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55023477"/>
    <w:bookmarkEnd w:id="0"/>
    <w:p w14:paraId="3C0C988D" w14:textId="0382F02E" w:rsidR="00BD5448" w:rsidRPr="0048758E" w:rsidRDefault="006B24D0">
      <w:r w:rsidRPr="0048758E">
        <w:rPr>
          <w:noProof/>
          <w:color w:val="auto"/>
          <w:lang w:eastAsia="en-GB"/>
        </w:rPr>
        <mc:AlternateContent>
          <mc:Choice Requires="wpg">
            <w:drawing>
              <wp:anchor distT="0" distB="0" distL="114300" distR="114300" simplePos="0" relativeHeight="251662336" behindDoc="0" locked="0" layoutInCell="1" allowOverlap="1" wp14:anchorId="58722CB8" wp14:editId="3638004D">
                <wp:simplePos x="0" y="0"/>
                <wp:positionH relativeFrom="column">
                  <wp:posOffset>-294198</wp:posOffset>
                </wp:positionH>
                <wp:positionV relativeFrom="margin">
                  <wp:posOffset>-413468</wp:posOffset>
                </wp:positionV>
                <wp:extent cx="6537960" cy="9144000"/>
                <wp:effectExtent l="0" t="0" r="0" b="0"/>
                <wp:wrapNone/>
                <wp:docPr id="3" name="Group 3"/>
                <wp:cNvGraphicFramePr/>
                <a:graphic xmlns:a="http://schemas.openxmlformats.org/drawingml/2006/main">
                  <a:graphicData uri="http://schemas.microsoft.com/office/word/2010/wordprocessingGroup">
                    <wpg:wgp>
                      <wpg:cNvGrpSpPr/>
                      <wpg:grpSpPr>
                        <a:xfrm>
                          <a:off x="0" y="0"/>
                          <a:ext cx="6537960" cy="9144000"/>
                          <a:chOff x="0" y="0"/>
                          <a:chExt cx="6537960" cy="9144000"/>
                        </a:xfrm>
                        <a:solidFill>
                          <a:schemeClr val="tx1">
                            <a:lumMod val="75000"/>
                            <a:lumOff val="25000"/>
                          </a:schemeClr>
                        </a:solidFill>
                      </wpg:grpSpPr>
                      <wps:wsp>
                        <wps:cNvPr id="388" name="Rectangle 388"/>
                        <wps:cNvSpPr/>
                        <wps:spPr>
                          <a:xfrm>
                            <a:off x="0" y="0"/>
                            <a:ext cx="6537960" cy="9144000"/>
                          </a:xfrm>
                          <a:prstGeom prst="rect">
                            <a:avLst/>
                          </a:prstGeom>
                          <a:gr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Text Box 1"/>
                        <wps:cNvSpPr txBox="1"/>
                        <wps:spPr>
                          <a:xfrm>
                            <a:off x="390111" y="5303354"/>
                            <a:ext cx="5912069" cy="914400"/>
                          </a:xfrm>
                          <a:prstGeom prst="rect">
                            <a:avLst/>
                          </a:prstGeom>
                          <a:solidFill>
                            <a:schemeClr val="tx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63466E3" w14:textId="510165E5" w:rsidR="00537144" w:rsidRPr="0048758E" w:rsidRDefault="00537144" w:rsidP="00A84E16">
                              <w:pPr>
                                <w:shd w:val="clear" w:color="auto" w:fill="3B3838" w:themeFill="background2" w:themeFillShade="40"/>
                                <w:ind w:left="0"/>
                                <w:jc w:val="center"/>
                                <w:rPr>
                                  <w:rFonts w:asciiTheme="majorHAnsi" w:hAnsiTheme="majorHAnsi"/>
                                  <w:color w:val="92D050"/>
                                  <w:sz w:val="96"/>
                                </w:rPr>
                              </w:pPr>
                              <w:r w:rsidRPr="0048758E">
                                <w:rPr>
                                  <w:rFonts w:asciiTheme="majorHAnsi" w:hAnsiTheme="majorHAnsi"/>
                                  <w:color w:val="92D050"/>
                                  <w:sz w:val="96"/>
                                </w:rPr>
                                <w:t>GS Server</w:t>
                              </w:r>
                            </w:p>
                            <w:p w14:paraId="635BF345" w14:textId="77777777" w:rsidR="00537144" w:rsidRPr="0048758E" w:rsidRDefault="00537144">
                              <w:pPr>
                                <w:rPr>
                                  <w:rFonts w:ascii="Segoe UI Light" w:hAnsi="Segoe UI Light"/>
                                  <w:color w:val="FFFFFF" w:themeColor="background1"/>
                                  <w:sz w:val="9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Text Box 2"/>
                        <wps:cNvSpPr txBox="1"/>
                        <wps:spPr>
                          <a:xfrm>
                            <a:off x="535387" y="6347173"/>
                            <a:ext cx="5599595" cy="2107713"/>
                          </a:xfrm>
                          <a:prstGeom prst="rect">
                            <a:avLst/>
                          </a:prstGeom>
                          <a:grpFill/>
                          <a:ln w="6350">
                            <a:noFill/>
                          </a:ln>
                          <a:effectLst/>
                        </wps:spPr>
                        <wps:style>
                          <a:lnRef idx="0">
                            <a:schemeClr val="accent1"/>
                          </a:lnRef>
                          <a:fillRef idx="0">
                            <a:schemeClr val="accent1"/>
                          </a:fillRef>
                          <a:effectRef idx="0">
                            <a:schemeClr val="accent1"/>
                          </a:effectRef>
                          <a:fontRef idx="minor">
                            <a:schemeClr val="dk1"/>
                          </a:fontRef>
                        </wps:style>
                        <wps:txbx>
                          <w:txbxContent>
                            <w:p w14:paraId="26AFCCB6" w14:textId="77777777" w:rsidR="00386A25" w:rsidRPr="0048758E" w:rsidRDefault="00386A25" w:rsidP="00D372F9">
                              <w:pPr>
                                <w:rPr>
                                  <w:rFonts w:asciiTheme="majorHAnsi" w:hAnsiTheme="majorHAnsi"/>
                                  <w:color w:val="FFFFFF" w:themeColor="background1"/>
                                  <w:sz w:val="24"/>
                                </w:rPr>
                              </w:pPr>
                            </w:p>
                            <w:p w14:paraId="1A3D23F3" w14:textId="78A9D726" w:rsidR="00537144" w:rsidRPr="0048758E" w:rsidRDefault="00537144" w:rsidP="00D372F9">
                              <w:pPr>
                                <w:rPr>
                                  <w:rFonts w:asciiTheme="majorHAnsi" w:hAnsiTheme="majorHAnsi"/>
                                  <w:color w:val="FFFFFF" w:themeColor="background1"/>
                                  <w:sz w:val="52"/>
                                </w:rPr>
                              </w:pPr>
                              <w:r w:rsidRPr="0048758E">
                                <w:rPr>
                                  <w:rFonts w:asciiTheme="majorHAnsi" w:hAnsiTheme="majorHAnsi"/>
                                  <w:color w:val="FFFFFF" w:themeColor="background1"/>
                                  <w:sz w:val="24"/>
                                </w:rPr>
                                <w:t>This is a ASCOM Telescope simulator and SkyWatcher driver. GS Server includes ASCOM telescope driver support and the SkyWatcher Protocol for Synta mounts: EQ8, EQ8R, HDX110, AZ-EQ5GT, Sirius Pro AZ/EQ-G, AZ-EQ6GT, Orion Atlas Pro AZ/EQ-G, EQ6-R PRO, NEQ6, HEQ5, EQ5, EQ4, AzGTi</w:t>
                              </w:r>
                              <w:r w:rsidRPr="0048758E">
                                <w:rPr>
                                  <w:rFonts w:asciiTheme="majorHAnsi" w:eastAsiaTheme="majorEastAsia" w:hAnsiTheme="majorHAnsi" w:cstheme="majorBidi"/>
                                  <w:color w:val="FFFFFF" w:themeColor="background1"/>
                                  <w:sz w:val="24"/>
                                  <w:szCs w:val="24"/>
                                </w:rPr>
                                <w:t>, Star Discovery</w:t>
                              </w:r>
                              <w:r w:rsidR="00386A25" w:rsidRPr="0048758E">
                                <w:rPr>
                                  <w:rFonts w:asciiTheme="majorHAnsi" w:eastAsiaTheme="majorEastAsia" w:hAnsiTheme="majorHAnsi" w:cstheme="majorBidi"/>
                                  <w:color w:val="FFFFFF" w:themeColor="background1"/>
                                  <w:sz w:val="24"/>
                                  <w:szCs w:val="24"/>
                                </w:rPr>
                                <w:t>, CQ350, Fusion-120i</w:t>
                              </w:r>
                              <w:r w:rsidRPr="0048758E">
                                <w:rPr>
                                  <w:rFonts w:asciiTheme="majorHAnsi" w:hAnsiTheme="majorHAnsi"/>
                                  <w:color w:val="FFFFFF" w:themeColor="background1"/>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110000</wp14:pctWidth>
                </wp14:sizeRelH>
                <wp14:sizeRelV relativeFrom="margin">
                  <wp14:pctHeight>110000</wp14:pctHeight>
                </wp14:sizeRelV>
              </wp:anchor>
            </w:drawing>
          </mc:Choice>
          <mc:Fallback>
            <w:pict>
              <v:group w14:anchorId="58722CB8" id="Group 3" o:spid="_x0000_s1026" style="position:absolute;left:0;text-align:left;margin-left:-23.15pt;margin-top:-32.55pt;width:514.8pt;height:10in;z-index:251662336;mso-width-percent:1100;mso-height-percent:1100;mso-position-vertical-relative:margin;mso-width-percent:1100;mso-height-percent:1100;mso-width-relative:margin;mso-height-relative:margin" coordsize="65379,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">
                <v:rect id="Rectangle 388" o:spid="_x0000_s1027" style="position:absolute;width:65379;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" filled="f" stroked="f" strokeweight="1pt"/>
                <v:shapetype id="_x0000_t202" coordsize="21600,21600" o:spt="202" path="m,l,21600r21600,l21600,xe">
                  <v:stroke joinstyle="miter"/>
                  <v:path gradientshapeok="t" o:connecttype="rect"/>
                </v:shapetype>
                <v:shape id="Text Box 1" o:spid="_x0000_s1028" type="#_x0000_t202" style="position:absolute;left:3901;top:53033;width:59120;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" fillcolor="black [3213]" stroked="f" strokeweight=".5pt">
                  <v:textbox>
                    <w:txbxContent>
                      <w:p w14:paraId="463466E3" w14:textId="510165E5" w:rsidR="00537144" w:rsidRPr="0048758E" w:rsidRDefault="00537144" w:rsidP="00A84E16">
                        <w:pPr>
                          <w:shd w:val="clear" w:color="auto" w:fill="3B3838" w:themeFill="background2" w:themeFillShade="40"/>
                          <w:ind w:left="0"/>
                          <w:jc w:val="center"/>
                          <w:rPr>
                            <w:rFonts w:asciiTheme="majorHAnsi" w:hAnsiTheme="majorHAnsi"/>
                            <w:color w:val="92D050"/>
                            <w:sz w:val="96"/>
                          </w:rPr>
                        </w:pPr>
                        <w:r w:rsidRPr="0048758E">
                          <w:rPr>
                            <w:rFonts w:asciiTheme="majorHAnsi" w:hAnsiTheme="majorHAnsi"/>
                            <w:color w:val="92D050"/>
                            <w:sz w:val="96"/>
                          </w:rPr>
                          <w:t>GS Server</w:t>
                        </w:r>
                      </w:p>
                      <w:p w14:paraId="635BF345" w14:textId="77777777" w:rsidR="00537144" w:rsidRPr="0048758E" w:rsidRDefault="00537144">
                        <w:pPr>
                          <w:rPr>
                            <w:rFonts w:ascii="Segoe UI Light" w:hAnsi="Segoe UI Light"/>
                            <w:color w:val="FFFFFF" w:themeColor="background1"/>
                            <w:sz w:val="96"/>
                          </w:rPr>
                        </w:pPr>
                      </w:p>
                    </w:txbxContent>
                  </v:textbox>
                </v:shape>
                <v:shape id="Text Box 2" o:spid="_x0000_s1029" type="#_x0000_t202" style="position:absolute;left:5353;top:63471;width:55996;height:21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" filled="f" stroked="f" strokeweight=".5pt">
                  <v:textbox>
                    <w:txbxContent>
                      <w:p w14:paraId="26AFCCB6" w14:textId="77777777" w:rsidR="00386A25" w:rsidRPr="0048758E" w:rsidRDefault="00386A25" w:rsidP="00D372F9">
                        <w:pPr>
                          <w:rPr>
                            <w:rFonts w:asciiTheme="majorHAnsi" w:hAnsiTheme="majorHAnsi"/>
                            <w:color w:val="FFFFFF" w:themeColor="background1"/>
                            <w:sz w:val="24"/>
                          </w:rPr>
                        </w:pPr>
                      </w:p>
                      <w:p w14:paraId="1A3D23F3" w14:textId="78A9D726" w:rsidR="00537144" w:rsidRPr="0048758E" w:rsidRDefault="00537144" w:rsidP="00D372F9">
                        <w:pPr>
                          <w:rPr>
                            <w:rFonts w:asciiTheme="majorHAnsi" w:hAnsiTheme="majorHAnsi"/>
                            <w:color w:val="FFFFFF" w:themeColor="background1"/>
                            <w:sz w:val="52"/>
                          </w:rPr>
                        </w:pPr>
                        <w:r w:rsidRPr="0048758E">
                          <w:rPr>
                            <w:rFonts w:asciiTheme="majorHAnsi" w:hAnsiTheme="majorHAnsi"/>
                            <w:color w:val="FFFFFF" w:themeColor="background1"/>
                            <w:sz w:val="24"/>
                          </w:rPr>
                          <w:t xml:space="preserve">This is a ASCOM Telescope simulator and SkyWatcher driver. GS Server includes ASCOM telescope driver support and the SkyWatcher Protocol for Synta mounts: EQ8, EQ8R, HDX110, AZ-EQ5GT, Sirius Pro AZ/EQ-G, AZ-EQ6GT, Orion Atlas Pro AZ/EQ-G, EQ6-R PRO, NEQ6, HEQ5, EQ5, EQ4, </w:t>
                        </w:r>
                        <w:r w:rsidRPr="0048758E">
                          <w:rPr>
                            <w:rFonts w:asciiTheme="majorHAnsi" w:hAnsiTheme="majorHAnsi"/>
                            <w:color w:val="FFFFFF" w:themeColor="background1"/>
                            <w:sz w:val="24"/>
                          </w:rPr>
                          <w:t>AzGTi</w:t>
                        </w:r>
                        <w:r w:rsidRPr="0048758E">
                          <w:rPr>
                            <w:rFonts w:asciiTheme="majorHAnsi" w:eastAsiaTheme="majorEastAsia" w:hAnsiTheme="majorHAnsi" w:cstheme="majorBidi"/>
                            <w:color w:val="FFFFFF" w:themeColor="background1"/>
                            <w:sz w:val="24"/>
                            <w:szCs w:val="24"/>
                          </w:rPr>
                          <w:t>, Star Discovery</w:t>
                        </w:r>
                        <w:r w:rsidR="00386A25" w:rsidRPr="0048758E">
                          <w:rPr>
                            <w:rFonts w:asciiTheme="majorHAnsi" w:eastAsiaTheme="majorEastAsia" w:hAnsiTheme="majorHAnsi" w:cstheme="majorBidi"/>
                            <w:color w:val="FFFFFF" w:themeColor="background1"/>
                            <w:sz w:val="24"/>
                            <w:szCs w:val="24"/>
                          </w:rPr>
                          <w:t>, CQ350, Fusion-120i</w:t>
                        </w:r>
                        <w:r w:rsidRPr="0048758E">
                          <w:rPr>
                            <w:rFonts w:asciiTheme="majorHAnsi" w:hAnsiTheme="majorHAnsi"/>
                            <w:color w:val="FFFFFF" w:themeColor="background1"/>
                            <w:sz w:val="24"/>
                          </w:rPr>
                          <w:t>.</w:t>
                        </w:r>
                      </w:p>
                    </w:txbxContent>
                  </v:textbox>
                </v:shape>
                <w10:wrap anchory="margin"/>
              </v:group>
            </w:pict>
          </mc:Fallback>
        </mc:AlternateContent>
      </w:r>
      <w:r w:rsidR="00BD5448" w:rsidRPr="0048758E">
        <w:t xml:space="preserve"> </w:t>
      </w:r>
      <w:r w:rsidR="001D0C9D" w:rsidRPr="0048758E">
        <w:t xml:space="preserve"> </w:t>
      </w:r>
    </w:p>
    <w:sdt>
      <w:sdtPr>
        <w:id w:val="-1296670098"/>
        <w:docPartObj>
          <w:docPartGallery w:val="Cover Pages"/>
          <w:docPartUnique/>
        </w:docPartObj>
      </w:sdtPr>
      <w:sdtContent>
        <w:p w14:paraId="5C7B5FFB" w14:textId="5FA52898" w:rsidR="0021764C" w:rsidRPr="0048758E" w:rsidRDefault="0021764C"/>
        <w:p w14:paraId="041E1381" w14:textId="4B0C3D37" w:rsidR="0021764C" w:rsidRPr="0048758E" w:rsidRDefault="00E32284">
          <w:r w:rsidRPr="0048758E">
            <w:rPr>
              <w:noProof/>
              <w:lang w:eastAsia="en-GB"/>
            </w:rPr>
            <w:drawing>
              <wp:anchor distT="0" distB="0" distL="114300" distR="114300" simplePos="0" relativeHeight="251667456" behindDoc="1" locked="0" layoutInCell="1" allowOverlap="1" wp14:anchorId="5D26CA42" wp14:editId="4587D879">
                <wp:simplePos x="0" y="0"/>
                <wp:positionH relativeFrom="margin">
                  <wp:align>center</wp:align>
                </wp:positionH>
                <wp:positionV relativeFrom="margin">
                  <wp:posOffset>742122</wp:posOffset>
                </wp:positionV>
                <wp:extent cx="3551555" cy="3608070"/>
                <wp:effectExtent l="285750" t="285750" r="277495" b="27813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eenSwamp1.jpg"/>
                        <pic:cNvPicPr/>
                      </pic:nvPicPr>
                      <pic:blipFill>
                        <a:blip r:embed="rId9">
                          <a:extLst>
                            <a:ext uri="{28A0092B-C50C-407E-A947-70E740481C1C}">
                              <a14:useLocalDpi xmlns:a14="http://schemas.microsoft.com/office/drawing/2010/main" val="0"/>
                            </a:ext>
                          </a:extLst>
                        </a:blip>
                        <a:stretch>
                          <a:fillRect/>
                        </a:stretch>
                      </pic:blipFill>
                      <pic:spPr>
                        <a:xfrm>
                          <a:off x="0" y="0"/>
                          <a:ext cx="3551555" cy="3608070"/>
                        </a:xfrm>
                        <a:prstGeom prst="rect">
                          <a:avLst/>
                        </a:prstGeom>
                        <a:effectLst>
                          <a:glow rad="279400">
                            <a:srgbClr val="92D050">
                              <a:alpha val="82000"/>
                            </a:srgbClr>
                          </a:glow>
                          <a:softEdge rad="0"/>
                        </a:effectLst>
                      </pic:spPr>
                    </pic:pic>
                  </a:graphicData>
                </a:graphic>
              </wp:anchor>
            </w:drawing>
          </w:r>
        </w:p>
        <w:p w14:paraId="10DEDDE2" w14:textId="58D82D74" w:rsidR="0021764C" w:rsidRPr="0048758E" w:rsidRDefault="0021764C"/>
        <w:p w14:paraId="50F2EC69" w14:textId="03C7E73B" w:rsidR="0021764C" w:rsidRPr="0048758E" w:rsidRDefault="0021764C"/>
        <w:p w14:paraId="126452A9" w14:textId="26FE807A" w:rsidR="0021764C" w:rsidRPr="0048758E" w:rsidRDefault="00881A92" w:rsidP="00D372F9">
          <w:r w:rsidRPr="0048758E">
            <w:rPr>
              <w:noProof/>
              <w:lang w:eastAsia="en-GB"/>
            </w:rPr>
            <mc:AlternateContent>
              <mc:Choice Requires="wps">
                <w:drawing>
                  <wp:anchor distT="0" distB="0" distL="114300" distR="114300" simplePos="0" relativeHeight="251674624" behindDoc="0" locked="0" layoutInCell="1" allowOverlap="1" wp14:anchorId="4E44A7DB" wp14:editId="259717E6">
                    <wp:simplePos x="0" y="0"/>
                    <wp:positionH relativeFrom="margin">
                      <wp:align>right</wp:align>
                    </wp:positionH>
                    <wp:positionV relativeFrom="paragraph">
                      <wp:posOffset>1943735</wp:posOffset>
                    </wp:positionV>
                    <wp:extent cx="971550" cy="278295"/>
                    <wp:effectExtent l="0" t="0" r="0" b="7620"/>
                    <wp:wrapNone/>
                    <wp:docPr id="14" name="Text Box 14"/>
                    <wp:cNvGraphicFramePr/>
                    <a:graphic xmlns:a="http://schemas.openxmlformats.org/drawingml/2006/main">
                      <a:graphicData uri="http://schemas.microsoft.com/office/word/2010/wordprocessingShape">
                        <wps:wsp>
                          <wps:cNvSpPr txBox="1"/>
                          <wps:spPr>
                            <a:xfrm>
                              <a:off x="0" y="0"/>
                              <a:ext cx="971550" cy="278295"/>
                            </a:xfrm>
                            <a:prstGeom prst="rect">
                              <a:avLst/>
                            </a:prstGeom>
                            <a:solidFill>
                              <a:schemeClr val="tx1">
                                <a:lumMod val="75000"/>
                                <a:lumOff val="25000"/>
                              </a:schemeClr>
                            </a:solidFill>
                            <a:ln w="6350">
                              <a:noFill/>
                            </a:ln>
                            <a:effectLst/>
                          </wps:spPr>
                          <wps:txbx>
                            <w:txbxContent>
                              <w:p w14:paraId="38210A97" w14:textId="51F95EF2" w:rsidR="00537144" w:rsidRPr="0048758E" w:rsidRDefault="00537144" w:rsidP="00223261">
                                <w:pPr>
                                  <w:ind w:left="0"/>
                                  <w:rPr>
                                    <w:rFonts w:asciiTheme="majorHAnsi" w:hAnsiTheme="majorHAnsi"/>
                                    <w:color w:val="FFFFFF" w:themeColor="background1"/>
                                    <w:sz w:val="18"/>
                                  </w:rPr>
                                </w:pPr>
                                <w:r w:rsidRPr="0048758E">
                                  <w:rPr>
                                    <w:rFonts w:asciiTheme="majorHAnsi" w:hAnsiTheme="majorHAnsi"/>
                                    <w:color w:val="FFFFFF" w:themeColor="background1"/>
                                    <w:sz w:val="18"/>
                                  </w:rPr>
                                  <w:t>Rob Morgan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4A7DB" id="Text Box 14" o:spid="_x0000_s1030" type="#_x0000_t202" style="position:absolute;left:0;text-align:left;margin-left:25.3pt;margin-top:153.05pt;width:76.5pt;height:21.9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" fillcolor="#404040 [2429]" stroked="f" strokeweight=".5pt">
                    <v:textbox>
                      <w:txbxContent>
                        <w:p w14:paraId="38210A97" w14:textId="51F95EF2" w:rsidR="00537144" w:rsidRPr="0048758E" w:rsidRDefault="00537144" w:rsidP="00223261">
                          <w:pPr>
                            <w:ind w:left="0"/>
                            <w:rPr>
                              <w:rFonts w:asciiTheme="majorHAnsi" w:hAnsiTheme="majorHAnsi"/>
                              <w:color w:val="FFFFFF" w:themeColor="background1"/>
                              <w:sz w:val="18"/>
                            </w:rPr>
                          </w:pPr>
                          <w:r w:rsidRPr="0048758E">
                            <w:rPr>
                              <w:rFonts w:asciiTheme="majorHAnsi" w:hAnsiTheme="majorHAnsi"/>
                              <w:color w:val="FFFFFF" w:themeColor="background1"/>
                              <w:sz w:val="18"/>
                            </w:rPr>
                            <w:t>Rob Morgan</w:t>
                          </w:r>
                        </w:p>
                      </w:txbxContent>
                    </v:textbox>
                    <w10:wrap anchorx="margin"/>
                  </v:shape>
                </w:pict>
              </mc:Fallback>
            </mc:AlternateContent>
          </w:r>
          <w:r w:rsidR="005D28AB" w:rsidRPr="0048758E">
            <w:br w:type="page"/>
          </w:r>
        </w:p>
      </w:sdtContent>
    </w:sdt>
    <w:p w14:paraId="30C4970D" w14:textId="77777777" w:rsidR="009C077C" w:rsidRDefault="00DF5FCE" w:rsidP="00EA497C">
      <w:pPr>
        <w:pStyle w:val="TOC1"/>
        <w:rPr>
          <w:noProof/>
        </w:rPr>
      </w:pPr>
      <w:bookmarkStart w:id="1" w:name="_Toc62017054"/>
      <w:r w:rsidRPr="0048758E">
        <w:lastRenderedPageBreak/>
        <w:br/>
      </w:r>
      <w:r w:rsidRPr="0048758E">
        <w:fldChar w:fldCharType="begin"/>
      </w:r>
      <w:r w:rsidRPr="0048758E">
        <w:instrText xml:space="preserve"> TOC \o "1-1" \h \z \u </w:instrText>
      </w:r>
      <w:r w:rsidRPr="0048758E">
        <w:fldChar w:fldCharType="separate"/>
      </w:r>
    </w:p>
    <w:p w14:paraId="35B1D2BD" w14:textId="44C1F0EE" w:rsidR="009C077C" w:rsidRDefault="009C077C">
      <w:pPr>
        <w:pStyle w:val="TOC1"/>
        <w:rPr>
          <w:noProof/>
          <w:color w:val="auto"/>
          <w:kern w:val="2"/>
          <w:sz w:val="24"/>
          <w:szCs w:val="24"/>
          <w:lang w:val="en-GB" w:eastAsia="en-GB"/>
          <w14:ligatures w14:val="standardContextual"/>
        </w:rPr>
      </w:pPr>
      <w:hyperlink w:anchor="_Toc215738168" w:history="1">
        <w:r w:rsidRPr="00F77FE7">
          <w:rPr>
            <w:rStyle w:val="Hyperlink"/>
            <w:noProof/>
          </w:rPr>
          <w:t>Overview</w:t>
        </w:r>
        <w:r>
          <w:rPr>
            <w:noProof/>
            <w:webHidden/>
          </w:rPr>
          <w:tab/>
        </w:r>
        <w:r>
          <w:rPr>
            <w:noProof/>
            <w:webHidden/>
          </w:rPr>
          <w:fldChar w:fldCharType="begin"/>
        </w:r>
        <w:r>
          <w:rPr>
            <w:noProof/>
            <w:webHidden/>
          </w:rPr>
          <w:instrText xml:space="preserve"> PAGEREF _Toc215738168 \h </w:instrText>
        </w:r>
        <w:r>
          <w:rPr>
            <w:noProof/>
            <w:webHidden/>
          </w:rPr>
        </w:r>
        <w:r>
          <w:rPr>
            <w:noProof/>
            <w:webHidden/>
          </w:rPr>
          <w:fldChar w:fldCharType="separate"/>
        </w:r>
        <w:r>
          <w:rPr>
            <w:noProof/>
            <w:webHidden/>
          </w:rPr>
          <w:t>2</w:t>
        </w:r>
        <w:r>
          <w:rPr>
            <w:noProof/>
            <w:webHidden/>
          </w:rPr>
          <w:fldChar w:fldCharType="end"/>
        </w:r>
      </w:hyperlink>
    </w:p>
    <w:p w14:paraId="01EE777B" w14:textId="686FAF08" w:rsidR="009C077C" w:rsidRDefault="009C077C">
      <w:pPr>
        <w:pStyle w:val="TOC1"/>
        <w:rPr>
          <w:noProof/>
          <w:color w:val="auto"/>
          <w:kern w:val="2"/>
          <w:sz w:val="24"/>
          <w:szCs w:val="24"/>
          <w:lang w:val="en-GB" w:eastAsia="en-GB"/>
          <w14:ligatures w14:val="standardContextual"/>
        </w:rPr>
      </w:pPr>
      <w:hyperlink w:anchor="_Toc215738169" w:history="1">
        <w:r w:rsidRPr="00F77FE7">
          <w:rPr>
            <w:rStyle w:val="Hyperlink"/>
            <w:noProof/>
          </w:rPr>
          <w:t>1. Quick Start</w:t>
        </w:r>
        <w:r>
          <w:rPr>
            <w:noProof/>
            <w:webHidden/>
          </w:rPr>
          <w:tab/>
        </w:r>
        <w:r>
          <w:rPr>
            <w:noProof/>
            <w:webHidden/>
          </w:rPr>
          <w:fldChar w:fldCharType="begin"/>
        </w:r>
        <w:r>
          <w:rPr>
            <w:noProof/>
            <w:webHidden/>
          </w:rPr>
          <w:instrText xml:space="preserve"> PAGEREF _Toc215738169 \h </w:instrText>
        </w:r>
        <w:r>
          <w:rPr>
            <w:noProof/>
            <w:webHidden/>
          </w:rPr>
        </w:r>
        <w:r>
          <w:rPr>
            <w:noProof/>
            <w:webHidden/>
          </w:rPr>
          <w:fldChar w:fldCharType="separate"/>
        </w:r>
        <w:r>
          <w:rPr>
            <w:noProof/>
            <w:webHidden/>
          </w:rPr>
          <w:t>2</w:t>
        </w:r>
        <w:r>
          <w:rPr>
            <w:noProof/>
            <w:webHidden/>
          </w:rPr>
          <w:fldChar w:fldCharType="end"/>
        </w:r>
      </w:hyperlink>
    </w:p>
    <w:p w14:paraId="346A47F5" w14:textId="0E5EA0FA" w:rsidR="009C077C" w:rsidRDefault="009C077C">
      <w:pPr>
        <w:pStyle w:val="TOC1"/>
        <w:rPr>
          <w:noProof/>
          <w:color w:val="auto"/>
          <w:kern w:val="2"/>
          <w:sz w:val="24"/>
          <w:szCs w:val="24"/>
          <w:lang w:val="en-GB" w:eastAsia="en-GB"/>
          <w14:ligatures w14:val="standardContextual"/>
        </w:rPr>
      </w:pPr>
      <w:hyperlink w:anchor="_Toc215738170" w:history="1">
        <w:r w:rsidRPr="00F77FE7">
          <w:rPr>
            <w:rStyle w:val="Hyperlink"/>
            <w:noProof/>
          </w:rPr>
          <w:t>2. Requirements</w:t>
        </w:r>
        <w:r>
          <w:rPr>
            <w:noProof/>
            <w:webHidden/>
          </w:rPr>
          <w:tab/>
        </w:r>
        <w:r>
          <w:rPr>
            <w:noProof/>
            <w:webHidden/>
          </w:rPr>
          <w:fldChar w:fldCharType="begin"/>
        </w:r>
        <w:r>
          <w:rPr>
            <w:noProof/>
            <w:webHidden/>
          </w:rPr>
          <w:instrText xml:space="preserve"> PAGEREF _Toc215738170 \h </w:instrText>
        </w:r>
        <w:r>
          <w:rPr>
            <w:noProof/>
            <w:webHidden/>
          </w:rPr>
        </w:r>
        <w:r>
          <w:rPr>
            <w:noProof/>
            <w:webHidden/>
          </w:rPr>
          <w:fldChar w:fldCharType="separate"/>
        </w:r>
        <w:r>
          <w:rPr>
            <w:noProof/>
            <w:webHidden/>
          </w:rPr>
          <w:t>3</w:t>
        </w:r>
        <w:r>
          <w:rPr>
            <w:noProof/>
            <w:webHidden/>
          </w:rPr>
          <w:fldChar w:fldCharType="end"/>
        </w:r>
      </w:hyperlink>
    </w:p>
    <w:p w14:paraId="6C57442A" w14:textId="762C526C" w:rsidR="009C077C" w:rsidRDefault="009C077C">
      <w:pPr>
        <w:pStyle w:val="TOC1"/>
        <w:rPr>
          <w:noProof/>
          <w:color w:val="auto"/>
          <w:kern w:val="2"/>
          <w:sz w:val="24"/>
          <w:szCs w:val="24"/>
          <w:lang w:val="en-GB" w:eastAsia="en-GB"/>
          <w14:ligatures w14:val="standardContextual"/>
        </w:rPr>
      </w:pPr>
      <w:hyperlink w:anchor="_Toc215738171" w:history="1">
        <w:r w:rsidRPr="00F77FE7">
          <w:rPr>
            <w:rStyle w:val="Hyperlink"/>
            <w:noProof/>
          </w:rPr>
          <w:t>3. Installation</w:t>
        </w:r>
        <w:r>
          <w:rPr>
            <w:noProof/>
            <w:webHidden/>
          </w:rPr>
          <w:tab/>
        </w:r>
        <w:r>
          <w:rPr>
            <w:noProof/>
            <w:webHidden/>
          </w:rPr>
          <w:fldChar w:fldCharType="begin"/>
        </w:r>
        <w:r>
          <w:rPr>
            <w:noProof/>
            <w:webHidden/>
          </w:rPr>
          <w:instrText xml:space="preserve"> PAGEREF _Toc215738171 \h </w:instrText>
        </w:r>
        <w:r>
          <w:rPr>
            <w:noProof/>
            <w:webHidden/>
          </w:rPr>
        </w:r>
        <w:r>
          <w:rPr>
            <w:noProof/>
            <w:webHidden/>
          </w:rPr>
          <w:fldChar w:fldCharType="separate"/>
        </w:r>
        <w:r>
          <w:rPr>
            <w:noProof/>
            <w:webHidden/>
          </w:rPr>
          <w:t>4</w:t>
        </w:r>
        <w:r>
          <w:rPr>
            <w:noProof/>
            <w:webHidden/>
          </w:rPr>
          <w:fldChar w:fldCharType="end"/>
        </w:r>
      </w:hyperlink>
    </w:p>
    <w:p w14:paraId="6ADEFF02" w14:textId="756D5905" w:rsidR="009C077C" w:rsidRDefault="009C077C">
      <w:pPr>
        <w:pStyle w:val="TOC1"/>
        <w:rPr>
          <w:noProof/>
          <w:color w:val="auto"/>
          <w:kern w:val="2"/>
          <w:sz w:val="24"/>
          <w:szCs w:val="24"/>
          <w:lang w:val="en-GB" w:eastAsia="en-GB"/>
          <w14:ligatures w14:val="standardContextual"/>
        </w:rPr>
      </w:pPr>
      <w:hyperlink w:anchor="_Toc215738172" w:history="1">
        <w:r w:rsidRPr="00F77FE7">
          <w:rPr>
            <w:rStyle w:val="Hyperlink"/>
            <w:noProof/>
          </w:rPr>
          <w:t>4. Running GSS</w:t>
        </w:r>
        <w:r>
          <w:rPr>
            <w:noProof/>
            <w:webHidden/>
          </w:rPr>
          <w:tab/>
        </w:r>
        <w:r>
          <w:rPr>
            <w:noProof/>
            <w:webHidden/>
          </w:rPr>
          <w:fldChar w:fldCharType="begin"/>
        </w:r>
        <w:r>
          <w:rPr>
            <w:noProof/>
            <w:webHidden/>
          </w:rPr>
          <w:instrText xml:space="preserve"> PAGEREF _Toc215738172 \h </w:instrText>
        </w:r>
        <w:r>
          <w:rPr>
            <w:noProof/>
            <w:webHidden/>
          </w:rPr>
        </w:r>
        <w:r>
          <w:rPr>
            <w:noProof/>
            <w:webHidden/>
          </w:rPr>
          <w:fldChar w:fldCharType="separate"/>
        </w:r>
        <w:r>
          <w:rPr>
            <w:noProof/>
            <w:webHidden/>
          </w:rPr>
          <w:t>5</w:t>
        </w:r>
        <w:r>
          <w:rPr>
            <w:noProof/>
            <w:webHidden/>
          </w:rPr>
          <w:fldChar w:fldCharType="end"/>
        </w:r>
      </w:hyperlink>
    </w:p>
    <w:p w14:paraId="07E9E465" w14:textId="4D27DDA1" w:rsidR="009C077C" w:rsidRDefault="009C077C">
      <w:pPr>
        <w:pStyle w:val="TOC1"/>
        <w:rPr>
          <w:noProof/>
          <w:color w:val="auto"/>
          <w:kern w:val="2"/>
          <w:sz w:val="24"/>
          <w:szCs w:val="24"/>
          <w:lang w:val="en-GB" w:eastAsia="en-GB"/>
          <w14:ligatures w14:val="standardContextual"/>
        </w:rPr>
      </w:pPr>
      <w:hyperlink w:anchor="_Toc215738173" w:history="1">
        <w:r w:rsidRPr="00F77FE7">
          <w:rPr>
            <w:rStyle w:val="Hyperlink"/>
            <w:noProof/>
          </w:rPr>
          <w:t>5. Main Window</w:t>
        </w:r>
        <w:r>
          <w:rPr>
            <w:noProof/>
            <w:webHidden/>
          </w:rPr>
          <w:tab/>
        </w:r>
        <w:r>
          <w:rPr>
            <w:noProof/>
            <w:webHidden/>
          </w:rPr>
          <w:fldChar w:fldCharType="begin"/>
        </w:r>
        <w:r>
          <w:rPr>
            <w:noProof/>
            <w:webHidden/>
          </w:rPr>
          <w:instrText xml:space="preserve"> PAGEREF _Toc215738173 \h </w:instrText>
        </w:r>
        <w:r>
          <w:rPr>
            <w:noProof/>
            <w:webHidden/>
          </w:rPr>
        </w:r>
        <w:r>
          <w:rPr>
            <w:noProof/>
            <w:webHidden/>
          </w:rPr>
          <w:fldChar w:fldCharType="separate"/>
        </w:r>
        <w:r>
          <w:rPr>
            <w:noProof/>
            <w:webHidden/>
          </w:rPr>
          <w:t>6</w:t>
        </w:r>
        <w:r>
          <w:rPr>
            <w:noProof/>
            <w:webHidden/>
          </w:rPr>
          <w:fldChar w:fldCharType="end"/>
        </w:r>
      </w:hyperlink>
    </w:p>
    <w:p w14:paraId="32EBA320" w14:textId="5CE29F1D" w:rsidR="009C077C" w:rsidRDefault="009C077C">
      <w:pPr>
        <w:pStyle w:val="TOC1"/>
        <w:rPr>
          <w:noProof/>
          <w:color w:val="auto"/>
          <w:kern w:val="2"/>
          <w:sz w:val="24"/>
          <w:szCs w:val="24"/>
          <w:lang w:val="en-GB" w:eastAsia="en-GB"/>
          <w14:ligatures w14:val="standardContextual"/>
        </w:rPr>
      </w:pPr>
      <w:hyperlink w:anchor="_Toc215738174" w:history="1">
        <w:r w:rsidRPr="00F77FE7">
          <w:rPr>
            <w:rStyle w:val="Hyperlink"/>
            <w:noProof/>
          </w:rPr>
          <w:t>6. Option Settings</w:t>
        </w:r>
        <w:r>
          <w:rPr>
            <w:noProof/>
            <w:webHidden/>
          </w:rPr>
          <w:tab/>
        </w:r>
        <w:r>
          <w:rPr>
            <w:noProof/>
            <w:webHidden/>
          </w:rPr>
          <w:fldChar w:fldCharType="begin"/>
        </w:r>
        <w:r>
          <w:rPr>
            <w:noProof/>
            <w:webHidden/>
          </w:rPr>
          <w:instrText xml:space="preserve"> PAGEREF _Toc215738174 \h </w:instrText>
        </w:r>
        <w:r>
          <w:rPr>
            <w:noProof/>
            <w:webHidden/>
          </w:rPr>
        </w:r>
        <w:r>
          <w:rPr>
            <w:noProof/>
            <w:webHidden/>
          </w:rPr>
          <w:fldChar w:fldCharType="separate"/>
        </w:r>
        <w:r>
          <w:rPr>
            <w:noProof/>
            <w:webHidden/>
          </w:rPr>
          <w:t>27</w:t>
        </w:r>
        <w:r>
          <w:rPr>
            <w:noProof/>
            <w:webHidden/>
          </w:rPr>
          <w:fldChar w:fldCharType="end"/>
        </w:r>
      </w:hyperlink>
    </w:p>
    <w:p w14:paraId="14DDD174" w14:textId="5E17DE86" w:rsidR="009C077C" w:rsidRDefault="009C077C">
      <w:pPr>
        <w:pStyle w:val="TOC1"/>
        <w:rPr>
          <w:noProof/>
          <w:color w:val="auto"/>
          <w:kern w:val="2"/>
          <w:sz w:val="24"/>
          <w:szCs w:val="24"/>
          <w:lang w:val="en-GB" w:eastAsia="en-GB"/>
          <w14:ligatures w14:val="standardContextual"/>
        </w:rPr>
      </w:pPr>
      <w:hyperlink w:anchor="_Toc215738175" w:history="1">
        <w:r w:rsidRPr="00F77FE7">
          <w:rPr>
            <w:rStyle w:val="Hyperlink"/>
            <w:noProof/>
          </w:rPr>
          <w:t>7. Log Files</w:t>
        </w:r>
        <w:r>
          <w:rPr>
            <w:noProof/>
            <w:webHidden/>
          </w:rPr>
          <w:tab/>
        </w:r>
        <w:r>
          <w:rPr>
            <w:noProof/>
            <w:webHidden/>
          </w:rPr>
          <w:fldChar w:fldCharType="begin"/>
        </w:r>
        <w:r>
          <w:rPr>
            <w:noProof/>
            <w:webHidden/>
          </w:rPr>
          <w:instrText xml:space="preserve"> PAGEREF _Toc215738175 \h </w:instrText>
        </w:r>
        <w:r>
          <w:rPr>
            <w:noProof/>
            <w:webHidden/>
          </w:rPr>
        </w:r>
        <w:r>
          <w:rPr>
            <w:noProof/>
            <w:webHidden/>
          </w:rPr>
          <w:fldChar w:fldCharType="separate"/>
        </w:r>
        <w:r>
          <w:rPr>
            <w:noProof/>
            <w:webHidden/>
          </w:rPr>
          <w:t>30</w:t>
        </w:r>
        <w:r>
          <w:rPr>
            <w:noProof/>
            <w:webHidden/>
          </w:rPr>
          <w:fldChar w:fldCharType="end"/>
        </w:r>
      </w:hyperlink>
    </w:p>
    <w:p w14:paraId="1CB905EA" w14:textId="000ACA92" w:rsidR="009C077C" w:rsidRDefault="009C077C">
      <w:pPr>
        <w:pStyle w:val="TOC1"/>
        <w:rPr>
          <w:noProof/>
          <w:color w:val="auto"/>
          <w:kern w:val="2"/>
          <w:sz w:val="24"/>
          <w:szCs w:val="24"/>
          <w:lang w:val="en-GB" w:eastAsia="en-GB"/>
          <w14:ligatures w14:val="standardContextual"/>
        </w:rPr>
      </w:pPr>
      <w:hyperlink w:anchor="_Toc215738176" w:history="1">
        <w:r w:rsidRPr="00F77FE7">
          <w:rPr>
            <w:rStyle w:val="Hyperlink"/>
            <w:noProof/>
          </w:rPr>
          <w:t>8. PPEC</w:t>
        </w:r>
        <w:r>
          <w:rPr>
            <w:noProof/>
            <w:webHidden/>
          </w:rPr>
          <w:tab/>
        </w:r>
        <w:r>
          <w:rPr>
            <w:noProof/>
            <w:webHidden/>
          </w:rPr>
          <w:fldChar w:fldCharType="begin"/>
        </w:r>
        <w:r>
          <w:rPr>
            <w:noProof/>
            <w:webHidden/>
          </w:rPr>
          <w:instrText xml:space="preserve"> PAGEREF _Toc215738176 \h </w:instrText>
        </w:r>
        <w:r>
          <w:rPr>
            <w:noProof/>
            <w:webHidden/>
          </w:rPr>
        </w:r>
        <w:r>
          <w:rPr>
            <w:noProof/>
            <w:webHidden/>
          </w:rPr>
          <w:fldChar w:fldCharType="separate"/>
        </w:r>
        <w:r>
          <w:rPr>
            <w:noProof/>
            <w:webHidden/>
          </w:rPr>
          <w:t>31</w:t>
        </w:r>
        <w:r>
          <w:rPr>
            <w:noProof/>
            <w:webHidden/>
          </w:rPr>
          <w:fldChar w:fldCharType="end"/>
        </w:r>
      </w:hyperlink>
    </w:p>
    <w:p w14:paraId="0124B362" w14:textId="4FF2243A" w:rsidR="009C077C" w:rsidRDefault="009C077C">
      <w:pPr>
        <w:pStyle w:val="TOC1"/>
        <w:rPr>
          <w:noProof/>
          <w:color w:val="auto"/>
          <w:kern w:val="2"/>
          <w:sz w:val="24"/>
          <w:szCs w:val="24"/>
          <w:lang w:val="en-GB" w:eastAsia="en-GB"/>
          <w14:ligatures w14:val="standardContextual"/>
        </w:rPr>
      </w:pPr>
      <w:hyperlink w:anchor="_Toc215738177" w:history="1">
        <w:r w:rsidRPr="00F77FE7">
          <w:rPr>
            <w:rStyle w:val="Hyperlink"/>
            <w:noProof/>
          </w:rPr>
          <w:t>9. Flips</w:t>
        </w:r>
        <w:r>
          <w:rPr>
            <w:noProof/>
            <w:webHidden/>
          </w:rPr>
          <w:tab/>
        </w:r>
        <w:r>
          <w:rPr>
            <w:noProof/>
            <w:webHidden/>
          </w:rPr>
          <w:fldChar w:fldCharType="begin"/>
        </w:r>
        <w:r>
          <w:rPr>
            <w:noProof/>
            <w:webHidden/>
          </w:rPr>
          <w:instrText xml:space="preserve"> PAGEREF _Toc215738177 \h </w:instrText>
        </w:r>
        <w:r>
          <w:rPr>
            <w:noProof/>
            <w:webHidden/>
          </w:rPr>
        </w:r>
        <w:r>
          <w:rPr>
            <w:noProof/>
            <w:webHidden/>
          </w:rPr>
          <w:fldChar w:fldCharType="separate"/>
        </w:r>
        <w:r>
          <w:rPr>
            <w:noProof/>
            <w:webHidden/>
          </w:rPr>
          <w:t>32</w:t>
        </w:r>
        <w:r>
          <w:rPr>
            <w:noProof/>
            <w:webHidden/>
          </w:rPr>
          <w:fldChar w:fldCharType="end"/>
        </w:r>
      </w:hyperlink>
    </w:p>
    <w:p w14:paraId="7802741D" w14:textId="0B84530F" w:rsidR="009C077C" w:rsidRDefault="009C077C">
      <w:pPr>
        <w:pStyle w:val="TOC1"/>
        <w:rPr>
          <w:noProof/>
          <w:color w:val="auto"/>
          <w:kern w:val="2"/>
          <w:sz w:val="24"/>
          <w:szCs w:val="24"/>
          <w:lang w:val="en-GB" w:eastAsia="en-GB"/>
          <w14:ligatures w14:val="standardContextual"/>
        </w:rPr>
      </w:pPr>
      <w:hyperlink w:anchor="_Toc215738178" w:history="1">
        <w:r w:rsidRPr="00F77FE7">
          <w:rPr>
            <w:rStyle w:val="Hyperlink"/>
            <w:noProof/>
          </w:rPr>
          <w:t>10. Notes</w:t>
        </w:r>
        <w:r>
          <w:rPr>
            <w:noProof/>
            <w:webHidden/>
          </w:rPr>
          <w:tab/>
        </w:r>
        <w:r>
          <w:rPr>
            <w:noProof/>
            <w:webHidden/>
          </w:rPr>
          <w:fldChar w:fldCharType="begin"/>
        </w:r>
        <w:r>
          <w:rPr>
            <w:noProof/>
            <w:webHidden/>
          </w:rPr>
          <w:instrText xml:space="preserve"> PAGEREF _Toc215738178 \h </w:instrText>
        </w:r>
        <w:r>
          <w:rPr>
            <w:noProof/>
            <w:webHidden/>
          </w:rPr>
        </w:r>
        <w:r>
          <w:rPr>
            <w:noProof/>
            <w:webHidden/>
          </w:rPr>
          <w:fldChar w:fldCharType="separate"/>
        </w:r>
        <w:r>
          <w:rPr>
            <w:noProof/>
            <w:webHidden/>
          </w:rPr>
          <w:t>33</w:t>
        </w:r>
        <w:r>
          <w:rPr>
            <w:noProof/>
            <w:webHidden/>
          </w:rPr>
          <w:fldChar w:fldCharType="end"/>
        </w:r>
      </w:hyperlink>
    </w:p>
    <w:p w14:paraId="112D819D" w14:textId="52825614" w:rsidR="009C077C" w:rsidRDefault="009C077C">
      <w:pPr>
        <w:pStyle w:val="TOC1"/>
        <w:rPr>
          <w:noProof/>
          <w:color w:val="auto"/>
          <w:kern w:val="2"/>
          <w:sz w:val="24"/>
          <w:szCs w:val="24"/>
          <w:lang w:val="en-GB" w:eastAsia="en-GB"/>
          <w14:ligatures w14:val="standardContextual"/>
        </w:rPr>
      </w:pPr>
      <w:hyperlink w:anchor="_Toc215738179" w:history="1">
        <w:r w:rsidRPr="00F77FE7">
          <w:rPr>
            <w:rStyle w:val="Hyperlink"/>
            <w:noProof/>
          </w:rPr>
          <w:t>11. Gamepad</w:t>
        </w:r>
        <w:r>
          <w:rPr>
            <w:noProof/>
            <w:webHidden/>
          </w:rPr>
          <w:tab/>
        </w:r>
        <w:r>
          <w:rPr>
            <w:noProof/>
            <w:webHidden/>
          </w:rPr>
          <w:fldChar w:fldCharType="begin"/>
        </w:r>
        <w:r>
          <w:rPr>
            <w:noProof/>
            <w:webHidden/>
          </w:rPr>
          <w:instrText xml:space="preserve"> PAGEREF _Toc215738179 \h </w:instrText>
        </w:r>
        <w:r>
          <w:rPr>
            <w:noProof/>
            <w:webHidden/>
          </w:rPr>
        </w:r>
        <w:r>
          <w:rPr>
            <w:noProof/>
            <w:webHidden/>
          </w:rPr>
          <w:fldChar w:fldCharType="separate"/>
        </w:r>
        <w:r>
          <w:rPr>
            <w:noProof/>
            <w:webHidden/>
          </w:rPr>
          <w:t>34</w:t>
        </w:r>
        <w:r>
          <w:rPr>
            <w:noProof/>
            <w:webHidden/>
          </w:rPr>
          <w:fldChar w:fldCharType="end"/>
        </w:r>
      </w:hyperlink>
    </w:p>
    <w:p w14:paraId="19D21378" w14:textId="74BCC569" w:rsidR="009C077C" w:rsidRDefault="009C077C">
      <w:pPr>
        <w:pStyle w:val="TOC1"/>
        <w:rPr>
          <w:noProof/>
          <w:color w:val="auto"/>
          <w:kern w:val="2"/>
          <w:sz w:val="24"/>
          <w:szCs w:val="24"/>
          <w:lang w:val="en-GB" w:eastAsia="en-GB"/>
          <w14:ligatures w14:val="standardContextual"/>
        </w:rPr>
      </w:pPr>
      <w:hyperlink w:anchor="_Toc215738180" w:history="1">
        <w:r w:rsidRPr="00F77FE7">
          <w:rPr>
            <w:rStyle w:val="Hyperlink"/>
            <w:noProof/>
          </w:rPr>
          <w:t>12. 3D</w:t>
        </w:r>
        <w:r>
          <w:rPr>
            <w:noProof/>
            <w:webHidden/>
          </w:rPr>
          <w:tab/>
        </w:r>
        <w:r>
          <w:rPr>
            <w:noProof/>
            <w:webHidden/>
          </w:rPr>
          <w:fldChar w:fldCharType="begin"/>
        </w:r>
        <w:r>
          <w:rPr>
            <w:noProof/>
            <w:webHidden/>
          </w:rPr>
          <w:instrText xml:space="preserve"> PAGEREF _Toc215738180 \h </w:instrText>
        </w:r>
        <w:r>
          <w:rPr>
            <w:noProof/>
            <w:webHidden/>
          </w:rPr>
        </w:r>
        <w:r>
          <w:rPr>
            <w:noProof/>
            <w:webHidden/>
          </w:rPr>
          <w:fldChar w:fldCharType="separate"/>
        </w:r>
        <w:r>
          <w:rPr>
            <w:noProof/>
            <w:webHidden/>
          </w:rPr>
          <w:t>35</w:t>
        </w:r>
        <w:r>
          <w:rPr>
            <w:noProof/>
            <w:webHidden/>
          </w:rPr>
          <w:fldChar w:fldCharType="end"/>
        </w:r>
      </w:hyperlink>
    </w:p>
    <w:p w14:paraId="2B41953F" w14:textId="379332AB" w:rsidR="009C077C" w:rsidRDefault="009C077C">
      <w:pPr>
        <w:pStyle w:val="TOC1"/>
        <w:rPr>
          <w:noProof/>
          <w:color w:val="auto"/>
          <w:kern w:val="2"/>
          <w:sz w:val="24"/>
          <w:szCs w:val="24"/>
          <w:lang w:val="en-GB" w:eastAsia="en-GB"/>
          <w14:ligatures w14:val="standardContextual"/>
        </w:rPr>
      </w:pPr>
      <w:hyperlink w:anchor="_Toc215738181" w:history="1">
        <w:r w:rsidRPr="00F77FE7">
          <w:rPr>
            <w:rStyle w:val="Hyperlink"/>
            <w:noProof/>
          </w:rPr>
          <w:t>13. Pole Locator</w:t>
        </w:r>
        <w:r>
          <w:rPr>
            <w:noProof/>
            <w:webHidden/>
          </w:rPr>
          <w:tab/>
        </w:r>
        <w:r>
          <w:rPr>
            <w:noProof/>
            <w:webHidden/>
          </w:rPr>
          <w:fldChar w:fldCharType="begin"/>
        </w:r>
        <w:r>
          <w:rPr>
            <w:noProof/>
            <w:webHidden/>
          </w:rPr>
          <w:instrText xml:space="preserve"> PAGEREF _Toc215738181 \h </w:instrText>
        </w:r>
        <w:r>
          <w:rPr>
            <w:noProof/>
            <w:webHidden/>
          </w:rPr>
        </w:r>
        <w:r>
          <w:rPr>
            <w:noProof/>
            <w:webHidden/>
          </w:rPr>
          <w:fldChar w:fldCharType="separate"/>
        </w:r>
        <w:r>
          <w:rPr>
            <w:noProof/>
            <w:webHidden/>
          </w:rPr>
          <w:t>36</w:t>
        </w:r>
        <w:r>
          <w:rPr>
            <w:noProof/>
            <w:webHidden/>
          </w:rPr>
          <w:fldChar w:fldCharType="end"/>
        </w:r>
      </w:hyperlink>
    </w:p>
    <w:p w14:paraId="0E0763A3" w14:textId="495914A7" w:rsidR="009C077C" w:rsidRDefault="009C077C">
      <w:pPr>
        <w:pStyle w:val="TOC1"/>
        <w:rPr>
          <w:noProof/>
          <w:color w:val="auto"/>
          <w:kern w:val="2"/>
          <w:sz w:val="24"/>
          <w:szCs w:val="24"/>
          <w:lang w:val="en-GB" w:eastAsia="en-GB"/>
          <w14:ligatures w14:val="standardContextual"/>
        </w:rPr>
      </w:pPr>
      <w:hyperlink w:anchor="_Toc215738182" w:history="1">
        <w:r w:rsidRPr="00F77FE7">
          <w:rPr>
            <w:rStyle w:val="Hyperlink"/>
            <w:noProof/>
          </w:rPr>
          <w:t>14. Pulses</w:t>
        </w:r>
        <w:r>
          <w:rPr>
            <w:noProof/>
            <w:webHidden/>
          </w:rPr>
          <w:tab/>
        </w:r>
        <w:r>
          <w:rPr>
            <w:noProof/>
            <w:webHidden/>
          </w:rPr>
          <w:fldChar w:fldCharType="begin"/>
        </w:r>
        <w:r>
          <w:rPr>
            <w:noProof/>
            <w:webHidden/>
          </w:rPr>
          <w:instrText xml:space="preserve"> PAGEREF _Toc215738182 \h </w:instrText>
        </w:r>
        <w:r>
          <w:rPr>
            <w:noProof/>
            <w:webHidden/>
          </w:rPr>
        </w:r>
        <w:r>
          <w:rPr>
            <w:noProof/>
            <w:webHidden/>
          </w:rPr>
          <w:fldChar w:fldCharType="separate"/>
        </w:r>
        <w:r>
          <w:rPr>
            <w:noProof/>
            <w:webHidden/>
          </w:rPr>
          <w:t>39</w:t>
        </w:r>
        <w:r>
          <w:rPr>
            <w:noProof/>
            <w:webHidden/>
          </w:rPr>
          <w:fldChar w:fldCharType="end"/>
        </w:r>
      </w:hyperlink>
    </w:p>
    <w:p w14:paraId="4C861E35" w14:textId="5E92387E" w:rsidR="009C077C" w:rsidRDefault="009C077C">
      <w:pPr>
        <w:pStyle w:val="TOC1"/>
        <w:rPr>
          <w:noProof/>
          <w:color w:val="auto"/>
          <w:kern w:val="2"/>
          <w:sz w:val="24"/>
          <w:szCs w:val="24"/>
          <w:lang w:val="en-GB" w:eastAsia="en-GB"/>
          <w14:ligatures w14:val="standardContextual"/>
        </w:rPr>
      </w:pPr>
      <w:hyperlink w:anchor="_Toc215738183" w:history="1">
        <w:r w:rsidRPr="00F77FE7">
          <w:rPr>
            <w:rStyle w:val="Hyperlink"/>
            <w:noProof/>
          </w:rPr>
          <w:t>15. Plot</w:t>
        </w:r>
        <w:r>
          <w:rPr>
            <w:noProof/>
            <w:webHidden/>
          </w:rPr>
          <w:tab/>
        </w:r>
        <w:r>
          <w:rPr>
            <w:noProof/>
            <w:webHidden/>
          </w:rPr>
          <w:fldChar w:fldCharType="begin"/>
        </w:r>
        <w:r>
          <w:rPr>
            <w:noProof/>
            <w:webHidden/>
          </w:rPr>
          <w:instrText xml:space="preserve"> PAGEREF _Toc215738183 \h </w:instrText>
        </w:r>
        <w:r>
          <w:rPr>
            <w:noProof/>
            <w:webHidden/>
          </w:rPr>
        </w:r>
        <w:r>
          <w:rPr>
            <w:noProof/>
            <w:webHidden/>
          </w:rPr>
          <w:fldChar w:fldCharType="separate"/>
        </w:r>
        <w:r>
          <w:rPr>
            <w:noProof/>
            <w:webHidden/>
          </w:rPr>
          <w:t>42</w:t>
        </w:r>
        <w:r>
          <w:rPr>
            <w:noProof/>
            <w:webHidden/>
          </w:rPr>
          <w:fldChar w:fldCharType="end"/>
        </w:r>
      </w:hyperlink>
    </w:p>
    <w:p w14:paraId="5041C7B8" w14:textId="279EBF31" w:rsidR="009C077C" w:rsidRDefault="009C077C">
      <w:pPr>
        <w:pStyle w:val="TOC1"/>
        <w:rPr>
          <w:noProof/>
          <w:color w:val="auto"/>
          <w:kern w:val="2"/>
          <w:sz w:val="24"/>
          <w:szCs w:val="24"/>
          <w:lang w:val="en-GB" w:eastAsia="en-GB"/>
          <w14:ligatures w14:val="standardContextual"/>
        </w:rPr>
      </w:pPr>
      <w:hyperlink w:anchor="_Toc215738184" w:history="1">
        <w:r w:rsidRPr="00F77FE7">
          <w:rPr>
            <w:rStyle w:val="Hyperlink"/>
            <w:noProof/>
          </w:rPr>
          <w:t>16. SNAP</w:t>
        </w:r>
        <w:r>
          <w:rPr>
            <w:noProof/>
            <w:webHidden/>
          </w:rPr>
          <w:tab/>
        </w:r>
        <w:r>
          <w:rPr>
            <w:noProof/>
            <w:webHidden/>
          </w:rPr>
          <w:fldChar w:fldCharType="begin"/>
        </w:r>
        <w:r>
          <w:rPr>
            <w:noProof/>
            <w:webHidden/>
          </w:rPr>
          <w:instrText xml:space="preserve"> PAGEREF _Toc215738184 \h </w:instrText>
        </w:r>
        <w:r>
          <w:rPr>
            <w:noProof/>
            <w:webHidden/>
          </w:rPr>
        </w:r>
        <w:r>
          <w:rPr>
            <w:noProof/>
            <w:webHidden/>
          </w:rPr>
          <w:fldChar w:fldCharType="separate"/>
        </w:r>
        <w:r>
          <w:rPr>
            <w:noProof/>
            <w:webHidden/>
          </w:rPr>
          <w:t>44</w:t>
        </w:r>
        <w:r>
          <w:rPr>
            <w:noProof/>
            <w:webHidden/>
          </w:rPr>
          <w:fldChar w:fldCharType="end"/>
        </w:r>
      </w:hyperlink>
    </w:p>
    <w:p w14:paraId="0697D057" w14:textId="3DDE867A" w:rsidR="009C077C" w:rsidRDefault="009C077C">
      <w:pPr>
        <w:pStyle w:val="TOC1"/>
        <w:rPr>
          <w:noProof/>
          <w:color w:val="auto"/>
          <w:kern w:val="2"/>
          <w:sz w:val="24"/>
          <w:szCs w:val="24"/>
          <w:lang w:val="en-GB" w:eastAsia="en-GB"/>
          <w14:ligatures w14:val="standardContextual"/>
        </w:rPr>
      </w:pPr>
      <w:hyperlink w:anchor="_Toc215738185" w:history="1">
        <w:r w:rsidRPr="00F77FE7">
          <w:rPr>
            <w:rStyle w:val="Hyperlink"/>
            <w:noProof/>
          </w:rPr>
          <w:t>17. Alignment</w:t>
        </w:r>
        <w:r>
          <w:rPr>
            <w:noProof/>
            <w:webHidden/>
          </w:rPr>
          <w:tab/>
        </w:r>
        <w:r>
          <w:rPr>
            <w:noProof/>
            <w:webHidden/>
          </w:rPr>
          <w:fldChar w:fldCharType="begin"/>
        </w:r>
        <w:r>
          <w:rPr>
            <w:noProof/>
            <w:webHidden/>
          </w:rPr>
          <w:instrText xml:space="preserve"> PAGEREF _Toc215738185 \h </w:instrText>
        </w:r>
        <w:r>
          <w:rPr>
            <w:noProof/>
            <w:webHidden/>
          </w:rPr>
        </w:r>
        <w:r>
          <w:rPr>
            <w:noProof/>
            <w:webHidden/>
          </w:rPr>
          <w:fldChar w:fldCharType="separate"/>
        </w:r>
        <w:r>
          <w:rPr>
            <w:noProof/>
            <w:webHidden/>
          </w:rPr>
          <w:t>45</w:t>
        </w:r>
        <w:r>
          <w:rPr>
            <w:noProof/>
            <w:webHidden/>
          </w:rPr>
          <w:fldChar w:fldCharType="end"/>
        </w:r>
      </w:hyperlink>
    </w:p>
    <w:p w14:paraId="09203BB4" w14:textId="6C9A74FA" w:rsidR="009C077C" w:rsidRDefault="009C077C">
      <w:pPr>
        <w:pStyle w:val="TOC1"/>
        <w:rPr>
          <w:noProof/>
          <w:color w:val="auto"/>
          <w:kern w:val="2"/>
          <w:sz w:val="24"/>
          <w:szCs w:val="24"/>
          <w:lang w:val="en-GB" w:eastAsia="en-GB"/>
          <w14:ligatures w14:val="standardContextual"/>
        </w:rPr>
      </w:pPr>
      <w:hyperlink w:anchor="_Toc215738186" w:history="1">
        <w:r w:rsidRPr="00F77FE7">
          <w:rPr>
            <w:rStyle w:val="Hyperlink"/>
            <w:noProof/>
          </w:rPr>
          <w:t>18. Focus Control</w:t>
        </w:r>
        <w:r>
          <w:rPr>
            <w:noProof/>
            <w:webHidden/>
          </w:rPr>
          <w:tab/>
        </w:r>
        <w:r>
          <w:rPr>
            <w:noProof/>
            <w:webHidden/>
          </w:rPr>
          <w:fldChar w:fldCharType="begin"/>
        </w:r>
        <w:r>
          <w:rPr>
            <w:noProof/>
            <w:webHidden/>
          </w:rPr>
          <w:instrText xml:space="preserve"> PAGEREF _Toc215738186 \h </w:instrText>
        </w:r>
        <w:r>
          <w:rPr>
            <w:noProof/>
            <w:webHidden/>
          </w:rPr>
        </w:r>
        <w:r>
          <w:rPr>
            <w:noProof/>
            <w:webHidden/>
          </w:rPr>
          <w:fldChar w:fldCharType="separate"/>
        </w:r>
        <w:r>
          <w:rPr>
            <w:noProof/>
            <w:webHidden/>
          </w:rPr>
          <w:t>50</w:t>
        </w:r>
        <w:r>
          <w:rPr>
            <w:noProof/>
            <w:webHidden/>
          </w:rPr>
          <w:fldChar w:fldCharType="end"/>
        </w:r>
      </w:hyperlink>
    </w:p>
    <w:p w14:paraId="349F0E4E" w14:textId="4F63F00D" w:rsidR="009C077C" w:rsidRDefault="009C077C">
      <w:pPr>
        <w:pStyle w:val="TOC1"/>
        <w:rPr>
          <w:noProof/>
          <w:color w:val="auto"/>
          <w:kern w:val="2"/>
          <w:sz w:val="24"/>
          <w:szCs w:val="24"/>
          <w:lang w:val="en-GB" w:eastAsia="en-GB"/>
          <w14:ligatures w14:val="standardContextual"/>
        </w:rPr>
      </w:pPr>
      <w:hyperlink w:anchor="_Toc215738187" w:history="1">
        <w:r w:rsidRPr="00F77FE7">
          <w:rPr>
            <w:rStyle w:val="Hyperlink"/>
            <w:noProof/>
          </w:rPr>
          <w:t>19. Mount Types</w:t>
        </w:r>
        <w:r>
          <w:rPr>
            <w:noProof/>
            <w:webHidden/>
          </w:rPr>
          <w:tab/>
        </w:r>
        <w:r>
          <w:rPr>
            <w:noProof/>
            <w:webHidden/>
          </w:rPr>
          <w:fldChar w:fldCharType="begin"/>
        </w:r>
        <w:r>
          <w:rPr>
            <w:noProof/>
            <w:webHidden/>
          </w:rPr>
          <w:instrText xml:space="preserve"> PAGEREF _Toc215738187 \h </w:instrText>
        </w:r>
        <w:r>
          <w:rPr>
            <w:noProof/>
            <w:webHidden/>
          </w:rPr>
        </w:r>
        <w:r>
          <w:rPr>
            <w:noProof/>
            <w:webHidden/>
          </w:rPr>
          <w:fldChar w:fldCharType="separate"/>
        </w:r>
        <w:r>
          <w:rPr>
            <w:noProof/>
            <w:webHidden/>
          </w:rPr>
          <w:t>52</w:t>
        </w:r>
        <w:r>
          <w:rPr>
            <w:noProof/>
            <w:webHidden/>
          </w:rPr>
          <w:fldChar w:fldCharType="end"/>
        </w:r>
      </w:hyperlink>
    </w:p>
    <w:p w14:paraId="54F49CBA" w14:textId="515A9C00" w:rsidR="009C077C" w:rsidRDefault="009C077C">
      <w:pPr>
        <w:pStyle w:val="TOC1"/>
        <w:rPr>
          <w:noProof/>
          <w:color w:val="auto"/>
          <w:kern w:val="2"/>
          <w:sz w:val="24"/>
          <w:szCs w:val="24"/>
          <w:lang w:val="en-GB" w:eastAsia="en-GB"/>
          <w14:ligatures w14:val="standardContextual"/>
        </w:rPr>
      </w:pPr>
      <w:hyperlink w:anchor="_Toc215738188" w:history="1">
        <w:r w:rsidRPr="00F77FE7">
          <w:rPr>
            <w:rStyle w:val="Hyperlink"/>
            <w:noProof/>
          </w:rPr>
          <w:t>20. SkyWatcher Scripting</w:t>
        </w:r>
        <w:r>
          <w:rPr>
            <w:noProof/>
            <w:webHidden/>
          </w:rPr>
          <w:tab/>
        </w:r>
        <w:r>
          <w:rPr>
            <w:noProof/>
            <w:webHidden/>
          </w:rPr>
          <w:fldChar w:fldCharType="begin"/>
        </w:r>
        <w:r>
          <w:rPr>
            <w:noProof/>
            <w:webHidden/>
          </w:rPr>
          <w:instrText xml:space="preserve"> PAGEREF _Toc215738188 \h </w:instrText>
        </w:r>
        <w:r>
          <w:rPr>
            <w:noProof/>
            <w:webHidden/>
          </w:rPr>
        </w:r>
        <w:r>
          <w:rPr>
            <w:noProof/>
            <w:webHidden/>
          </w:rPr>
          <w:fldChar w:fldCharType="separate"/>
        </w:r>
        <w:r>
          <w:rPr>
            <w:noProof/>
            <w:webHidden/>
          </w:rPr>
          <w:t>54</w:t>
        </w:r>
        <w:r>
          <w:rPr>
            <w:noProof/>
            <w:webHidden/>
          </w:rPr>
          <w:fldChar w:fldCharType="end"/>
        </w:r>
      </w:hyperlink>
    </w:p>
    <w:p w14:paraId="472D75F8" w14:textId="7ECBECE1" w:rsidR="009C077C" w:rsidRDefault="009C077C">
      <w:pPr>
        <w:pStyle w:val="TOC1"/>
        <w:rPr>
          <w:noProof/>
          <w:color w:val="auto"/>
          <w:kern w:val="2"/>
          <w:sz w:val="24"/>
          <w:szCs w:val="24"/>
          <w:lang w:val="en-GB" w:eastAsia="en-GB"/>
          <w14:ligatures w14:val="standardContextual"/>
        </w:rPr>
      </w:pPr>
      <w:hyperlink w:anchor="_Toc215738189" w:history="1">
        <w:r w:rsidRPr="00F77FE7">
          <w:rPr>
            <w:rStyle w:val="Hyperlink"/>
            <w:noProof/>
          </w:rPr>
          <w:t>21. SkyWatcher API</w:t>
        </w:r>
        <w:r>
          <w:rPr>
            <w:noProof/>
            <w:webHidden/>
          </w:rPr>
          <w:tab/>
        </w:r>
        <w:r>
          <w:rPr>
            <w:noProof/>
            <w:webHidden/>
          </w:rPr>
          <w:fldChar w:fldCharType="begin"/>
        </w:r>
        <w:r>
          <w:rPr>
            <w:noProof/>
            <w:webHidden/>
          </w:rPr>
          <w:instrText xml:space="preserve"> PAGEREF _Toc215738189 \h </w:instrText>
        </w:r>
        <w:r>
          <w:rPr>
            <w:noProof/>
            <w:webHidden/>
          </w:rPr>
        </w:r>
        <w:r>
          <w:rPr>
            <w:noProof/>
            <w:webHidden/>
          </w:rPr>
          <w:fldChar w:fldCharType="separate"/>
        </w:r>
        <w:r>
          <w:rPr>
            <w:noProof/>
            <w:webHidden/>
          </w:rPr>
          <w:t>55</w:t>
        </w:r>
        <w:r>
          <w:rPr>
            <w:noProof/>
            <w:webHidden/>
          </w:rPr>
          <w:fldChar w:fldCharType="end"/>
        </w:r>
      </w:hyperlink>
    </w:p>
    <w:p w14:paraId="3613823C" w14:textId="19D3F47D" w:rsidR="009C077C" w:rsidRDefault="009C077C">
      <w:pPr>
        <w:pStyle w:val="TOC1"/>
        <w:rPr>
          <w:noProof/>
          <w:color w:val="auto"/>
          <w:kern w:val="2"/>
          <w:sz w:val="24"/>
          <w:szCs w:val="24"/>
          <w:lang w:val="en-GB" w:eastAsia="en-GB"/>
          <w14:ligatures w14:val="standardContextual"/>
        </w:rPr>
      </w:pPr>
      <w:hyperlink w:anchor="_Toc215738190" w:history="1">
        <w:r w:rsidRPr="00F77FE7">
          <w:rPr>
            <w:rStyle w:val="Hyperlink"/>
            <w:noProof/>
          </w:rPr>
          <w:t>22.</w:t>
        </w:r>
        <w:r w:rsidRPr="00F77FE7">
          <w:rPr>
            <w:rStyle w:val="Hyperlink"/>
            <w:noProof/>
            <w:lang w:eastAsia="en-GB"/>
          </w:rPr>
          <w:t xml:space="preserve"> </w:t>
        </w:r>
        <w:r w:rsidRPr="00F77FE7">
          <w:rPr>
            <w:rStyle w:val="Hyperlink"/>
            <w:noProof/>
          </w:rPr>
          <w:t>Learn More</w:t>
        </w:r>
        <w:r>
          <w:rPr>
            <w:noProof/>
            <w:webHidden/>
          </w:rPr>
          <w:tab/>
        </w:r>
        <w:r>
          <w:rPr>
            <w:noProof/>
            <w:webHidden/>
          </w:rPr>
          <w:fldChar w:fldCharType="begin"/>
        </w:r>
        <w:r>
          <w:rPr>
            <w:noProof/>
            <w:webHidden/>
          </w:rPr>
          <w:instrText xml:space="preserve"> PAGEREF _Toc215738190 \h </w:instrText>
        </w:r>
        <w:r>
          <w:rPr>
            <w:noProof/>
            <w:webHidden/>
          </w:rPr>
        </w:r>
        <w:r>
          <w:rPr>
            <w:noProof/>
            <w:webHidden/>
          </w:rPr>
          <w:fldChar w:fldCharType="separate"/>
        </w:r>
        <w:r>
          <w:rPr>
            <w:noProof/>
            <w:webHidden/>
          </w:rPr>
          <w:t>65</w:t>
        </w:r>
        <w:r>
          <w:rPr>
            <w:noProof/>
            <w:webHidden/>
          </w:rPr>
          <w:fldChar w:fldCharType="end"/>
        </w:r>
      </w:hyperlink>
    </w:p>
    <w:p w14:paraId="2925310B" w14:textId="1EE985B9" w:rsidR="00DF5FCE" w:rsidRPr="0048758E" w:rsidRDefault="00DF5FCE" w:rsidP="00A060AC">
      <w:pPr>
        <w:pStyle w:val="Heading1"/>
      </w:pPr>
      <w:r w:rsidRPr="0048758E">
        <w:fldChar w:fldCharType="end"/>
      </w:r>
    </w:p>
    <w:p w14:paraId="66C2D566" w14:textId="77777777" w:rsidR="00DF5FCE" w:rsidRPr="0048758E" w:rsidRDefault="00DF5FCE">
      <w:pPr>
        <w:rPr>
          <w:rFonts w:asciiTheme="majorHAnsi" w:eastAsiaTheme="majorEastAsia" w:hAnsiTheme="majorHAnsi" w:cstheme="majorBidi"/>
          <w:color w:val="538135" w:themeColor="accent6" w:themeShade="BF"/>
          <w:kern w:val="28"/>
          <w:sz w:val="52"/>
          <w:szCs w:val="52"/>
          <w14:ligatures w14:val="standard"/>
          <w14:numForm w14:val="oldStyle"/>
        </w:rPr>
      </w:pPr>
      <w:r w:rsidRPr="0048758E">
        <w:br w:type="page"/>
      </w:r>
    </w:p>
    <w:p w14:paraId="2DC3E10E" w14:textId="12D7401A" w:rsidR="0021764C" w:rsidRPr="0048758E" w:rsidRDefault="000630B8" w:rsidP="00A060AC">
      <w:pPr>
        <w:pStyle w:val="Heading1"/>
      </w:pPr>
      <w:bookmarkStart w:id="2" w:name="_Toc108536316"/>
      <w:bookmarkStart w:id="3" w:name="_Toc215738168"/>
      <w:r w:rsidRPr="0048758E">
        <w:lastRenderedPageBreak/>
        <w:t>Overview</w:t>
      </w:r>
      <w:bookmarkEnd w:id="1"/>
      <w:bookmarkEnd w:id="2"/>
      <w:bookmarkEnd w:id="3"/>
    </w:p>
    <w:p w14:paraId="4E9DB0C0" w14:textId="7A4123E3" w:rsidR="0021764C" w:rsidRPr="0048758E" w:rsidRDefault="00500B5C" w:rsidP="00D372F9">
      <w:pPr>
        <w:pStyle w:val="Instructions"/>
        <w:rPr>
          <w:rStyle w:val="Hyperlink"/>
        </w:rPr>
      </w:pPr>
      <w:bookmarkStart w:id="4" w:name="_Live_layout_and"/>
      <w:bookmarkStart w:id="5" w:name="_Simple_Markup"/>
      <w:bookmarkEnd w:id="4"/>
      <w:bookmarkEnd w:id="5"/>
      <w:r w:rsidRPr="0048758E">
        <w:t>GS</w:t>
      </w:r>
      <w:r w:rsidR="000630B8" w:rsidRPr="0048758E">
        <w:t xml:space="preserve"> Server (GSS) is an ASCOM </w:t>
      </w:r>
      <w:r w:rsidR="004A68F8" w:rsidRPr="0048758E">
        <w:t xml:space="preserve">compliant </w:t>
      </w:r>
      <w:r w:rsidR="000630B8" w:rsidRPr="0048758E">
        <w:t>middleware know</w:t>
      </w:r>
      <w:r w:rsidR="00E16248" w:rsidRPr="0048758E">
        <w:t>n</w:t>
      </w:r>
      <w:r w:rsidR="000630B8" w:rsidRPr="0048758E">
        <w:t xml:space="preserve"> as a local server or hub.  It’s designed to allow other applications to access your telescope’s mount in a practical and systematic way. </w:t>
      </w:r>
      <w:r w:rsidR="000630B8" w:rsidRPr="0048758E">
        <w:br/>
      </w:r>
      <w:r w:rsidR="000630B8" w:rsidRPr="0048758E">
        <w:br/>
      </w:r>
      <w:r w:rsidR="00A2600A" w:rsidRPr="0048758E">
        <w:t xml:space="preserve">GS Server includes ASCOM telescope driver support using the SkyWatcher Protocol for Synta mounts: EQ8, </w:t>
      </w:r>
      <w:r w:rsidR="00746515" w:rsidRPr="0048758E">
        <w:t xml:space="preserve">EQ8R, </w:t>
      </w:r>
      <w:r w:rsidR="00A2600A" w:rsidRPr="0048758E">
        <w:t>HDX110, AZ-EQ5GT, Sirius Pro AZ/EQ-G, AZ-EQ6GT</w:t>
      </w:r>
      <w:r w:rsidR="007447A8" w:rsidRPr="0048758E">
        <w:t>, Orion</w:t>
      </w:r>
      <w:r w:rsidR="00A2600A" w:rsidRPr="0048758E">
        <w:t xml:space="preserve"> Atlas Pro AZ/EQ-G, EQ6-R PRO, NEQ6, HEQ5, EQ5, EQ4, </w:t>
      </w:r>
      <w:proofErr w:type="spellStart"/>
      <w:r w:rsidR="00A2600A" w:rsidRPr="0048758E">
        <w:t>AzGTi</w:t>
      </w:r>
      <w:proofErr w:type="spellEnd"/>
      <w:r w:rsidR="003855DB" w:rsidRPr="0048758E">
        <w:t>, Star Discovery</w:t>
      </w:r>
      <w:r w:rsidR="00386A25" w:rsidRPr="0048758E">
        <w:t>, CQ350, Fusion-120i</w:t>
      </w:r>
      <w:r w:rsidR="00A2600A" w:rsidRPr="0048758E">
        <w:t xml:space="preserve">.  </w:t>
      </w:r>
      <w:r w:rsidR="000630B8" w:rsidRPr="0048758E">
        <w:t>It also come</w:t>
      </w:r>
      <w:r w:rsidRPr="0048758E">
        <w:t>s</w:t>
      </w:r>
      <w:r w:rsidR="000630B8" w:rsidRPr="0048758E">
        <w:t xml:space="preserve"> with a </w:t>
      </w:r>
      <w:r w:rsidR="003F0686" w:rsidRPr="0048758E">
        <w:t>built-in</w:t>
      </w:r>
      <w:r w:rsidRPr="0048758E">
        <w:t xml:space="preserve"> </w:t>
      </w:r>
      <w:r w:rsidR="000630B8" w:rsidRPr="0048758E">
        <w:t>simulator so you can practice sessions without being connected to the mount.</w:t>
      </w:r>
    </w:p>
    <w:p w14:paraId="1292875A" w14:textId="3D4EF0C2" w:rsidR="0021764C" w:rsidRPr="0048758E" w:rsidRDefault="0021764C" w:rsidP="00D372F9">
      <w:pPr>
        <w:pStyle w:val="Instructions"/>
      </w:pPr>
    </w:p>
    <w:p w14:paraId="1A5F33C1" w14:textId="62CCA065" w:rsidR="0021764C" w:rsidRPr="0048758E" w:rsidRDefault="000630B8" w:rsidP="00D372F9">
      <w:pPr>
        <w:pStyle w:val="Instructions"/>
      </w:pPr>
      <w:r w:rsidRPr="0048758E">
        <w:rPr>
          <w:noProof/>
          <w:lang w:eastAsia="en-GB"/>
        </w:rPr>
        <w:drawing>
          <wp:anchor distT="0" distB="0" distL="114300" distR="114300" simplePos="0" relativeHeight="251672576" behindDoc="0" locked="0" layoutInCell="1" allowOverlap="1" wp14:anchorId="6A371174" wp14:editId="1676E473">
            <wp:simplePos x="0" y="0"/>
            <wp:positionH relativeFrom="column">
              <wp:posOffset>1749287</wp:posOffset>
            </wp:positionH>
            <wp:positionV relativeFrom="paragraph">
              <wp:posOffset>-1132</wp:posOffset>
            </wp:positionV>
            <wp:extent cx="2886075" cy="1905000"/>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bleToMount.jpg"/>
                    <pic:cNvPicPr/>
                  </pic:nvPicPr>
                  <pic:blipFill>
                    <a:blip r:embed="rId10">
                      <a:extLst>
                        <a:ext uri="{28A0092B-C50C-407E-A947-70E740481C1C}">
                          <a14:useLocalDpi xmlns:a14="http://schemas.microsoft.com/office/drawing/2010/main" val="0"/>
                        </a:ext>
                      </a:extLst>
                    </a:blip>
                    <a:stretch>
                      <a:fillRect/>
                    </a:stretch>
                  </pic:blipFill>
                  <pic:spPr>
                    <a:xfrm>
                      <a:off x="0" y="0"/>
                      <a:ext cx="2886075" cy="1905000"/>
                    </a:xfrm>
                    <a:prstGeom prst="rect">
                      <a:avLst/>
                    </a:prstGeom>
                  </pic:spPr>
                </pic:pic>
              </a:graphicData>
            </a:graphic>
          </wp:anchor>
        </w:drawing>
      </w:r>
    </w:p>
    <w:p w14:paraId="51514575" w14:textId="0F1CE1BB" w:rsidR="0021764C" w:rsidRPr="0048758E" w:rsidRDefault="00CB0E08" w:rsidP="00D372F9">
      <w:pPr>
        <w:pStyle w:val="Instructions"/>
      </w:pPr>
      <w:r w:rsidRPr="0048758E">
        <w:t>Your mount should already be connected to the computer using the preferred method which is the EQ Direct approach</w:t>
      </w:r>
      <w:r w:rsidR="00984D07" w:rsidRPr="0048758E">
        <w:t xml:space="preserve"> or the USB port for newer models</w:t>
      </w:r>
      <w:r w:rsidRPr="0048758E">
        <w:t xml:space="preserve">.  Specific </w:t>
      </w:r>
      <w:r w:rsidR="00984D07" w:rsidRPr="0048758E">
        <w:t xml:space="preserve">EQ Direct </w:t>
      </w:r>
      <w:r w:rsidRPr="0048758E">
        <w:t xml:space="preserve">cable for this approach can be found on the internet.  One popular site is </w:t>
      </w:r>
      <w:hyperlink r:id="rId11" w:history="1">
        <w:r w:rsidRPr="0048758E">
          <w:rPr>
            <w:rStyle w:val="Hyperlink"/>
          </w:rPr>
          <w:t>http://www.store.shoestringastronomy.com</w:t>
        </w:r>
      </w:hyperlink>
      <w:r w:rsidRPr="0048758E">
        <w:t>.</w:t>
      </w:r>
    </w:p>
    <w:p w14:paraId="71CEE91B" w14:textId="742A455C" w:rsidR="00AD56D5" w:rsidRPr="0048758E" w:rsidRDefault="00AD56D5" w:rsidP="00CB0E08">
      <w:pPr>
        <w:pStyle w:val="Heading1"/>
        <w:numPr>
          <w:ilvl w:val="0"/>
          <w:numId w:val="3"/>
        </w:numPr>
      </w:pPr>
      <w:bookmarkStart w:id="6" w:name="_Toc62017055"/>
      <w:bookmarkStart w:id="7" w:name="_Toc108536317"/>
      <w:bookmarkStart w:id="8" w:name="_Toc215738169"/>
      <w:r w:rsidRPr="0048758E">
        <w:t>Quick Start</w:t>
      </w:r>
      <w:bookmarkEnd w:id="6"/>
      <w:bookmarkEnd w:id="7"/>
      <w:bookmarkEnd w:id="8"/>
    </w:p>
    <w:p w14:paraId="4B22EDE0" w14:textId="6C423181" w:rsidR="00AD56D5" w:rsidRPr="0048758E" w:rsidRDefault="00BC047B" w:rsidP="00E16248">
      <w:pPr>
        <w:pStyle w:val="Instructions"/>
        <w:numPr>
          <w:ilvl w:val="0"/>
          <w:numId w:val="39"/>
        </w:numPr>
        <w:spacing w:after="240"/>
        <w:ind w:left="1134" w:hanging="567"/>
        <w:contextualSpacing/>
      </w:pPr>
      <w:r w:rsidRPr="0048758E">
        <w:t xml:space="preserve">Download and </w:t>
      </w:r>
      <w:r w:rsidR="00AD56D5" w:rsidRPr="0048758E">
        <w:t>Install GS Server</w:t>
      </w:r>
      <w:r w:rsidRPr="0048758E">
        <w:t>.</w:t>
      </w:r>
    </w:p>
    <w:p w14:paraId="4039BA9D" w14:textId="5D60BCA4" w:rsidR="00D515A0" w:rsidRPr="0048758E" w:rsidRDefault="00D515A0" w:rsidP="00E16248">
      <w:pPr>
        <w:pStyle w:val="Instructions"/>
        <w:numPr>
          <w:ilvl w:val="0"/>
          <w:numId w:val="39"/>
        </w:numPr>
        <w:spacing w:after="240"/>
        <w:ind w:left="1134" w:hanging="567"/>
        <w:contextualSpacing/>
      </w:pPr>
      <w:r w:rsidRPr="0048758E">
        <w:t>Start your mount and setup a COM port or find which COM port it’s using in windows</w:t>
      </w:r>
    </w:p>
    <w:p w14:paraId="141DA950" w14:textId="499A369F" w:rsidR="00DF5FCE" w:rsidRPr="0048758E" w:rsidRDefault="00DF5FCE" w:rsidP="00E16248">
      <w:pPr>
        <w:pStyle w:val="Instructions"/>
        <w:numPr>
          <w:ilvl w:val="0"/>
          <w:numId w:val="39"/>
        </w:numPr>
        <w:spacing w:after="240"/>
        <w:ind w:left="1134" w:hanging="567"/>
        <w:contextualSpacing/>
      </w:pPr>
      <w:r w:rsidRPr="0048758E">
        <w:t>Run GS Server from the desktop shortcut.</w:t>
      </w:r>
    </w:p>
    <w:p w14:paraId="7A9A2058" w14:textId="6331D570" w:rsidR="00DF5FCE" w:rsidRPr="0048758E" w:rsidRDefault="00DF5FCE" w:rsidP="00E16248">
      <w:pPr>
        <w:pStyle w:val="Instructions"/>
        <w:numPr>
          <w:ilvl w:val="0"/>
          <w:numId w:val="39"/>
        </w:numPr>
        <w:spacing w:after="240"/>
        <w:ind w:left="1134" w:hanging="567"/>
        <w:contextualSpacing/>
      </w:pPr>
      <w:r w:rsidRPr="0048758E">
        <w:t xml:space="preserve">Click the 3 bars to </w:t>
      </w:r>
      <w:r w:rsidR="00D515A0" w:rsidRPr="0048758E">
        <w:t xml:space="preserve">open and </w:t>
      </w:r>
      <w:r w:rsidRPr="0048758E">
        <w:t>configure the settings.</w:t>
      </w:r>
    </w:p>
    <w:p w14:paraId="31710D4D" w14:textId="35E69CAE" w:rsidR="00D515A0" w:rsidRPr="0048758E" w:rsidRDefault="00DF5FCE" w:rsidP="00E16248">
      <w:pPr>
        <w:pStyle w:val="Instructions"/>
        <w:numPr>
          <w:ilvl w:val="0"/>
          <w:numId w:val="39"/>
        </w:numPr>
        <w:spacing w:after="240"/>
        <w:ind w:left="1134" w:hanging="567"/>
        <w:contextualSpacing/>
      </w:pPr>
      <w:r w:rsidRPr="0048758E">
        <w:lastRenderedPageBreak/>
        <w:t xml:space="preserve">Be sure to set COM port, Baud Rate, </w:t>
      </w:r>
      <w:r w:rsidR="006309F9" w:rsidRPr="0048758E">
        <w:t xml:space="preserve">Alignment Type, </w:t>
      </w:r>
      <w:r w:rsidRPr="0048758E">
        <w:t xml:space="preserve">Mount </w:t>
      </w:r>
      <w:r w:rsidR="006309F9" w:rsidRPr="0048758E">
        <w:t xml:space="preserve">Type </w:t>
      </w:r>
      <w:r w:rsidRPr="0048758E">
        <w:t>to SkyWatcher, and Observatory Location.</w:t>
      </w:r>
    </w:p>
    <w:p w14:paraId="0A7C49AD" w14:textId="59180595" w:rsidR="00DF5FCE" w:rsidRPr="0048758E" w:rsidRDefault="00DF5FCE" w:rsidP="00E16248">
      <w:pPr>
        <w:pStyle w:val="Instructions"/>
        <w:numPr>
          <w:ilvl w:val="0"/>
          <w:numId w:val="39"/>
        </w:numPr>
        <w:spacing w:after="240"/>
        <w:ind w:left="1134" w:hanging="567"/>
        <w:contextualSpacing/>
      </w:pPr>
      <w:r w:rsidRPr="0048758E">
        <w:t>Click the Close button and exit GS Server</w:t>
      </w:r>
    </w:p>
    <w:p w14:paraId="099460F4" w14:textId="3D40E329" w:rsidR="00AD56D5" w:rsidRPr="0048758E" w:rsidRDefault="00AD56D5" w:rsidP="00E16248">
      <w:pPr>
        <w:pStyle w:val="Instructions"/>
        <w:numPr>
          <w:ilvl w:val="0"/>
          <w:numId w:val="39"/>
        </w:numPr>
        <w:spacing w:after="240"/>
        <w:ind w:left="1134" w:hanging="567"/>
        <w:contextualSpacing/>
      </w:pPr>
      <w:r w:rsidRPr="0048758E">
        <w:t>Open your planetarium program and select</w:t>
      </w:r>
      <w:r w:rsidR="00BC047B" w:rsidRPr="0048758E">
        <w:t xml:space="preserve"> an</w:t>
      </w:r>
      <w:r w:rsidRPr="0048758E">
        <w:t xml:space="preserve"> ASCOM connection</w:t>
      </w:r>
      <w:r w:rsidR="00BC047B" w:rsidRPr="0048758E">
        <w:t>.</w:t>
      </w:r>
    </w:p>
    <w:p w14:paraId="34CCAB07" w14:textId="37616035" w:rsidR="00AD56D5" w:rsidRPr="0048758E" w:rsidRDefault="00AD56D5" w:rsidP="00E16248">
      <w:pPr>
        <w:pStyle w:val="Instructions"/>
        <w:numPr>
          <w:ilvl w:val="0"/>
          <w:numId w:val="39"/>
        </w:numPr>
        <w:spacing w:after="240"/>
        <w:ind w:left="1134" w:hanging="567"/>
        <w:contextualSpacing/>
      </w:pPr>
      <w:r w:rsidRPr="0048758E">
        <w:t xml:space="preserve">In the ASCOM chooser select </w:t>
      </w:r>
      <w:proofErr w:type="spellStart"/>
      <w:proofErr w:type="gramStart"/>
      <w:r w:rsidRPr="0048758E">
        <w:t>ASCOM.GS.Sky.Telescope</w:t>
      </w:r>
      <w:proofErr w:type="spellEnd"/>
      <w:proofErr w:type="gramEnd"/>
      <w:r w:rsidR="00DF5FCE" w:rsidRPr="0048758E">
        <w:t xml:space="preserve"> and click Ok</w:t>
      </w:r>
      <w:r w:rsidR="00D515A0" w:rsidRPr="0048758E">
        <w:t xml:space="preserve"> or Close</w:t>
      </w:r>
    </w:p>
    <w:p w14:paraId="5C52373D" w14:textId="77777777" w:rsidR="00BC047B" w:rsidRPr="0048758E" w:rsidRDefault="00AD56D5" w:rsidP="00E16248">
      <w:pPr>
        <w:pStyle w:val="Instructions"/>
        <w:numPr>
          <w:ilvl w:val="0"/>
          <w:numId w:val="39"/>
        </w:numPr>
        <w:spacing w:after="240"/>
        <w:ind w:left="1134" w:hanging="567"/>
        <w:contextualSpacing/>
      </w:pPr>
      <w:r w:rsidRPr="0048758E">
        <w:t xml:space="preserve">Click </w:t>
      </w:r>
      <w:r w:rsidR="00BC047B" w:rsidRPr="0048758E">
        <w:t>C</w:t>
      </w:r>
      <w:r w:rsidRPr="0048758E">
        <w:t xml:space="preserve">onnect from </w:t>
      </w:r>
      <w:r w:rsidR="00BC047B" w:rsidRPr="0048758E">
        <w:t>your planetarium program.</w:t>
      </w:r>
    </w:p>
    <w:p w14:paraId="5B86AA84" w14:textId="2AA4AF3C" w:rsidR="00BC047B" w:rsidRPr="0048758E" w:rsidRDefault="00BC047B" w:rsidP="00E16248">
      <w:pPr>
        <w:pStyle w:val="Instructions"/>
        <w:numPr>
          <w:ilvl w:val="0"/>
          <w:numId w:val="39"/>
        </w:numPr>
        <w:spacing w:after="240"/>
        <w:ind w:left="1134" w:hanging="567"/>
        <w:contextualSpacing/>
      </w:pPr>
      <w:r w:rsidRPr="0048758E">
        <w:t>GS Server will start and connect to the mount.  If you do not connect check your settings and click the ‘Connect’ button.</w:t>
      </w:r>
    </w:p>
    <w:p w14:paraId="29D1A134" w14:textId="33F544AB" w:rsidR="00AD56D5" w:rsidRPr="0048758E" w:rsidRDefault="00BC047B" w:rsidP="00E16248">
      <w:pPr>
        <w:pStyle w:val="Instructions"/>
        <w:numPr>
          <w:ilvl w:val="0"/>
          <w:numId w:val="39"/>
        </w:numPr>
        <w:spacing w:after="240"/>
        <w:ind w:left="1134" w:hanging="567"/>
        <w:contextualSpacing/>
      </w:pPr>
      <w:r w:rsidRPr="0048758E">
        <w:t>Connect other applications</w:t>
      </w:r>
      <w:r w:rsidR="00D515A0" w:rsidRPr="0048758E">
        <w:t xml:space="preserve"> to GS Server as</w:t>
      </w:r>
      <w:r w:rsidRPr="0048758E">
        <w:t xml:space="preserve"> needed.</w:t>
      </w:r>
    </w:p>
    <w:p w14:paraId="164F2C5E" w14:textId="2D4B11E7" w:rsidR="00027355" w:rsidRPr="0048758E" w:rsidRDefault="00027355" w:rsidP="00E16248">
      <w:pPr>
        <w:pStyle w:val="Instructions"/>
        <w:numPr>
          <w:ilvl w:val="0"/>
          <w:numId w:val="39"/>
        </w:numPr>
        <w:spacing w:after="240"/>
        <w:ind w:left="1134" w:hanging="567"/>
        <w:contextualSpacing/>
        <w:rPr>
          <w:color w:val="EE0000"/>
        </w:rPr>
      </w:pPr>
      <w:r w:rsidRPr="0048758E">
        <w:rPr>
          <w:color w:val="EE0000"/>
        </w:rPr>
        <w:t xml:space="preserve">If </w:t>
      </w:r>
      <w:r w:rsidR="00EE1981" w:rsidRPr="0048758E">
        <w:rPr>
          <w:color w:val="EE0000"/>
        </w:rPr>
        <w:t>guiding with</w:t>
      </w:r>
      <w:r w:rsidRPr="0048758E">
        <w:rPr>
          <w:color w:val="EE0000"/>
        </w:rPr>
        <w:t xml:space="preserve"> PHD2 you will want to check mark the option “Reverse Dec output after meridian flip”</w:t>
      </w:r>
    </w:p>
    <w:p w14:paraId="145E9FA0" w14:textId="01ED095F" w:rsidR="00FD777D" w:rsidRPr="0048758E" w:rsidRDefault="00A40203" w:rsidP="00E16248">
      <w:pPr>
        <w:pStyle w:val="Instructions"/>
        <w:numPr>
          <w:ilvl w:val="0"/>
          <w:numId w:val="39"/>
        </w:numPr>
        <w:spacing w:after="240"/>
        <w:ind w:left="1134" w:hanging="567"/>
        <w:contextualSpacing/>
        <w:rPr>
          <w:color w:val="EE0000"/>
        </w:rPr>
      </w:pPr>
      <w:r w:rsidRPr="0048758E">
        <w:rPr>
          <w:color w:val="EE0000"/>
        </w:rPr>
        <w:t>Please restart GS Server if you changed the hemisp</w:t>
      </w:r>
      <w:r w:rsidR="00D372F9" w:rsidRPr="0048758E">
        <w:rPr>
          <w:color w:val="EE0000"/>
        </w:rPr>
        <w:t>h</w:t>
      </w:r>
      <w:r w:rsidRPr="0048758E">
        <w:rPr>
          <w:color w:val="EE0000"/>
        </w:rPr>
        <w:t>eres in the Observatory Location.</w:t>
      </w:r>
    </w:p>
    <w:p w14:paraId="2E41F38F" w14:textId="5F2A3A6F" w:rsidR="00FD777D" w:rsidRPr="0048758E" w:rsidRDefault="00985F22" w:rsidP="00E16248">
      <w:pPr>
        <w:pStyle w:val="Instructions"/>
        <w:numPr>
          <w:ilvl w:val="0"/>
          <w:numId w:val="39"/>
        </w:numPr>
        <w:spacing w:after="240"/>
        <w:ind w:left="1134" w:hanging="567"/>
        <w:contextualSpacing/>
        <w:rPr>
          <w:color w:val="EE0000"/>
        </w:rPr>
      </w:pPr>
      <w:r w:rsidRPr="0048758E">
        <w:rPr>
          <w:color w:val="EE0000"/>
        </w:rPr>
        <w:t xml:space="preserve">WARNING – Ensure all mount cables allow free movement. Alt / Az mounts can slew up to </w:t>
      </w:r>
      <w:r w:rsidR="00E471B5" w:rsidRPr="0048758E">
        <w:rPr>
          <w:color w:val="EE0000"/>
        </w:rPr>
        <w:t>195</w:t>
      </w:r>
      <w:r w:rsidRPr="0048758E">
        <w:rPr>
          <w:color w:val="EE0000"/>
        </w:rPr>
        <w:t xml:space="preserve"> degrees Eastwards or Westwards from North. </w:t>
      </w:r>
      <w:r w:rsidR="00E471B5" w:rsidRPr="0048758E">
        <w:rPr>
          <w:color w:val="EE0000"/>
        </w:rPr>
        <w:t xml:space="preserve">Alt / Az mounts can track up to 210 degrees Eastwards or Westwards from North. </w:t>
      </w:r>
      <w:r w:rsidRPr="0048758E">
        <w:rPr>
          <w:color w:val="EE0000"/>
        </w:rPr>
        <w:t>After power loss the mount must be returned to the home position by hand.</w:t>
      </w:r>
    </w:p>
    <w:p w14:paraId="509BC3BB" w14:textId="4B952EDD" w:rsidR="00CB0E08" w:rsidRPr="0048758E" w:rsidRDefault="00CB0E08" w:rsidP="00BC047B">
      <w:pPr>
        <w:pStyle w:val="Heading1"/>
        <w:numPr>
          <w:ilvl w:val="0"/>
          <w:numId w:val="27"/>
        </w:numPr>
      </w:pPr>
      <w:bookmarkStart w:id="9" w:name="_Toc62017056"/>
      <w:bookmarkStart w:id="10" w:name="_Toc108536318"/>
      <w:bookmarkStart w:id="11" w:name="_Toc215738170"/>
      <w:r w:rsidRPr="0048758E">
        <w:t>Requirements</w:t>
      </w:r>
      <w:bookmarkEnd w:id="9"/>
      <w:bookmarkEnd w:id="10"/>
      <w:bookmarkEnd w:id="11"/>
    </w:p>
    <w:p w14:paraId="546354FA" w14:textId="77D0F1B8" w:rsidR="00A37168" w:rsidRPr="0048758E" w:rsidRDefault="00A37168" w:rsidP="00BF5CA9">
      <w:pPr>
        <w:pStyle w:val="ListParagraph"/>
        <w:numPr>
          <w:ilvl w:val="0"/>
          <w:numId w:val="5"/>
        </w:numPr>
      </w:pPr>
      <w:r w:rsidRPr="0048758E">
        <w:t xml:space="preserve">Computer with </w:t>
      </w:r>
      <w:r w:rsidR="00671920" w:rsidRPr="0048758E">
        <w:t>Windows</w:t>
      </w:r>
      <w:r w:rsidR="0079144A" w:rsidRPr="0048758E">
        <w:t xml:space="preserve"> </w:t>
      </w:r>
      <w:r w:rsidR="004411CB" w:rsidRPr="0048758E">
        <w:t>10</w:t>
      </w:r>
      <w:r w:rsidR="00BF5CA9" w:rsidRPr="0048758E">
        <w:t xml:space="preserve"> or</w:t>
      </w:r>
      <w:r w:rsidR="0079144A" w:rsidRPr="0048758E">
        <w:t xml:space="preserve"> newer</w:t>
      </w:r>
    </w:p>
    <w:p w14:paraId="588F347C" w14:textId="74F31919" w:rsidR="00A37168" w:rsidRPr="0048758E" w:rsidRDefault="00CB0E08" w:rsidP="00A37168">
      <w:pPr>
        <w:pStyle w:val="ListParagraph"/>
        <w:numPr>
          <w:ilvl w:val="0"/>
          <w:numId w:val="5"/>
        </w:numPr>
      </w:pPr>
      <w:r w:rsidRPr="0048758E">
        <w:t xml:space="preserve">Microsoft </w:t>
      </w:r>
      <w:r w:rsidR="00BF5CA9" w:rsidRPr="0048758E">
        <w:t>.NET Framework 4.</w:t>
      </w:r>
      <w:r w:rsidR="00D515A0" w:rsidRPr="0048758E">
        <w:t>7</w:t>
      </w:r>
      <w:r w:rsidR="00BF5CA9" w:rsidRPr="0048758E">
        <w:t>.</w:t>
      </w:r>
      <w:r w:rsidR="00D515A0" w:rsidRPr="0048758E">
        <w:t>2</w:t>
      </w:r>
      <w:r w:rsidR="00BF5CA9" w:rsidRPr="0048758E">
        <w:t xml:space="preserve"> installed</w:t>
      </w:r>
    </w:p>
    <w:p w14:paraId="3AE47118" w14:textId="10E5269C" w:rsidR="00A37168" w:rsidRPr="0048758E" w:rsidRDefault="00CB0E08" w:rsidP="00A37168">
      <w:pPr>
        <w:pStyle w:val="ListParagraph"/>
        <w:numPr>
          <w:ilvl w:val="0"/>
          <w:numId w:val="5"/>
        </w:numPr>
      </w:pPr>
      <w:r w:rsidRPr="0048758E">
        <w:t xml:space="preserve">ASCOM </w:t>
      </w:r>
      <w:r w:rsidR="00A37168" w:rsidRPr="0048758E">
        <w:t xml:space="preserve">Platform </w:t>
      </w:r>
      <w:r w:rsidR="004411CB" w:rsidRPr="0048758E">
        <w:t>7.0</w:t>
      </w:r>
      <w:r w:rsidRPr="0048758E">
        <w:t xml:space="preserve"> or later</w:t>
      </w:r>
    </w:p>
    <w:p w14:paraId="3BF37F06" w14:textId="43C00D0E" w:rsidR="00A37168" w:rsidRPr="0048758E" w:rsidRDefault="00186679" w:rsidP="00A37168">
      <w:pPr>
        <w:pStyle w:val="ListParagraph"/>
        <w:numPr>
          <w:ilvl w:val="0"/>
          <w:numId w:val="5"/>
        </w:numPr>
      </w:pPr>
      <w:r w:rsidRPr="0048758E">
        <w:t>Tel</w:t>
      </w:r>
      <w:r w:rsidR="00D515A0" w:rsidRPr="0048758E">
        <w:t>escope mount that supports the S</w:t>
      </w:r>
      <w:r w:rsidRPr="0048758E">
        <w:t>ynta protocol</w:t>
      </w:r>
    </w:p>
    <w:p w14:paraId="0E747E4A" w14:textId="65052740" w:rsidR="0069661E" w:rsidRPr="0048758E" w:rsidRDefault="0069661E" w:rsidP="0069661E">
      <w:pPr>
        <w:pStyle w:val="ListParagraph"/>
        <w:numPr>
          <w:ilvl w:val="0"/>
          <w:numId w:val="5"/>
        </w:numPr>
      </w:pPr>
      <w:r w:rsidRPr="0048758E">
        <w:t>USB, serial or SkyWatcher Wi-Fi connection to telescope mount</w:t>
      </w:r>
    </w:p>
    <w:p w14:paraId="35F245D3" w14:textId="3CAF907E" w:rsidR="0069661E" w:rsidRPr="0048758E" w:rsidRDefault="00A37168" w:rsidP="00A37168">
      <w:pPr>
        <w:pStyle w:val="ListParagraph"/>
        <w:numPr>
          <w:ilvl w:val="0"/>
          <w:numId w:val="5"/>
        </w:numPr>
      </w:pPr>
      <w:r w:rsidRPr="0048758E">
        <w:t xml:space="preserve">EQ Direct cable </w:t>
      </w:r>
      <w:r w:rsidR="00984D07" w:rsidRPr="0048758E">
        <w:t>is preferred if the mount does not have a USB port</w:t>
      </w:r>
      <w:r w:rsidR="0069661E" w:rsidRPr="0048758E">
        <w:t xml:space="preserve"> or Wi-Fi connection</w:t>
      </w:r>
    </w:p>
    <w:p w14:paraId="042F0818" w14:textId="05EEAE60" w:rsidR="0021764C" w:rsidRPr="0048758E" w:rsidRDefault="000630B8" w:rsidP="00E16248">
      <w:pPr>
        <w:pStyle w:val="Heading1"/>
        <w:pageBreakBefore/>
        <w:numPr>
          <w:ilvl w:val="0"/>
          <w:numId w:val="27"/>
        </w:numPr>
        <w:ind w:left="91" w:firstLine="357"/>
      </w:pPr>
      <w:bookmarkStart w:id="12" w:name="_Toc62017057"/>
      <w:bookmarkStart w:id="13" w:name="_Toc108536319"/>
      <w:bookmarkStart w:id="14" w:name="_Toc215738171"/>
      <w:r w:rsidRPr="0048758E">
        <w:lastRenderedPageBreak/>
        <w:t>Installation</w:t>
      </w:r>
      <w:bookmarkEnd w:id="12"/>
      <w:bookmarkEnd w:id="13"/>
      <w:bookmarkEnd w:id="14"/>
    </w:p>
    <w:p w14:paraId="0D1528C0" w14:textId="789EF786" w:rsidR="004A68F8" w:rsidRPr="0048758E" w:rsidRDefault="00CB0E08" w:rsidP="00D372F9">
      <w:r w:rsidRPr="0048758E">
        <w:t>After download</w:t>
      </w:r>
      <w:r w:rsidR="00A37168" w:rsidRPr="0048758E">
        <w:t>ing</w:t>
      </w:r>
      <w:r w:rsidRPr="0048758E">
        <w:t xml:space="preserve"> </w:t>
      </w:r>
      <w:r w:rsidR="00A2600A" w:rsidRPr="0048758E">
        <w:t>Setup</w:t>
      </w:r>
      <w:r w:rsidRPr="0048758E">
        <w:t xml:space="preserve"> .exe file </w:t>
      </w:r>
      <w:r w:rsidR="00A2600A" w:rsidRPr="0048758E">
        <w:t xml:space="preserve">run </w:t>
      </w:r>
      <w:r w:rsidRPr="0048758E">
        <w:t xml:space="preserve">and follow the prompts.  The default location of files </w:t>
      </w:r>
      <w:r w:rsidR="004A68F8" w:rsidRPr="0048758E">
        <w:t xml:space="preserve">and settings </w:t>
      </w:r>
      <w:r w:rsidRPr="0048758E">
        <w:t>can be found in the following locations on Windows systems.</w:t>
      </w:r>
    </w:p>
    <w:p w14:paraId="4F7E21CB" w14:textId="028D644A" w:rsidR="004A68F8" w:rsidRPr="0048758E" w:rsidRDefault="004A68F8" w:rsidP="00CF6FAE">
      <w:pPr>
        <w:pStyle w:val="ListParagraph"/>
        <w:numPr>
          <w:ilvl w:val="0"/>
          <w:numId w:val="4"/>
        </w:numPr>
        <w:rPr>
          <w:rStyle w:val="Heading5Char"/>
        </w:rPr>
      </w:pPr>
      <w:r w:rsidRPr="0048758E">
        <w:rPr>
          <w:rStyle w:val="Heading5Char"/>
        </w:rPr>
        <w:t xml:space="preserve">GSS </w:t>
      </w:r>
      <w:r w:rsidR="00A37168" w:rsidRPr="0048758E">
        <w:rPr>
          <w:rStyle w:val="Heading5Char"/>
        </w:rPr>
        <w:t>Program Files</w:t>
      </w:r>
      <w:proofErr w:type="gramStart"/>
      <w:r w:rsidRPr="0048758E">
        <w:rPr>
          <w:rStyle w:val="Heading5Char"/>
        </w:rPr>
        <w:t xml:space="preserve">-  </w:t>
      </w:r>
      <w:r w:rsidRPr="0048758E">
        <w:t>C:\Program</w:t>
      </w:r>
      <w:proofErr w:type="gramEnd"/>
      <w:r w:rsidRPr="0048758E">
        <w:t xml:space="preserve"> Files (x</w:t>
      </w:r>
      <w:proofErr w:type="gramStart"/>
      <w:r w:rsidRPr="0048758E">
        <w:t>86)\</w:t>
      </w:r>
      <w:proofErr w:type="gramEnd"/>
      <w:r w:rsidRPr="0048758E">
        <w:t>Common Files\ASCOM</w:t>
      </w:r>
      <w:r w:rsidR="00A37168" w:rsidRPr="0048758E">
        <w:t>\</w:t>
      </w:r>
      <w:r w:rsidR="00CF6FAE" w:rsidRPr="0048758E">
        <w:t>GSServer</w:t>
      </w:r>
    </w:p>
    <w:p w14:paraId="65B5DB92" w14:textId="560C5CE9" w:rsidR="00A37168" w:rsidRPr="0048758E" w:rsidRDefault="00D606CD" w:rsidP="00D606CD">
      <w:pPr>
        <w:pStyle w:val="ListParagraph"/>
        <w:numPr>
          <w:ilvl w:val="0"/>
          <w:numId w:val="4"/>
        </w:numPr>
        <w:rPr>
          <w:color w:val="0563C1" w:themeColor="hyperlink"/>
          <w:u w:val="single"/>
        </w:rPr>
      </w:pPr>
      <w:r w:rsidRPr="0048758E">
        <w:rPr>
          <w:rStyle w:val="Heading5Char"/>
        </w:rPr>
        <w:t>L</w:t>
      </w:r>
      <w:r w:rsidR="004A68F8" w:rsidRPr="0048758E">
        <w:rPr>
          <w:rStyle w:val="Heading5Char"/>
        </w:rPr>
        <w:t>og files</w:t>
      </w:r>
      <w:r w:rsidR="004A68F8" w:rsidRPr="0048758E">
        <w:t xml:space="preserve"> – My Documents</w:t>
      </w:r>
      <w:r w:rsidR="005807ED" w:rsidRPr="0048758E">
        <w:t>\</w:t>
      </w:r>
      <w:r w:rsidRPr="0048758E">
        <w:t>GSServer</w:t>
      </w:r>
    </w:p>
    <w:p w14:paraId="0046898B" w14:textId="01E0684A" w:rsidR="00E7284A" w:rsidRPr="0048758E" w:rsidRDefault="00E7284A" w:rsidP="00E7284A">
      <w:pPr>
        <w:pStyle w:val="ListParagraph"/>
        <w:numPr>
          <w:ilvl w:val="0"/>
          <w:numId w:val="4"/>
        </w:numPr>
        <w:rPr>
          <w:color w:val="0563C1" w:themeColor="hyperlink"/>
          <w:u w:val="single"/>
        </w:rPr>
      </w:pPr>
      <w:r w:rsidRPr="0048758E">
        <w:rPr>
          <w:rStyle w:val="Heading5Char"/>
        </w:rPr>
        <w:t xml:space="preserve">Monitor files </w:t>
      </w:r>
      <w:r w:rsidRPr="0048758E">
        <w:t>– My Documents\GSServer</w:t>
      </w:r>
    </w:p>
    <w:p w14:paraId="3AE4E6BA" w14:textId="313474FC" w:rsidR="00FB2747" w:rsidRPr="0048758E" w:rsidRDefault="00D606CD" w:rsidP="00D606CD">
      <w:pPr>
        <w:pStyle w:val="ListParagraph"/>
        <w:numPr>
          <w:ilvl w:val="0"/>
          <w:numId w:val="4"/>
        </w:numPr>
        <w:rPr>
          <w:rStyle w:val="Heading5Char"/>
        </w:rPr>
      </w:pPr>
      <w:r w:rsidRPr="0048758E">
        <w:rPr>
          <w:rStyle w:val="Heading5Char"/>
        </w:rPr>
        <w:t>User Config</w:t>
      </w:r>
      <w:r w:rsidR="004A68F8" w:rsidRPr="0048758E">
        <w:rPr>
          <w:rStyle w:val="Heading5Char"/>
        </w:rPr>
        <w:t xml:space="preserve"> </w:t>
      </w:r>
      <w:r w:rsidRPr="0048758E">
        <w:rPr>
          <w:rStyle w:val="Heading5Char"/>
        </w:rPr>
        <w:t>–</w:t>
      </w:r>
      <w:r w:rsidR="004A68F8" w:rsidRPr="0048758E">
        <w:rPr>
          <w:rStyle w:val="Heading5Char"/>
        </w:rPr>
        <w:t xml:space="preserve"> </w:t>
      </w:r>
      <w:proofErr w:type="gramStart"/>
      <w:r w:rsidRPr="0048758E">
        <w:rPr>
          <w:rStyle w:val="Heading5Char"/>
        </w:rPr>
        <w:t>C:\Users\</w:t>
      </w:r>
      <w:r w:rsidR="005807ED" w:rsidRPr="0048758E">
        <w:rPr>
          <w:rStyle w:val="Heading5Char"/>
        </w:rPr>
        <w:t>{</w:t>
      </w:r>
      <w:proofErr w:type="gramEnd"/>
      <w:r w:rsidRPr="0048758E">
        <w:rPr>
          <w:rStyle w:val="Heading5Char"/>
        </w:rPr>
        <w:t xml:space="preserve">User </w:t>
      </w:r>
      <w:proofErr w:type="gramStart"/>
      <w:r w:rsidRPr="0048758E">
        <w:rPr>
          <w:rStyle w:val="Heading5Char"/>
        </w:rPr>
        <w:t>Name</w:t>
      </w:r>
      <w:r w:rsidR="005807ED" w:rsidRPr="0048758E">
        <w:rPr>
          <w:rStyle w:val="Heading5Char"/>
        </w:rPr>
        <w:t>}</w:t>
      </w:r>
      <w:r w:rsidRPr="0048758E">
        <w:rPr>
          <w:rStyle w:val="Heading5Char"/>
        </w:rPr>
        <w:t>\</w:t>
      </w:r>
      <w:proofErr w:type="spellStart"/>
      <w:r w:rsidRPr="0048758E">
        <w:rPr>
          <w:rStyle w:val="Heading5Char"/>
        </w:rPr>
        <w:t>AppData</w:t>
      </w:r>
      <w:proofErr w:type="spellEnd"/>
      <w:r w:rsidRPr="0048758E">
        <w:rPr>
          <w:rStyle w:val="Heading5Char"/>
        </w:rPr>
        <w:t>\Local\</w:t>
      </w:r>
      <w:proofErr w:type="spellStart"/>
      <w:r w:rsidRPr="0048758E">
        <w:rPr>
          <w:rStyle w:val="Heading5Char"/>
        </w:rPr>
        <w:t>GS</w:t>
      </w:r>
      <w:r w:rsidR="00E7284A" w:rsidRPr="0048758E">
        <w:rPr>
          <w:rStyle w:val="Heading5Char"/>
        </w:rPr>
        <w:t>_Server</w:t>
      </w:r>
      <w:proofErr w:type="spellEnd"/>
      <w:proofErr w:type="gramEnd"/>
    </w:p>
    <w:p w14:paraId="61DE7289" w14:textId="06DDB52C" w:rsidR="00C32586" w:rsidRPr="0048758E" w:rsidRDefault="00FB2747" w:rsidP="00C32586">
      <w:pPr>
        <w:pStyle w:val="ListParagraph"/>
        <w:numPr>
          <w:ilvl w:val="0"/>
          <w:numId w:val="4"/>
        </w:numPr>
      </w:pPr>
      <w:r w:rsidRPr="0048758E">
        <w:rPr>
          <w:rStyle w:val="Heading5Char"/>
        </w:rPr>
        <w:t>Notes Templates</w:t>
      </w:r>
      <w:proofErr w:type="gramStart"/>
      <w:r w:rsidRPr="0048758E">
        <w:rPr>
          <w:rStyle w:val="Heading5Char"/>
        </w:rPr>
        <w:t xml:space="preserve">-  </w:t>
      </w:r>
      <w:r w:rsidR="002625EF" w:rsidRPr="0048758E">
        <w:rPr>
          <w:rStyle w:val="Heading5Char"/>
        </w:rPr>
        <w:t>C:\Program</w:t>
      </w:r>
      <w:proofErr w:type="gramEnd"/>
      <w:r w:rsidR="002625EF" w:rsidRPr="0048758E">
        <w:rPr>
          <w:rStyle w:val="Heading5Char"/>
        </w:rPr>
        <w:t xml:space="preserve"> Files (x</w:t>
      </w:r>
      <w:proofErr w:type="gramStart"/>
      <w:r w:rsidR="002625EF" w:rsidRPr="0048758E">
        <w:rPr>
          <w:rStyle w:val="Heading5Char"/>
        </w:rPr>
        <w:t>86)\</w:t>
      </w:r>
      <w:proofErr w:type="gramEnd"/>
      <w:r w:rsidR="002625EF" w:rsidRPr="0048758E">
        <w:rPr>
          <w:rStyle w:val="Heading5Char"/>
        </w:rPr>
        <w:t>Common Files\ASCOM\Telescope\GSServer\</w:t>
      </w:r>
      <w:proofErr w:type="spellStart"/>
      <w:r w:rsidR="002625EF" w:rsidRPr="0048758E">
        <w:rPr>
          <w:rStyle w:val="Heading5Char"/>
        </w:rPr>
        <w:t>NotesTemplates</w:t>
      </w:r>
      <w:proofErr w:type="spellEnd"/>
    </w:p>
    <w:p w14:paraId="5360B18A" w14:textId="78B08A21" w:rsidR="00C32586" w:rsidRPr="0048758E" w:rsidRDefault="00C32586" w:rsidP="00C32586">
      <w:r w:rsidRPr="0048758E">
        <w:t>After installing an update all setting</w:t>
      </w:r>
      <w:r w:rsidR="00DF2A11" w:rsidRPr="0048758E">
        <w:t>s</w:t>
      </w:r>
      <w:r w:rsidRPr="0048758E">
        <w:t xml:space="preserve"> are migrated to the new version. To revert to an older version, run the Setup .exe file for that version. This will uninstall the newer version and GSS will use the previous settings.</w:t>
      </w:r>
    </w:p>
    <w:p w14:paraId="54094040" w14:textId="3F87CBE8" w:rsidR="0021764C" w:rsidRPr="0048758E" w:rsidRDefault="0021764C" w:rsidP="00C32586"/>
    <w:p w14:paraId="01F2BCA2" w14:textId="47BF807E" w:rsidR="0021764C" w:rsidRPr="0048758E" w:rsidRDefault="00A37168" w:rsidP="00065FBC">
      <w:pPr>
        <w:pStyle w:val="Heading1"/>
        <w:pageBreakBefore/>
        <w:numPr>
          <w:ilvl w:val="0"/>
          <w:numId w:val="27"/>
        </w:numPr>
        <w:ind w:left="91" w:firstLine="357"/>
      </w:pPr>
      <w:bookmarkStart w:id="15" w:name="_Toc62017058"/>
      <w:bookmarkStart w:id="16" w:name="_Toc108536320"/>
      <w:bookmarkStart w:id="17" w:name="_Toc215738172"/>
      <w:r w:rsidRPr="0048758E">
        <w:lastRenderedPageBreak/>
        <w:t>Running GSS</w:t>
      </w:r>
      <w:bookmarkEnd w:id="15"/>
      <w:bookmarkEnd w:id="16"/>
      <w:bookmarkEnd w:id="17"/>
    </w:p>
    <w:p w14:paraId="6EC8E725" w14:textId="1DC4E919" w:rsidR="00904F1A" w:rsidRPr="0048758E" w:rsidRDefault="00D05DED" w:rsidP="00065FBC">
      <w:pPr>
        <w:keepNext/>
        <w:ind w:left="448"/>
      </w:pPr>
      <w:r w:rsidRPr="0048758E">
        <w:rPr>
          <w:noProof/>
          <w:lang w:eastAsia="en-GB"/>
        </w:rPr>
        <w:drawing>
          <wp:anchor distT="0" distB="0" distL="114300" distR="114300" simplePos="0" relativeHeight="251671552" behindDoc="0" locked="0" layoutInCell="1" allowOverlap="1" wp14:anchorId="47E9D2EE" wp14:editId="262F1EE7">
            <wp:simplePos x="0" y="0"/>
            <wp:positionH relativeFrom="margin">
              <wp:align>center</wp:align>
            </wp:positionH>
            <wp:positionV relativeFrom="paragraph">
              <wp:posOffset>983615</wp:posOffset>
            </wp:positionV>
            <wp:extent cx="1934210" cy="3162935"/>
            <wp:effectExtent l="0" t="0" r="889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934210" cy="3162935"/>
                    </a:xfrm>
                    <a:prstGeom prst="rect">
                      <a:avLst/>
                    </a:prstGeom>
                  </pic:spPr>
                </pic:pic>
              </a:graphicData>
            </a:graphic>
          </wp:anchor>
        </w:drawing>
      </w:r>
      <w:r w:rsidR="00A37168" w:rsidRPr="0048758E">
        <w:t>There are two ways to start GS</w:t>
      </w:r>
      <w:r w:rsidR="0093022B" w:rsidRPr="0048758E">
        <w:t xml:space="preserve"> </w:t>
      </w:r>
      <w:r w:rsidR="00D606CD" w:rsidRPr="0048758E">
        <w:t>Server</w:t>
      </w:r>
      <w:r w:rsidR="00A37168" w:rsidRPr="0048758E">
        <w:t xml:space="preserve">; </w:t>
      </w:r>
      <w:r w:rsidR="00CF6FAE" w:rsidRPr="0048758E">
        <w:t>the</w:t>
      </w:r>
      <w:r w:rsidR="00A37168" w:rsidRPr="0048758E">
        <w:t xml:space="preserve"> preferred method is to allow other applications to start GSS</w:t>
      </w:r>
      <w:r w:rsidR="005807ED" w:rsidRPr="0048758E">
        <w:t>erver</w:t>
      </w:r>
      <w:r w:rsidR="00A37168" w:rsidRPr="0048758E">
        <w:t xml:space="preserve"> as they connect using the ASCOM interface. </w:t>
      </w:r>
      <w:r w:rsidR="00904F1A" w:rsidRPr="0048758E">
        <w:t xml:space="preserve"> Each application that supports ASCOM </w:t>
      </w:r>
      <w:r w:rsidR="00CF6FAE" w:rsidRPr="0048758E">
        <w:t>will</w:t>
      </w:r>
      <w:r w:rsidR="00904F1A" w:rsidRPr="0048758E">
        <w:t xml:space="preserve"> </w:t>
      </w:r>
      <w:r w:rsidR="00D606CD" w:rsidRPr="0048758E">
        <w:t>have their way to configure and connect.</w:t>
      </w:r>
      <w:r w:rsidR="00065FBC" w:rsidRPr="0048758E">
        <w:t xml:space="preserve">  </w:t>
      </w:r>
      <w:r w:rsidR="00A37168" w:rsidRPr="0048758E">
        <w:t>Here is the</w:t>
      </w:r>
      <w:r w:rsidR="00904F1A" w:rsidRPr="0048758E">
        <w:t xml:space="preserve"> ASCOM</w:t>
      </w:r>
      <w:r w:rsidR="00A37168" w:rsidRPr="0048758E">
        <w:t xml:space="preserve"> interface </w:t>
      </w:r>
      <w:r w:rsidR="00904F1A" w:rsidRPr="0048758E">
        <w:t>from SkyChart (CDC)</w:t>
      </w:r>
    </w:p>
    <w:p w14:paraId="583B3D1C" w14:textId="69C2C784" w:rsidR="0021764C" w:rsidRPr="0048758E" w:rsidRDefault="0021764C" w:rsidP="00D372F9"/>
    <w:p w14:paraId="41941D57" w14:textId="77777777" w:rsidR="00D05DED" w:rsidRPr="0048758E" w:rsidRDefault="00904F1A" w:rsidP="00D372F9">
      <w:r w:rsidRPr="0048758E">
        <w:t xml:space="preserve">Use the Select button to select the </w:t>
      </w:r>
      <w:proofErr w:type="spellStart"/>
      <w:proofErr w:type="gramStart"/>
      <w:r w:rsidRPr="0048758E">
        <w:t>ASCOM.</w:t>
      </w:r>
      <w:r w:rsidR="00CF6FAE" w:rsidRPr="0048758E">
        <w:t>GS.Sky</w:t>
      </w:r>
      <w:r w:rsidRPr="0048758E">
        <w:t>.Telescope</w:t>
      </w:r>
      <w:proofErr w:type="spellEnd"/>
      <w:proofErr w:type="gramEnd"/>
      <w:r w:rsidRPr="0048758E">
        <w:t xml:space="preserve"> driver.</w:t>
      </w:r>
    </w:p>
    <w:p w14:paraId="7C19648C" w14:textId="02526D1A" w:rsidR="00D05DED" w:rsidRPr="0048758E" w:rsidRDefault="00904F1A" w:rsidP="00D372F9">
      <w:r w:rsidRPr="0048758E">
        <w:t>If this is the first time connecting to GSS</w:t>
      </w:r>
      <w:r w:rsidR="00D606CD" w:rsidRPr="0048758E">
        <w:t>erver</w:t>
      </w:r>
      <w:r w:rsidRPr="0048758E">
        <w:t xml:space="preserve"> you will need to configure</w:t>
      </w:r>
      <w:r w:rsidR="00D606CD" w:rsidRPr="0048758E">
        <w:t xml:space="preserve"> it</w:t>
      </w:r>
      <w:r w:rsidRPr="0048758E">
        <w:t xml:space="preserve"> before the applications will allow connections.  See the configuration section.  Once configured, click the connect button.   If the configuration is correct GS</w:t>
      </w:r>
      <w:r w:rsidR="0093022B" w:rsidRPr="0048758E">
        <w:t xml:space="preserve"> </w:t>
      </w:r>
      <w:r w:rsidRPr="0048758E">
        <w:t>S</w:t>
      </w:r>
      <w:r w:rsidR="00D606CD" w:rsidRPr="0048758E">
        <w:t>erver</w:t>
      </w:r>
      <w:r w:rsidRPr="0048758E">
        <w:t xml:space="preserve"> </w:t>
      </w:r>
      <w:r w:rsidR="00E60FBE" w:rsidRPr="0048758E">
        <w:t xml:space="preserve">will </w:t>
      </w:r>
      <w:r w:rsidRPr="0048758E">
        <w:t>start with</w:t>
      </w:r>
      <w:r w:rsidR="00E60FBE" w:rsidRPr="0048758E">
        <w:t>in</w:t>
      </w:r>
      <w:r w:rsidRPr="0048758E">
        <w:t xml:space="preserve"> a few seconds.   It’s possible the connection </w:t>
      </w:r>
      <w:r w:rsidR="00E60FBE" w:rsidRPr="0048758E">
        <w:t>may</w:t>
      </w:r>
      <w:r w:rsidRPr="0048758E">
        <w:t xml:space="preserve"> fail.  If so</w:t>
      </w:r>
      <w:r w:rsidR="003F0686">
        <w:t>,</w:t>
      </w:r>
      <w:r w:rsidRPr="0048758E">
        <w:t xml:space="preserve"> </w:t>
      </w:r>
      <w:r w:rsidR="00D606CD" w:rsidRPr="0048758E">
        <w:t>GSServer will start but will not be connected to the mount.</w:t>
      </w:r>
      <w:r w:rsidRPr="0048758E">
        <w:t xml:space="preserve"> Reconfigure the driver and try connecting again.</w:t>
      </w:r>
    </w:p>
    <w:p w14:paraId="6E958148" w14:textId="753346F7" w:rsidR="00904F1A" w:rsidRPr="0048758E" w:rsidRDefault="00552A55" w:rsidP="00D372F9">
      <w:r w:rsidRPr="0048758E">
        <w:t>The second method is to start GSS</w:t>
      </w:r>
      <w:r w:rsidR="005807ED" w:rsidRPr="0048758E">
        <w:t>erver.exe</w:t>
      </w:r>
      <w:r w:rsidRPr="0048758E">
        <w:t xml:space="preserve"> file located in the program directory.  If starting for the first time configure the driver </w:t>
      </w:r>
      <w:r w:rsidR="00D606CD" w:rsidRPr="0048758E">
        <w:t>before hitting the connect button</w:t>
      </w:r>
      <w:r w:rsidRPr="0048758E">
        <w:t>.  Refer to the configuration section.</w:t>
      </w:r>
    </w:p>
    <w:p w14:paraId="73A44618" w14:textId="38CB94F3" w:rsidR="0021764C" w:rsidRPr="0048758E" w:rsidRDefault="00E3713D" w:rsidP="00BC047B">
      <w:pPr>
        <w:pStyle w:val="Heading1"/>
        <w:numPr>
          <w:ilvl w:val="0"/>
          <w:numId w:val="27"/>
        </w:numPr>
      </w:pPr>
      <w:bookmarkStart w:id="18" w:name="_Read_mode"/>
      <w:bookmarkStart w:id="19" w:name="_Toc62017059"/>
      <w:bookmarkStart w:id="20" w:name="_Toc108536321"/>
      <w:bookmarkStart w:id="21" w:name="_Toc215738173"/>
      <w:bookmarkEnd w:id="18"/>
      <w:r w:rsidRPr="0048758E">
        <w:lastRenderedPageBreak/>
        <w:t>Main Window</w:t>
      </w:r>
      <w:bookmarkEnd w:id="19"/>
      <w:bookmarkEnd w:id="20"/>
      <w:bookmarkEnd w:id="21"/>
    </w:p>
    <w:p w14:paraId="5589B4B9" w14:textId="5CE3DFC3" w:rsidR="00E51C14" w:rsidRPr="0048758E" w:rsidRDefault="008F36A4" w:rsidP="00E51C14">
      <w:r w:rsidRPr="0048758E">
        <w:rPr>
          <w:noProof/>
          <w:lang w:eastAsia="en-GB"/>
        </w:rPr>
        <w:drawing>
          <wp:inline distT="0" distB="0" distL="0" distR="0" wp14:anchorId="1018FDA6" wp14:editId="68ECD6F8">
            <wp:extent cx="5930788" cy="3428821"/>
            <wp:effectExtent l="0" t="0" r="0" b="0"/>
            <wp:docPr id="1127298400" name="Picture 1127298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98400" name="Picture 1127298400"/>
                    <pic:cNvPicPr>
                      <a:picLocks noChangeAspect="1" noChangeArrowheads="1"/>
                    </pic:cNvPicPr>
                  </pic:nvPicPr>
                  <pic:blipFill>
                    <a:blip r:embed="rId13">
                      <a:extLst>
                        <a:ext uri="{96DAC541-7B7A-43D3-8B79-37D633B846F1}">
                          <asvg:svgBlip xmlns:asvg="http://schemas.microsoft.com/office/drawing/2016/SVG/main" r:embed="rId14"/>
                        </a:ext>
                      </a:extLst>
                    </a:blip>
                    <a:stretch>
                      <a:fillRect/>
                    </a:stretch>
                  </pic:blipFill>
                  <pic:spPr bwMode="auto">
                    <a:xfrm>
                      <a:off x="0" y="0"/>
                      <a:ext cx="5930788" cy="3428821"/>
                    </a:xfrm>
                    <a:prstGeom prst="rect">
                      <a:avLst/>
                    </a:prstGeom>
                  </pic:spPr>
                </pic:pic>
              </a:graphicData>
            </a:graphic>
          </wp:inline>
        </w:drawing>
      </w:r>
    </w:p>
    <w:p w14:paraId="2470AED9" w14:textId="711159B5" w:rsidR="00E3713D" w:rsidRPr="0048758E" w:rsidRDefault="00902113" w:rsidP="00D372F9">
      <w:pPr>
        <w:rPr>
          <w:lang w:eastAsia="en-US"/>
        </w:rPr>
      </w:pPr>
      <w:r w:rsidRPr="0048758E">
        <w:rPr>
          <w:lang w:eastAsia="en-US"/>
        </w:rPr>
        <w:t xml:space="preserve">The layout of the main window contains two primary </w:t>
      </w:r>
      <w:r w:rsidR="003F0686" w:rsidRPr="0048758E">
        <w:rPr>
          <w:lang w:eastAsia="en-US"/>
        </w:rPr>
        <w:t>areas</w:t>
      </w:r>
      <w:r w:rsidR="003F0686">
        <w:rPr>
          <w:lang w:eastAsia="en-US"/>
        </w:rPr>
        <w:t>:</w:t>
      </w:r>
      <w:r w:rsidR="003F0686" w:rsidRPr="0048758E">
        <w:rPr>
          <w:lang w:eastAsia="en-US"/>
        </w:rPr>
        <w:t xml:space="preserve"> Tabs</w:t>
      </w:r>
      <w:r w:rsidRPr="0048758E">
        <w:rPr>
          <w:lang w:eastAsia="en-US"/>
        </w:rPr>
        <w:t xml:space="preserve"> and Control.  Each selected tab will show it’s </w:t>
      </w:r>
      <w:r w:rsidR="00DD7144" w:rsidRPr="0048758E">
        <w:rPr>
          <w:lang w:eastAsia="en-US"/>
        </w:rPr>
        <w:t>associated c</w:t>
      </w:r>
      <w:r w:rsidRPr="0048758E">
        <w:rPr>
          <w:lang w:eastAsia="en-US"/>
        </w:rPr>
        <w:t>ontrol.</w:t>
      </w:r>
    </w:p>
    <w:p w14:paraId="2E7D857B" w14:textId="38349BB5" w:rsidR="00902113" w:rsidRPr="0048758E" w:rsidRDefault="00902113" w:rsidP="00D372F9">
      <w:pPr>
        <w:rPr>
          <w:lang w:eastAsia="en-US"/>
        </w:rPr>
      </w:pPr>
      <w:r w:rsidRPr="0048758E">
        <w:rPr>
          <w:lang w:eastAsia="en-US"/>
        </w:rPr>
        <w:t xml:space="preserve">The top of the window shows the version of GS Server, </w:t>
      </w:r>
      <w:r w:rsidR="00DD7144" w:rsidRPr="0048758E">
        <w:rPr>
          <w:lang w:eastAsia="en-US"/>
        </w:rPr>
        <w:t>how many c</w:t>
      </w:r>
      <w:r w:rsidRPr="0048758E">
        <w:rPr>
          <w:lang w:eastAsia="en-US"/>
        </w:rPr>
        <w:t xml:space="preserve">onnected </w:t>
      </w:r>
      <w:r w:rsidR="00DD7144" w:rsidRPr="0048758E">
        <w:rPr>
          <w:lang w:eastAsia="en-US"/>
        </w:rPr>
        <w:t>a</w:t>
      </w:r>
      <w:r w:rsidRPr="0048758E">
        <w:rPr>
          <w:lang w:eastAsia="en-US"/>
        </w:rPr>
        <w:t>pplications</w:t>
      </w:r>
      <w:r w:rsidR="00DD7144" w:rsidRPr="0048758E">
        <w:rPr>
          <w:lang w:eastAsia="en-US"/>
        </w:rPr>
        <w:t xml:space="preserve"> exist</w:t>
      </w:r>
      <w:r w:rsidRPr="0048758E">
        <w:rPr>
          <w:lang w:eastAsia="en-US"/>
        </w:rPr>
        <w:t xml:space="preserve">, </w:t>
      </w:r>
      <w:r w:rsidR="00DD7144" w:rsidRPr="0048758E">
        <w:rPr>
          <w:lang w:eastAsia="en-US"/>
        </w:rPr>
        <w:t>m</w:t>
      </w:r>
      <w:r w:rsidRPr="0048758E">
        <w:rPr>
          <w:lang w:eastAsia="en-US"/>
        </w:rPr>
        <w:t xml:space="preserve">inimize, </w:t>
      </w:r>
      <w:r w:rsidR="00DD7144" w:rsidRPr="0048758E">
        <w:rPr>
          <w:lang w:eastAsia="en-US"/>
        </w:rPr>
        <w:t>c</w:t>
      </w:r>
      <w:r w:rsidRPr="0048758E">
        <w:rPr>
          <w:lang w:eastAsia="en-US"/>
        </w:rPr>
        <w:t>lose buttons</w:t>
      </w:r>
      <w:r w:rsidR="008A3683" w:rsidRPr="0048758E">
        <w:rPr>
          <w:lang w:eastAsia="en-US"/>
        </w:rPr>
        <w:t xml:space="preserve"> and Mount Type</w:t>
      </w:r>
      <w:r w:rsidRPr="0048758E">
        <w:rPr>
          <w:lang w:eastAsia="en-US"/>
        </w:rPr>
        <w:t>.</w:t>
      </w:r>
    </w:p>
    <w:p w14:paraId="20768345" w14:textId="264A1E4A" w:rsidR="00902113" w:rsidRPr="0048758E" w:rsidRDefault="00902113" w:rsidP="00D372F9">
      <w:bookmarkStart w:id="22" w:name="_Toc62017060"/>
      <w:r w:rsidRPr="0048758E">
        <w:rPr>
          <w:rStyle w:val="Heading3Char"/>
        </w:rPr>
        <w:t>Connected Applications</w:t>
      </w:r>
      <w:bookmarkEnd w:id="22"/>
      <w:r w:rsidRPr="0048758E">
        <w:rPr>
          <w:rStyle w:val="Heading5Char"/>
        </w:rPr>
        <w:t xml:space="preserve"> </w:t>
      </w:r>
      <w:r w:rsidRPr="0048758E">
        <w:t>– shows how many application</w:t>
      </w:r>
      <w:r w:rsidR="00E0305D" w:rsidRPr="0048758E">
        <w:t>s</w:t>
      </w:r>
      <w:r w:rsidRPr="0048758E">
        <w:t xml:space="preserve"> are connected To GS Server.</w:t>
      </w:r>
      <w:r w:rsidR="00445F72" w:rsidRPr="0048758E">
        <w:t xml:space="preserve">  If you try to close GS Server when there are existing connections it will prompt you to confirm before closing.  GS Server will exit on its own if the last calling application closes its connection.  </w:t>
      </w:r>
    </w:p>
    <w:p w14:paraId="319D2EA0" w14:textId="5BBCC2B6" w:rsidR="00902113" w:rsidRPr="0048758E" w:rsidRDefault="008A3683" w:rsidP="00D372F9">
      <w:pPr>
        <w:rPr>
          <w:lang w:eastAsia="en-US"/>
        </w:rPr>
      </w:pPr>
      <w:bookmarkStart w:id="23" w:name="_Toc62017061"/>
      <w:r w:rsidRPr="0048758E">
        <w:rPr>
          <w:rStyle w:val="Heading3Char"/>
        </w:rPr>
        <w:t>Mount Type –</w:t>
      </w:r>
      <w:bookmarkEnd w:id="23"/>
      <w:r w:rsidRPr="0048758E">
        <w:rPr>
          <w:rStyle w:val="Heading3Char"/>
        </w:rPr>
        <w:t xml:space="preserve"> </w:t>
      </w:r>
      <w:r w:rsidRPr="0048758E">
        <w:t>shows either Simulator or SkyWatcher and is adjusted in the settings.</w:t>
      </w:r>
      <w:r w:rsidR="00902113" w:rsidRPr="0048758E">
        <w:br/>
      </w:r>
    </w:p>
    <w:p w14:paraId="7EA240CF" w14:textId="3FC3A1B4" w:rsidR="00902113" w:rsidRPr="0048758E" w:rsidRDefault="00902113" w:rsidP="00902113">
      <w:r w:rsidRPr="0048758E">
        <w:t xml:space="preserve">List of items in the </w:t>
      </w:r>
      <w:r w:rsidR="00B0775D" w:rsidRPr="0048758E">
        <w:t>Main</w:t>
      </w:r>
      <w:r w:rsidRPr="0048758E">
        <w:t xml:space="preserve"> Controls</w:t>
      </w:r>
    </w:p>
    <w:p w14:paraId="24F4F59D" w14:textId="1BB2348A" w:rsidR="00C37CCE" w:rsidRPr="0048758E" w:rsidRDefault="00C37CCE" w:rsidP="00D372F9">
      <w:pPr>
        <w:rPr>
          <w:rStyle w:val="Heading2Char"/>
        </w:rPr>
      </w:pPr>
      <w:bookmarkStart w:id="24" w:name="_Toc62017062"/>
      <w:r w:rsidRPr="0048758E">
        <w:rPr>
          <w:rStyle w:val="Heading2Char"/>
        </w:rPr>
        <w:t>Window Bar</w:t>
      </w:r>
      <w:bookmarkEnd w:id="24"/>
    </w:p>
    <w:p w14:paraId="76ED535F" w14:textId="6E714578" w:rsidR="00C37CCE" w:rsidRPr="0048758E" w:rsidRDefault="00C37CCE" w:rsidP="00D372F9">
      <w:bookmarkStart w:id="25" w:name="_Toc62017063"/>
      <w:proofErr w:type="spellStart"/>
      <w:r w:rsidRPr="0048758E">
        <w:rPr>
          <w:rStyle w:val="Heading3Char"/>
        </w:rPr>
        <w:t>CheckBox</w:t>
      </w:r>
      <w:proofErr w:type="spellEnd"/>
      <w:r w:rsidRPr="0048758E">
        <w:rPr>
          <w:rStyle w:val="Heading3Char"/>
        </w:rPr>
        <w:t xml:space="preserve"> –</w:t>
      </w:r>
      <w:bookmarkEnd w:id="25"/>
      <w:r w:rsidRPr="0048758E">
        <w:rPr>
          <w:rStyle w:val="Heading3Char"/>
        </w:rPr>
        <w:t xml:space="preserve"> </w:t>
      </w:r>
      <w:r w:rsidRPr="0048758E">
        <w:t>Keeps the window on top of other windows.  This is consistent with other GSS windows.</w:t>
      </w:r>
    </w:p>
    <w:p w14:paraId="14C8D057" w14:textId="37DC19B7" w:rsidR="00C37CCE" w:rsidRPr="0048758E" w:rsidRDefault="00C37CCE" w:rsidP="00D372F9">
      <w:pPr>
        <w:rPr>
          <w:rStyle w:val="Heading3Char"/>
        </w:rPr>
      </w:pPr>
      <w:bookmarkStart w:id="26" w:name="_Toc62017064"/>
      <w:r w:rsidRPr="0048758E">
        <w:rPr>
          <w:rStyle w:val="Heading3Char"/>
        </w:rPr>
        <w:lastRenderedPageBreak/>
        <w:t>Mount Type –</w:t>
      </w:r>
      <w:bookmarkEnd w:id="26"/>
      <w:r w:rsidRPr="0048758E">
        <w:rPr>
          <w:rStyle w:val="Heading3Char"/>
        </w:rPr>
        <w:t xml:space="preserve"> </w:t>
      </w:r>
      <w:r w:rsidRPr="0048758E">
        <w:t>shows either Simulator or SkyWatcher and is adjusted in the settings.  The simulator will use your selected highlight color as the background.</w:t>
      </w:r>
    </w:p>
    <w:p w14:paraId="4ABF38DB" w14:textId="0478BEE6" w:rsidR="00C37CCE" w:rsidRPr="0048758E" w:rsidRDefault="00C37CCE" w:rsidP="00D372F9">
      <w:bookmarkStart w:id="27" w:name="_Toc62017065"/>
      <w:r w:rsidRPr="0048758E">
        <w:rPr>
          <w:rStyle w:val="Heading3Char"/>
        </w:rPr>
        <w:t>Connected Applications</w:t>
      </w:r>
      <w:bookmarkEnd w:id="27"/>
      <w:r w:rsidRPr="0048758E">
        <w:rPr>
          <w:rStyle w:val="Heading5Char"/>
        </w:rPr>
        <w:t xml:space="preserve"> </w:t>
      </w:r>
      <w:r w:rsidRPr="0048758E">
        <w:t>– shows how many application</w:t>
      </w:r>
      <w:r w:rsidR="00E0305D" w:rsidRPr="0048758E">
        <w:t>s</w:t>
      </w:r>
      <w:r w:rsidRPr="0048758E">
        <w:t xml:space="preserve"> are connected To GS Server.  If you try to close GS Server when there are existing connections it will prompt you to confirm before closing.  GS Server will exit on its own if the last calling application closes its connection.  </w:t>
      </w:r>
    </w:p>
    <w:p w14:paraId="5420433C" w14:textId="586A7D70" w:rsidR="00F320D1" w:rsidRPr="0048758E" w:rsidRDefault="00F320D1" w:rsidP="00D372F9">
      <w:bookmarkStart w:id="28" w:name="_Toc62017066"/>
      <w:r w:rsidRPr="0048758E">
        <w:rPr>
          <w:rStyle w:val="Heading2Char"/>
        </w:rPr>
        <w:t>Coordinates Bar</w:t>
      </w:r>
      <w:bookmarkEnd w:id="28"/>
    </w:p>
    <w:p w14:paraId="75BFD8D2" w14:textId="0D6655D0" w:rsidR="00E3713D" w:rsidRPr="0048758E" w:rsidRDefault="00F609B0" w:rsidP="00D372F9">
      <w:bookmarkStart w:id="29" w:name="_Toc62017067"/>
      <w:r w:rsidRPr="0048758E">
        <w:rPr>
          <w:rStyle w:val="Heading3Char"/>
        </w:rPr>
        <w:t>RA (</w:t>
      </w:r>
      <w:r w:rsidR="00E3713D" w:rsidRPr="0048758E">
        <w:rPr>
          <w:rStyle w:val="Heading3Char"/>
        </w:rPr>
        <w:t>Right Ascension</w:t>
      </w:r>
      <w:r w:rsidRPr="0048758E">
        <w:rPr>
          <w:rStyle w:val="Heading3Char"/>
        </w:rPr>
        <w:t>)</w:t>
      </w:r>
      <w:bookmarkEnd w:id="29"/>
      <w:r w:rsidR="00E3713D" w:rsidRPr="0048758E">
        <w:t xml:space="preserve"> –</w:t>
      </w:r>
      <w:r w:rsidR="000276E9" w:rsidRPr="0048758E">
        <w:t xml:space="preserve"> the distance of a point east of the First Point of Aries, measured along the celestial equator and expressed in hours, minutes, and seconds.</w:t>
      </w:r>
    </w:p>
    <w:p w14:paraId="5E0C8E68" w14:textId="528C3E06" w:rsidR="00E3713D" w:rsidRPr="0048758E" w:rsidRDefault="00F609B0" w:rsidP="00D372F9">
      <w:bookmarkStart w:id="30" w:name="_Toc62017068"/>
      <w:r w:rsidRPr="0048758E">
        <w:rPr>
          <w:rStyle w:val="Heading3Char"/>
        </w:rPr>
        <w:t>Dec (</w:t>
      </w:r>
      <w:r w:rsidR="00E3713D" w:rsidRPr="0048758E">
        <w:rPr>
          <w:rStyle w:val="Heading3Char"/>
        </w:rPr>
        <w:t>Declination</w:t>
      </w:r>
      <w:r w:rsidRPr="0048758E">
        <w:rPr>
          <w:rStyle w:val="Heading3Char"/>
        </w:rPr>
        <w:t>)</w:t>
      </w:r>
      <w:bookmarkEnd w:id="30"/>
      <w:r w:rsidR="00E3713D" w:rsidRPr="0048758E">
        <w:t xml:space="preserve"> –</w:t>
      </w:r>
      <w:r w:rsidR="000276E9" w:rsidRPr="0048758E">
        <w:t xml:space="preserve"> the angular distance of a point north or south of the celestial equator.</w:t>
      </w:r>
    </w:p>
    <w:p w14:paraId="7053CBBE" w14:textId="491D7261" w:rsidR="00E3713D" w:rsidRPr="0048758E" w:rsidRDefault="000276E9" w:rsidP="00D372F9">
      <w:bookmarkStart w:id="31" w:name="_Toc62017069"/>
      <w:r w:rsidRPr="0048758E">
        <w:rPr>
          <w:rStyle w:val="Heading3Char"/>
        </w:rPr>
        <w:t>Azimuth</w:t>
      </w:r>
      <w:bookmarkEnd w:id="31"/>
      <w:r w:rsidR="00E3713D" w:rsidRPr="0048758E">
        <w:t xml:space="preserve"> –</w:t>
      </w:r>
      <w:r w:rsidRPr="0048758E">
        <w:t xml:space="preserve"> the direction of a celestial object from the observer, expressed as the angular distance from the north or south point of the horizon to the point at which a vertical circle passing through the object intersects the horizon.</w:t>
      </w:r>
    </w:p>
    <w:p w14:paraId="38C21B56" w14:textId="74DDF148" w:rsidR="00E3713D" w:rsidRPr="0048758E" w:rsidRDefault="00E3713D" w:rsidP="00D372F9">
      <w:bookmarkStart w:id="32" w:name="_Toc62017070"/>
      <w:r w:rsidRPr="0048758E">
        <w:rPr>
          <w:rStyle w:val="Heading3Char"/>
        </w:rPr>
        <w:t>Altitude</w:t>
      </w:r>
      <w:bookmarkEnd w:id="32"/>
      <w:r w:rsidRPr="0048758E">
        <w:t xml:space="preserve"> –</w:t>
      </w:r>
      <w:r w:rsidR="007F1422" w:rsidRPr="0048758E">
        <w:t xml:space="preserve"> the distance measurement, usually in the vertical or "up" direction, between a reference datum and a point or object.</w:t>
      </w:r>
    </w:p>
    <w:p w14:paraId="2FFDDB3F" w14:textId="12F9F488" w:rsidR="009D3582" w:rsidRPr="0048758E" w:rsidRDefault="009D3582" w:rsidP="00D372F9">
      <w:bookmarkStart w:id="33" w:name="_Toc62017071"/>
      <w:r w:rsidRPr="0048758E">
        <w:rPr>
          <w:rStyle w:val="Heading3Char"/>
        </w:rPr>
        <w:t>Local Hour Angle (LHA)</w:t>
      </w:r>
      <w:bookmarkEnd w:id="33"/>
      <w:r w:rsidRPr="0048758E">
        <w:t xml:space="preserve"> – it is the angle between the meridian of the observer and the meridian of the object you are pointing at.  This can be used to tell how far the object is before or after the meridian.</w:t>
      </w:r>
    </w:p>
    <w:p w14:paraId="67BA653D" w14:textId="346BA5C7" w:rsidR="004B03EC" w:rsidRPr="0048758E" w:rsidRDefault="004B03EC" w:rsidP="00D372F9">
      <w:bookmarkStart w:id="34" w:name="_Toc62017072"/>
      <w:r w:rsidRPr="0048758E">
        <w:rPr>
          <w:rStyle w:val="Heading2Char"/>
        </w:rPr>
        <w:t xml:space="preserve">GoTo </w:t>
      </w:r>
      <w:bookmarkEnd w:id="34"/>
      <w:r w:rsidR="00524C38" w:rsidRPr="0048758E">
        <w:rPr>
          <w:rStyle w:val="Heading2Char"/>
        </w:rPr>
        <w:t>Control</w:t>
      </w:r>
    </w:p>
    <w:p w14:paraId="32A1D6C1" w14:textId="008AEE89" w:rsidR="00606201" w:rsidRPr="0048758E" w:rsidRDefault="00606201" w:rsidP="00606201">
      <w:bookmarkStart w:id="35" w:name="_Toc62017073"/>
      <w:r w:rsidRPr="0048758E">
        <w:t>Supports RA Dec and Az Alt GoTo. Right click in the GoTo Control to swap between coordinate systems.</w:t>
      </w:r>
    </w:p>
    <w:p w14:paraId="74594621" w14:textId="4113724C" w:rsidR="004B03EC" w:rsidRPr="0048758E" w:rsidRDefault="004B03EC" w:rsidP="00D372F9">
      <w:r w:rsidRPr="0048758E">
        <w:rPr>
          <w:rStyle w:val="Heading3Char"/>
        </w:rPr>
        <w:t>Copy Button</w:t>
      </w:r>
      <w:bookmarkEnd w:id="35"/>
      <w:r w:rsidRPr="0048758E">
        <w:t xml:space="preserve"> – Copies the current mount coordinates into the dropdown boxes.</w:t>
      </w:r>
    </w:p>
    <w:p w14:paraId="74D99BBF" w14:textId="2591DA78" w:rsidR="00210C26" w:rsidRPr="0048758E" w:rsidRDefault="00210C26" w:rsidP="00D372F9">
      <w:bookmarkStart w:id="36" w:name="_Toc62017074"/>
      <w:r w:rsidRPr="0048758E">
        <w:rPr>
          <w:rStyle w:val="Heading3Char"/>
        </w:rPr>
        <w:t>GoTo Button</w:t>
      </w:r>
      <w:bookmarkEnd w:id="36"/>
      <w:r w:rsidRPr="0048758E">
        <w:t xml:space="preserve"> – Tells the mount to move to the position defined in the dropdown boxes.</w:t>
      </w:r>
    </w:p>
    <w:p w14:paraId="39C80153" w14:textId="19ED2C1E" w:rsidR="008A3683" w:rsidRPr="0048758E" w:rsidRDefault="008A3683" w:rsidP="00D372F9">
      <w:bookmarkStart w:id="37" w:name="_Toc62017075"/>
      <w:r w:rsidRPr="0048758E">
        <w:rPr>
          <w:rStyle w:val="Heading3Char"/>
        </w:rPr>
        <w:t>Sync Button</w:t>
      </w:r>
      <w:bookmarkEnd w:id="37"/>
      <w:r w:rsidRPr="0048758E">
        <w:t xml:space="preserve"> – Takes the position entered and reset the mount to that location</w:t>
      </w:r>
      <w:r w:rsidR="00606201" w:rsidRPr="0048758E">
        <w:t xml:space="preserve"> (Ra Dec only)</w:t>
      </w:r>
      <w:r w:rsidRPr="0048758E">
        <w:t>.  Any syncs large</w:t>
      </w:r>
      <w:r w:rsidR="00840533" w:rsidRPr="0048758E">
        <w:t>r</w:t>
      </w:r>
      <w:r w:rsidRPr="0048758E">
        <w:t xml:space="preserve"> than 45 degrees in either direction from the current position will not be accepted.</w:t>
      </w:r>
    </w:p>
    <w:p w14:paraId="4C27B579" w14:textId="54C262CE" w:rsidR="000E24CC" w:rsidRPr="0048758E" w:rsidRDefault="000E24CC" w:rsidP="00D372F9">
      <w:bookmarkStart w:id="38" w:name="_Toc62017076"/>
      <w:r w:rsidRPr="0048758E">
        <w:rPr>
          <w:rStyle w:val="Heading3Char"/>
        </w:rPr>
        <w:t>Import Button</w:t>
      </w:r>
      <w:bookmarkEnd w:id="38"/>
      <w:r w:rsidRPr="0048758E">
        <w:t xml:space="preserve"> – Select a .fit file to open and copies the RA and Dec from the .fit file into the dropdown boxes.  This could be used as a manual plate solve where a plate solver validated the pointing location then you can load those coordinates from the image file. </w:t>
      </w:r>
    </w:p>
    <w:p w14:paraId="1A66C09E" w14:textId="4CFC6FE2" w:rsidR="00C11688" w:rsidRPr="0048758E" w:rsidRDefault="00C11688" w:rsidP="00E0305D">
      <w:pPr>
        <w:keepNext/>
        <w:ind w:left="448"/>
      </w:pPr>
      <w:r w:rsidRPr="0048758E">
        <w:rPr>
          <w:rStyle w:val="Heading2Char"/>
        </w:rPr>
        <w:lastRenderedPageBreak/>
        <w:t xml:space="preserve">Backlash Compensate </w:t>
      </w:r>
    </w:p>
    <w:p w14:paraId="08EA1A3C" w14:textId="13244961" w:rsidR="00C11688" w:rsidRPr="0048758E" w:rsidRDefault="00C11688" w:rsidP="00D372F9">
      <w:r w:rsidRPr="0048758E">
        <w:t xml:space="preserve">Used when guiding to account for slack within the axis gearing.  If you are using the PHD backlash Compensate then there is no need to adjust this setting, leave the settings at 0.   Review the video </w:t>
      </w:r>
      <w:r w:rsidR="00180BCE" w:rsidRPr="0048758E">
        <w:t>“Dec Backlash Adjustment”</w:t>
      </w:r>
      <w:r w:rsidRPr="0048758E">
        <w:t xml:space="preserve"> for help.</w:t>
      </w:r>
    </w:p>
    <w:p w14:paraId="74C21D88" w14:textId="3393EB2D" w:rsidR="00F320D1" w:rsidRPr="0048758E" w:rsidRDefault="00F320D1" w:rsidP="00D372F9">
      <w:bookmarkStart w:id="39" w:name="_Toc62017077"/>
      <w:r w:rsidRPr="0048758E">
        <w:rPr>
          <w:rStyle w:val="Heading2Char"/>
        </w:rPr>
        <w:t xml:space="preserve">PPEC </w:t>
      </w:r>
      <w:r w:rsidR="00C37CCE" w:rsidRPr="0048758E">
        <w:rPr>
          <w:rStyle w:val="Heading2Char"/>
        </w:rPr>
        <w:t>Control</w:t>
      </w:r>
      <w:bookmarkEnd w:id="39"/>
    </w:p>
    <w:p w14:paraId="766B29D4" w14:textId="646F1FC3" w:rsidR="008A3683" w:rsidRPr="0048758E" w:rsidRDefault="008A3683" w:rsidP="00D372F9">
      <w:pPr>
        <w:rPr>
          <w:rStyle w:val="Heading3Char"/>
        </w:rPr>
      </w:pPr>
      <w:r w:rsidRPr="0048758E">
        <w:t>This control is enabled or disabled depending on the capabilities of each individual mount. Clicking the Mount info button in the status bar will show if PPEC is supported for the mount.</w:t>
      </w:r>
    </w:p>
    <w:p w14:paraId="5075375C" w14:textId="67A4A457" w:rsidR="00E51C14" w:rsidRPr="0048758E" w:rsidRDefault="00E51C14" w:rsidP="00D372F9">
      <w:bookmarkStart w:id="40" w:name="_Toc62017078"/>
      <w:r w:rsidRPr="0048758E">
        <w:rPr>
          <w:rStyle w:val="Heading3Char"/>
        </w:rPr>
        <w:t>PPEC</w:t>
      </w:r>
      <w:bookmarkEnd w:id="40"/>
      <w:r w:rsidRPr="0048758E">
        <w:rPr>
          <w:rStyle w:val="Heading5Char"/>
        </w:rPr>
        <w:t xml:space="preserve"> (</w:t>
      </w:r>
      <w:r w:rsidR="00F26FB3" w:rsidRPr="0048758E">
        <w:rPr>
          <w:rStyle w:val="Heading5Char"/>
        </w:rPr>
        <w:t xml:space="preserve">Permanent </w:t>
      </w:r>
      <w:r w:rsidRPr="0048758E">
        <w:rPr>
          <w:rStyle w:val="Heading5Char"/>
        </w:rPr>
        <w:t>Periodical Error Correction)</w:t>
      </w:r>
      <w:r w:rsidRPr="0048758E">
        <w:t xml:space="preserve"> - Checkbox to turn on or off PPEC.  The </w:t>
      </w:r>
      <w:r w:rsidR="003F0686" w:rsidRPr="0048758E">
        <w:t>grayed-out</w:t>
      </w:r>
      <w:r w:rsidRPr="0048758E">
        <w:t xml:space="preserve"> timer will turn </w:t>
      </w:r>
      <w:r w:rsidR="001218AA" w:rsidRPr="0048758E">
        <w:t>green</w:t>
      </w:r>
      <w:r w:rsidRPr="0048758E">
        <w:t xml:space="preserve"> when training is in progress.</w:t>
      </w:r>
      <w:r w:rsidR="00210C26" w:rsidRPr="0048758E">
        <w:t xml:space="preserve">  For more information see the PPEC section of this document. </w:t>
      </w:r>
    </w:p>
    <w:p w14:paraId="31764C45" w14:textId="5277B769" w:rsidR="00E51C14" w:rsidRPr="0048758E" w:rsidRDefault="00E51C14" w:rsidP="00D372F9">
      <w:bookmarkStart w:id="41" w:name="_Toc62017079"/>
      <w:r w:rsidRPr="0048758E">
        <w:rPr>
          <w:rStyle w:val="Heading3Char"/>
        </w:rPr>
        <w:t>PPEC Train</w:t>
      </w:r>
      <w:bookmarkEnd w:id="41"/>
      <w:r w:rsidRPr="0048758E">
        <w:t xml:space="preserve"> – Checkbox to start the training process for PPEC</w:t>
      </w:r>
    </w:p>
    <w:p w14:paraId="11FAFC1F" w14:textId="45DD3CB0" w:rsidR="00F320D1" w:rsidRPr="0048758E" w:rsidRDefault="00F320D1" w:rsidP="00D372F9">
      <w:pPr>
        <w:rPr>
          <w:rStyle w:val="Heading2Char"/>
        </w:rPr>
      </w:pPr>
      <w:bookmarkStart w:id="42" w:name="_Toc62017080"/>
      <w:r w:rsidRPr="0048758E">
        <w:rPr>
          <w:rStyle w:val="Heading2Char"/>
        </w:rPr>
        <w:t xml:space="preserve">Buttons </w:t>
      </w:r>
      <w:r w:rsidR="00C37CCE" w:rsidRPr="0048758E">
        <w:rPr>
          <w:rStyle w:val="Heading2Char"/>
        </w:rPr>
        <w:t>Controls</w:t>
      </w:r>
      <w:bookmarkEnd w:id="42"/>
    </w:p>
    <w:p w14:paraId="209228DB" w14:textId="0C999A5D" w:rsidR="00C37CCE" w:rsidRPr="0048758E" w:rsidRDefault="00C37CCE" w:rsidP="00D372F9">
      <w:r w:rsidRPr="0048758E">
        <w:rPr>
          <w:noProof/>
          <w:lang w:eastAsia="en-GB"/>
        </w:rPr>
        <w:drawing>
          <wp:inline distT="0" distB="0" distL="0" distR="0" wp14:anchorId="18A3AB23" wp14:editId="08B03122">
            <wp:extent cx="428625" cy="3238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28625" cy="323850"/>
                    </a:xfrm>
                    <a:prstGeom prst="rect">
                      <a:avLst/>
                    </a:prstGeom>
                  </pic:spPr>
                </pic:pic>
              </a:graphicData>
            </a:graphic>
          </wp:inline>
        </w:drawing>
      </w:r>
      <w:r w:rsidRPr="0048758E">
        <w:t xml:space="preserve"> - Opens a separate window</w:t>
      </w:r>
    </w:p>
    <w:p w14:paraId="3E80D7CD" w14:textId="0D836932" w:rsidR="0067545E" w:rsidRPr="0048758E" w:rsidRDefault="0067545E" w:rsidP="00D372F9">
      <w:bookmarkStart w:id="43" w:name="_Toc62017081"/>
      <w:r w:rsidRPr="0048758E">
        <w:rPr>
          <w:rStyle w:val="Heading3Char"/>
        </w:rPr>
        <w:t>Park Positions</w:t>
      </w:r>
      <w:bookmarkEnd w:id="43"/>
      <w:r w:rsidRPr="0048758E">
        <w:rPr>
          <w:rStyle w:val="Heading3Char"/>
        </w:rPr>
        <w:t xml:space="preserve"> </w:t>
      </w:r>
      <w:r w:rsidRPr="0048758E">
        <w:t xml:space="preserve">– List of available positions for parking.  The default is two listings ‘Default’ and ‘Home’.  Home is same position as the Home button.  Default is a copy of the park position from previous versions of GS.   If you never set the previous version park </w:t>
      </w:r>
      <w:r w:rsidR="003F0686" w:rsidRPr="0048758E">
        <w:t>position,</w:t>
      </w:r>
      <w:r w:rsidRPr="0048758E">
        <w:t xml:space="preserve"> then Default will be set to the home position.  </w:t>
      </w:r>
      <w:r w:rsidR="00BB31CE" w:rsidRPr="0048758E">
        <w:t xml:space="preserve">Any applications requesting GS to park the mount uses the selected position at the time of the request.  Adding and removing positions is done in the settings area of the </w:t>
      </w:r>
      <w:r w:rsidR="00E052E4" w:rsidRPr="0048758E">
        <w:t>Main</w:t>
      </w:r>
      <w:r w:rsidR="00BB31CE" w:rsidRPr="0048758E">
        <w:t xml:space="preserve"> tab.</w:t>
      </w:r>
      <w:r w:rsidR="004A5E9C" w:rsidRPr="0048758E">
        <w:t xml:space="preserve"> Park positions are defined and stored separately for equatorial</w:t>
      </w:r>
      <w:r w:rsidR="00A235C1" w:rsidRPr="0048758E">
        <w:t>,</w:t>
      </w:r>
      <w:r w:rsidR="004A5E9C" w:rsidRPr="0048758E">
        <w:t xml:space="preserve"> </w:t>
      </w:r>
      <w:r w:rsidR="00A235C1" w:rsidRPr="0048758E">
        <w:t xml:space="preserve">polar and </w:t>
      </w:r>
      <w:r w:rsidR="004A5E9C" w:rsidRPr="0048758E">
        <w:t>Alt/Az mounts.</w:t>
      </w:r>
    </w:p>
    <w:p w14:paraId="64967173" w14:textId="2C300AA0" w:rsidR="00E3713D" w:rsidRPr="0048758E" w:rsidRDefault="00E3713D" w:rsidP="00D372F9">
      <w:bookmarkStart w:id="44" w:name="_Toc62017082"/>
      <w:r w:rsidRPr="0048758E">
        <w:rPr>
          <w:rStyle w:val="Heading3Char"/>
        </w:rPr>
        <w:t xml:space="preserve">Park </w:t>
      </w:r>
      <w:r w:rsidR="00E51C14" w:rsidRPr="0048758E">
        <w:rPr>
          <w:rStyle w:val="Heading3Char"/>
        </w:rPr>
        <w:t>Button</w:t>
      </w:r>
      <w:bookmarkEnd w:id="44"/>
      <w:r w:rsidR="00E51C14" w:rsidRPr="0048758E">
        <w:t xml:space="preserve"> </w:t>
      </w:r>
      <w:r w:rsidRPr="0048758E">
        <w:t>–</w:t>
      </w:r>
      <w:r w:rsidR="009175E2" w:rsidRPr="0048758E">
        <w:t xml:space="preserve"> move the mount to the defined park position defined within the setup settings.</w:t>
      </w:r>
      <w:r w:rsidR="0067545E" w:rsidRPr="0048758E">
        <w:t xml:space="preserve">  If mount is current slewing the button will stop the mount.</w:t>
      </w:r>
      <w:r w:rsidR="00BB31CE" w:rsidRPr="0048758E">
        <w:t xml:space="preserve">  Click again and the mount will park to the position in the dropdown.</w:t>
      </w:r>
    </w:p>
    <w:p w14:paraId="50639783" w14:textId="680C27E7" w:rsidR="008B6093" w:rsidRPr="0048758E" w:rsidRDefault="008B6093" w:rsidP="00D372F9">
      <w:bookmarkStart w:id="45" w:name="_Toc62017083"/>
      <w:r w:rsidRPr="0048758E">
        <w:rPr>
          <w:rStyle w:val="Heading3Char"/>
        </w:rPr>
        <w:t>Home Button</w:t>
      </w:r>
      <w:bookmarkEnd w:id="45"/>
      <w:r w:rsidRPr="0048758E">
        <w:t>– moves the mount to the initial home position</w:t>
      </w:r>
      <w:r w:rsidR="008A3282" w:rsidRPr="0048758E">
        <w:t xml:space="preserve"> which is typically </w:t>
      </w:r>
      <w:r w:rsidR="003F0686" w:rsidRPr="0048758E">
        <w:t>counterweight</w:t>
      </w:r>
      <w:r w:rsidR="008A3282" w:rsidRPr="0048758E">
        <w:t xml:space="preserve"> down and the dec axis pointing to the pole</w:t>
      </w:r>
      <w:r w:rsidR="00654655" w:rsidRPr="0048758E">
        <w:t xml:space="preserve">. </w:t>
      </w:r>
      <w:r w:rsidR="00C144A4" w:rsidRPr="0048758E">
        <w:t xml:space="preserve">For Alt/Az mounts the home position is defined as Az pointing to North and the telescope tube horizontal.  </w:t>
      </w:r>
      <w:r w:rsidR="00A235C1" w:rsidRPr="0048758E">
        <w:t xml:space="preserve">For polar mounts the home position is defined as Az pointing South (North for the southern hemisphere) and the telescope tube 5 degrees above horizontal. </w:t>
      </w:r>
      <w:r w:rsidR="00654655" w:rsidRPr="0048758E">
        <w:t xml:space="preserve">If </w:t>
      </w:r>
      <w:r w:rsidR="00E93A5A" w:rsidRPr="0048758E">
        <w:t xml:space="preserve">the </w:t>
      </w:r>
      <w:r w:rsidR="00654655" w:rsidRPr="0048758E">
        <w:t>mount is current</w:t>
      </w:r>
      <w:r w:rsidR="00E93A5A" w:rsidRPr="0048758E">
        <w:t>ly</w:t>
      </w:r>
      <w:r w:rsidR="00654655" w:rsidRPr="0048758E">
        <w:t xml:space="preserve"> slewing the button will stop the mount.</w:t>
      </w:r>
      <w:r w:rsidR="00BB31CE" w:rsidRPr="0048758E">
        <w:t xml:space="preserve"> Click again and the mount will move home.</w:t>
      </w:r>
    </w:p>
    <w:p w14:paraId="71EE9E03" w14:textId="0187B304" w:rsidR="008B6093" w:rsidRPr="0048758E" w:rsidRDefault="008B6093" w:rsidP="00D372F9">
      <w:bookmarkStart w:id="46" w:name="_Toc62017084"/>
      <w:r w:rsidRPr="0048758E">
        <w:rPr>
          <w:rStyle w:val="Heading3Char"/>
        </w:rPr>
        <w:lastRenderedPageBreak/>
        <w:t>Stop Button</w:t>
      </w:r>
      <w:bookmarkEnd w:id="46"/>
      <w:r w:rsidRPr="0048758E">
        <w:t>– Stops mount movement</w:t>
      </w:r>
    </w:p>
    <w:p w14:paraId="7594BFDF" w14:textId="59DCCA29" w:rsidR="00E3713D" w:rsidRPr="0048758E" w:rsidRDefault="00E3713D" w:rsidP="00D372F9">
      <w:bookmarkStart w:id="47" w:name="_Toc62017085"/>
      <w:r w:rsidRPr="0048758E">
        <w:rPr>
          <w:rStyle w:val="Heading3Char"/>
        </w:rPr>
        <w:t>Tracking</w:t>
      </w:r>
      <w:bookmarkEnd w:id="47"/>
      <w:r w:rsidR="008B6093" w:rsidRPr="0048758E">
        <w:t xml:space="preserve"> </w:t>
      </w:r>
      <w:r w:rsidR="008B6093" w:rsidRPr="0048758E">
        <w:rPr>
          <w:rStyle w:val="Heading3Char"/>
        </w:rPr>
        <w:t>Button</w:t>
      </w:r>
      <w:r w:rsidR="008B6093" w:rsidRPr="0048758E">
        <w:t xml:space="preserve"> </w:t>
      </w:r>
      <w:r w:rsidRPr="0048758E">
        <w:t>–</w:t>
      </w:r>
      <w:r w:rsidR="00246531" w:rsidRPr="0048758E">
        <w:t xml:space="preserve"> turn on or off the selected tracking rate to use.  Will be automatically applied after a slew or </w:t>
      </w:r>
      <w:proofErr w:type="spellStart"/>
      <w:r w:rsidR="00246531" w:rsidRPr="0048758E">
        <w:t>goto</w:t>
      </w:r>
      <w:proofErr w:type="spellEnd"/>
      <w:r w:rsidR="00246531" w:rsidRPr="0048758E">
        <w:t>.</w:t>
      </w:r>
      <w:r w:rsidR="00072F43" w:rsidRPr="0048758E">
        <w:t xml:space="preserve"> For Alt/Az mounts tracking will maintain a constant Right Ascension and Declination so that an object of interest remains in the center of the field of view. However, without a field </w:t>
      </w:r>
      <w:r w:rsidR="00E93A5A" w:rsidRPr="0048758E">
        <w:t>de-</w:t>
      </w:r>
      <w:r w:rsidR="00072F43" w:rsidRPr="0048758E">
        <w:t>rotator the field of view will appear to rotate about the center point. This rotation may be acceptable for visual observation or short</w:t>
      </w:r>
      <w:r w:rsidR="00E93A5A" w:rsidRPr="0048758E">
        <w:t>er</w:t>
      </w:r>
      <w:r w:rsidR="00072F43" w:rsidRPr="0048758E">
        <w:t xml:space="preserve"> exposure </w:t>
      </w:r>
      <w:proofErr w:type="gramStart"/>
      <w:r w:rsidR="00072F43" w:rsidRPr="0048758E">
        <w:t>imaging</w:t>
      </w:r>
      <w:proofErr w:type="gramEnd"/>
      <w:r w:rsidR="00072F43" w:rsidRPr="0048758E">
        <w:t xml:space="preserve"> but star trails will be visible on long</w:t>
      </w:r>
      <w:r w:rsidR="00E93A5A" w:rsidRPr="0048758E">
        <w:t>er</w:t>
      </w:r>
      <w:r w:rsidR="00072F43" w:rsidRPr="0048758E">
        <w:t xml:space="preserve"> exposure imaging.</w:t>
      </w:r>
    </w:p>
    <w:p w14:paraId="151FED00" w14:textId="4F52C581" w:rsidR="00CB3049" w:rsidRPr="0048758E" w:rsidRDefault="00A32627" w:rsidP="00D372F9">
      <w:proofErr w:type="spellStart"/>
      <w:r w:rsidRPr="0048758E">
        <w:rPr>
          <w:rStyle w:val="Heading3Char"/>
        </w:rPr>
        <w:t>ReSync</w:t>
      </w:r>
      <w:proofErr w:type="spellEnd"/>
      <w:r w:rsidR="008B6093" w:rsidRPr="0048758E">
        <w:t xml:space="preserve">– Resets the </w:t>
      </w:r>
      <w:r w:rsidR="00BB31CE" w:rsidRPr="0048758E">
        <w:t xml:space="preserve">mount </w:t>
      </w:r>
      <w:r w:rsidR="008B6093" w:rsidRPr="0048758E">
        <w:t xml:space="preserve">axes </w:t>
      </w:r>
      <w:r w:rsidRPr="0048758E">
        <w:t xml:space="preserve">encoder </w:t>
      </w:r>
      <w:r w:rsidR="008B6093" w:rsidRPr="0048758E">
        <w:t xml:space="preserve">positions to </w:t>
      </w:r>
      <w:r w:rsidRPr="0048758E">
        <w:t>either the</w:t>
      </w:r>
      <w:r w:rsidR="008B6093" w:rsidRPr="0048758E">
        <w:t xml:space="preserve"> home position</w:t>
      </w:r>
      <w:r w:rsidRPr="0048758E">
        <w:t xml:space="preserve"> or a preset park position.</w:t>
      </w:r>
      <w:r w:rsidR="008B6093" w:rsidRPr="0048758E">
        <w:t xml:space="preserve"> </w:t>
      </w:r>
      <w:r w:rsidRPr="0048758E">
        <w:t>The home position</w:t>
      </w:r>
      <w:r w:rsidR="003855DB" w:rsidRPr="0048758E">
        <w:t xml:space="preserve"> for </w:t>
      </w:r>
      <w:r w:rsidR="00CB3049" w:rsidRPr="0048758E">
        <w:t>equatorial</w:t>
      </w:r>
      <w:r w:rsidR="003855DB" w:rsidRPr="0048758E">
        <w:t xml:space="preserve"> mounts</w:t>
      </w:r>
      <w:r w:rsidRPr="0048758E">
        <w:t xml:space="preserve"> is defined as </w:t>
      </w:r>
      <w:r w:rsidR="00BB31CE" w:rsidRPr="0048758E">
        <w:t>Dec is</w:t>
      </w:r>
      <w:r w:rsidR="008B6093" w:rsidRPr="0048758E">
        <w:t xml:space="preserve"> pointing to the pole and </w:t>
      </w:r>
      <w:r w:rsidR="00BB31CE" w:rsidRPr="0048758E">
        <w:t>R</w:t>
      </w:r>
      <w:r w:rsidR="008B6093" w:rsidRPr="0048758E">
        <w:t xml:space="preserve">a with </w:t>
      </w:r>
      <w:r w:rsidR="008A3282" w:rsidRPr="0048758E">
        <w:t xml:space="preserve">the </w:t>
      </w:r>
      <w:r w:rsidR="003F0686" w:rsidRPr="0048758E">
        <w:t>counterweights</w:t>
      </w:r>
      <w:r w:rsidR="008B6093" w:rsidRPr="0048758E">
        <w:t xml:space="preserve"> down.</w:t>
      </w:r>
      <w:r w:rsidR="00FE5DD7" w:rsidRPr="0048758E">
        <w:t xml:space="preserve"> </w:t>
      </w:r>
      <w:r w:rsidR="00CB3049" w:rsidRPr="0048758E">
        <w:t xml:space="preserve">For polar mounts the home position is defined as Az pointing South (North for the southern hemisphere) and the telescope tube 5 degrees above horizontal. </w:t>
      </w:r>
      <w:r w:rsidR="003855DB" w:rsidRPr="0048758E">
        <w:t>For Alt/Az mounts the home position is defined as Az pointing to North and the telescope tube horizontal</w:t>
      </w:r>
      <w:r w:rsidR="00E0305D" w:rsidRPr="0048758E">
        <w:t>.</w:t>
      </w:r>
    </w:p>
    <w:p w14:paraId="4B4C1624" w14:textId="04D3CA88" w:rsidR="008B6093" w:rsidRPr="0048758E" w:rsidRDefault="00FE5DD7" w:rsidP="00D372F9">
      <w:r w:rsidRPr="0048758E">
        <w:t>When resyncing with a park position make sure the mount is turned on, connected, and in the desired park position.  If not</w:t>
      </w:r>
      <w:r w:rsidR="00FB1609" w:rsidRPr="0048758E">
        <w:t xml:space="preserve"> in the correct position</w:t>
      </w:r>
      <w:r w:rsidRPr="0048758E">
        <w:t xml:space="preserve">, manually move the mount to the desired position and </w:t>
      </w:r>
      <w:proofErr w:type="spellStart"/>
      <w:r w:rsidRPr="0048758E">
        <w:t>ReSync</w:t>
      </w:r>
      <w:proofErr w:type="spellEnd"/>
      <w:r w:rsidRPr="0048758E">
        <w:t xml:space="preserve"> with that </w:t>
      </w:r>
      <w:r w:rsidR="00FB1609" w:rsidRPr="0048758E">
        <w:t xml:space="preserve">park </w:t>
      </w:r>
      <w:r w:rsidRPr="0048758E">
        <w:t xml:space="preserve">position.  For encoder accuracy be sure the </w:t>
      </w:r>
      <w:r w:rsidR="00FB1609" w:rsidRPr="0048758E">
        <w:t xml:space="preserve">manual </w:t>
      </w:r>
      <w:r w:rsidRPr="0048758E">
        <w:t>position is as close to the park position as possible.</w:t>
      </w:r>
    </w:p>
    <w:p w14:paraId="77FA268F" w14:textId="6B9C860E" w:rsidR="00A42E17" w:rsidRPr="0048758E" w:rsidRDefault="00A42E17" w:rsidP="00D372F9">
      <w:bookmarkStart w:id="48" w:name="_Toc62017087"/>
      <w:r w:rsidRPr="0048758E">
        <w:rPr>
          <w:rStyle w:val="Heading3Char"/>
        </w:rPr>
        <w:t>Flip SOP Button</w:t>
      </w:r>
      <w:bookmarkEnd w:id="48"/>
      <w:r w:rsidR="00F674F5" w:rsidRPr="0048758E">
        <w:rPr>
          <w:rStyle w:val="Heading3Char"/>
        </w:rPr>
        <w:t xml:space="preserve"> </w:t>
      </w:r>
      <w:r w:rsidRPr="0048758E">
        <w:t xml:space="preserve">– </w:t>
      </w:r>
      <w:r w:rsidR="00534CFB" w:rsidRPr="0048758E">
        <w:t xml:space="preserve">for equatorial mounts </w:t>
      </w:r>
      <w:r w:rsidRPr="0048758E">
        <w:t>moves the mount to the opposite side of the pier</w:t>
      </w:r>
      <w:r w:rsidR="00534CFB" w:rsidRPr="0048758E">
        <w:t xml:space="preserve"> if allowed by hardware limits</w:t>
      </w:r>
      <w:r w:rsidRPr="0048758E">
        <w:t>.  Works in both directions.</w:t>
      </w:r>
      <w:r w:rsidR="00534CFB" w:rsidRPr="0048758E">
        <w:t xml:space="preserve"> </w:t>
      </w:r>
    </w:p>
    <w:p w14:paraId="58FC2528" w14:textId="0D98B8B4" w:rsidR="00972084" w:rsidRPr="0048758E" w:rsidRDefault="00534CFB" w:rsidP="00972084">
      <w:bookmarkStart w:id="49" w:name="_Toc62017088"/>
      <w:r w:rsidRPr="0048758E">
        <w:t xml:space="preserve">For Alt/Az mounts </w:t>
      </w:r>
      <w:r w:rsidR="00972084" w:rsidRPr="0048758E">
        <w:t>moves the mount in the opposite direction to positions around the South azimuth direction</w:t>
      </w:r>
      <w:r w:rsidRPr="0048758E">
        <w:t xml:space="preserve"> pier if allowed by hardware limits.</w:t>
      </w:r>
      <w:r w:rsidR="00972084" w:rsidRPr="0048758E">
        <w:t xml:space="preserve"> Works in both directions. </w:t>
      </w:r>
      <w:r w:rsidR="00972084" w:rsidRPr="0048758E">
        <w:rPr>
          <w:color w:val="FF0000"/>
        </w:rPr>
        <w:t>WARNING: The mount will slew 360 degrees through North to reach the new position. Check that cables will not twist or bind.</w:t>
      </w:r>
      <w:r w:rsidRPr="0048758E">
        <w:t xml:space="preserve">  </w:t>
      </w:r>
    </w:p>
    <w:p w14:paraId="638A44BA" w14:textId="4DC40394" w:rsidR="00534CFB" w:rsidRPr="0048758E" w:rsidRDefault="00534CFB" w:rsidP="00972084">
      <w:r w:rsidRPr="0048758E">
        <w:t>For polar mounts moves the mount to the alternative Ra / Dec position if allowed by hardware limits.</w:t>
      </w:r>
    </w:p>
    <w:p w14:paraId="6BFA4A55" w14:textId="5A482EC7" w:rsidR="003A3E0D" w:rsidRPr="0048758E" w:rsidRDefault="00F674F5" w:rsidP="00D372F9">
      <w:pPr>
        <w:rPr>
          <w:color w:val="FF0000"/>
        </w:rPr>
      </w:pPr>
      <w:r w:rsidRPr="0048758E">
        <w:rPr>
          <w:rStyle w:val="Heading3Char"/>
        </w:rPr>
        <w:t>AutoHome Button</w:t>
      </w:r>
      <w:bookmarkEnd w:id="49"/>
      <w:r w:rsidRPr="0048758E">
        <w:rPr>
          <w:rStyle w:val="Heading3Char"/>
        </w:rPr>
        <w:t xml:space="preserve"> </w:t>
      </w:r>
      <w:r w:rsidRPr="0048758E">
        <w:t xml:space="preserve">– If your mount is equipped with auto home sensors then this button will assist in recovering the mount </w:t>
      </w:r>
      <w:r w:rsidR="003A3E0D" w:rsidRPr="0048758E">
        <w:t xml:space="preserve">when it </w:t>
      </w:r>
      <w:r w:rsidRPr="0048758E">
        <w:t>start</w:t>
      </w:r>
      <w:r w:rsidR="003A3E0D" w:rsidRPr="0048758E">
        <w:t>s</w:t>
      </w:r>
      <w:r w:rsidRPr="0048758E">
        <w:t xml:space="preserve"> in a position that is not recognized as a park or home position.  </w:t>
      </w:r>
      <w:r w:rsidR="00E52B07" w:rsidRPr="0048758E">
        <w:t xml:space="preserve">This would be helpful if the mount loses power and is then powered on and the axis positions are unknown.  </w:t>
      </w:r>
      <w:r w:rsidRPr="0048758E">
        <w:t>Auto</w:t>
      </w:r>
      <w:r w:rsidR="00FE67EC" w:rsidRPr="0048758E">
        <w:t>H</w:t>
      </w:r>
      <w:r w:rsidRPr="0048758E">
        <w:t xml:space="preserve">ome will </w:t>
      </w:r>
      <w:r w:rsidR="009F71D9" w:rsidRPr="0048758E">
        <w:t>attempt to find each axis home sensor.  It does this by moving each axis 5 degrees at a time towards the sensor for a maximum of 100 degrees.  If it did not find the home sensor it will tell you at the end of the process.  Once finished you will have the option to run it again for another 100 degrees search.</w:t>
      </w:r>
      <w:r w:rsidR="009A709A" w:rsidRPr="0048758E">
        <w:t xml:space="preserve">  If you’re using a side saddle you can enter an offset that will move the mount +90 or –90 degrees after home is found</w:t>
      </w:r>
      <w:r w:rsidR="00537144" w:rsidRPr="0048758E">
        <w:t xml:space="preserve"> and AutoH</w:t>
      </w:r>
      <w:r w:rsidR="009A709A" w:rsidRPr="0048758E">
        <w:t>ome is complete</w:t>
      </w:r>
      <w:r w:rsidR="009A709A" w:rsidRPr="0048758E">
        <w:rPr>
          <w:color w:val="FF0000"/>
        </w:rPr>
        <w:t>.</w:t>
      </w:r>
    </w:p>
    <w:p w14:paraId="25667DF5" w14:textId="67844990" w:rsidR="00454A6D" w:rsidRPr="0048758E" w:rsidRDefault="00A90C15" w:rsidP="00D372F9">
      <w:r w:rsidRPr="00B37866">
        <w:rPr>
          <w:b/>
          <w:bCs/>
          <w:noProof/>
        </w:rPr>
        <w:lastRenderedPageBreak/>
        <w:drawing>
          <wp:anchor distT="0" distB="0" distL="114300" distR="114300" simplePos="0" relativeHeight="251687936" behindDoc="0" locked="0" layoutInCell="1" allowOverlap="1" wp14:anchorId="6A233A4F" wp14:editId="694FD194">
            <wp:simplePos x="0" y="0"/>
            <wp:positionH relativeFrom="margin">
              <wp:align>right</wp:align>
            </wp:positionH>
            <wp:positionV relativeFrom="paragraph">
              <wp:posOffset>35725</wp:posOffset>
            </wp:positionV>
            <wp:extent cx="1468120" cy="1489075"/>
            <wp:effectExtent l="0" t="0" r="0" b="0"/>
            <wp:wrapSquare wrapText="bothSides"/>
            <wp:docPr id="159494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41312" name="Picture 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468120" cy="1489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7866" w:rsidRPr="00B37866">
        <w:rPr>
          <w:b/>
          <w:bCs/>
        </w:rPr>
        <w:t xml:space="preserve">For polar mounts only: </w:t>
      </w:r>
      <w:r w:rsidR="003A3E0D" w:rsidRPr="0048758E">
        <w:t>If the auto home sensors have been moved from the default position</w:t>
      </w:r>
      <w:r w:rsidR="00454A6D">
        <w:t xml:space="preserve"> </w:t>
      </w:r>
      <w:r w:rsidR="003A3E0D" w:rsidRPr="0048758E">
        <w:t xml:space="preserve">these values must be set </w:t>
      </w:r>
      <w:r w:rsidR="00454A6D">
        <w:t xml:space="preserve">from the Settings page </w:t>
      </w:r>
      <w:r w:rsidR="003A3E0D" w:rsidRPr="0048758E">
        <w:t xml:space="preserve">before starting </w:t>
      </w:r>
      <w:r w:rsidRPr="0048758E">
        <w:t>A</w:t>
      </w:r>
      <w:r w:rsidR="003A3E0D" w:rsidRPr="0048758E">
        <w:t>uto</w:t>
      </w:r>
      <w:r w:rsidRPr="0048758E">
        <w:t>H</w:t>
      </w:r>
      <w:r w:rsidR="003A3E0D" w:rsidRPr="0048758E">
        <w:t xml:space="preserve">ome. The default value for both axes is 90 </w:t>
      </w:r>
      <w:r w:rsidR="003F0686" w:rsidRPr="0048758E">
        <w:t>degrees,</w:t>
      </w:r>
      <w:r w:rsidR="003A3E0D" w:rsidRPr="0048758E">
        <w:t xml:space="preserve"> and these values must only be changed if your mount has modified </w:t>
      </w:r>
      <w:r w:rsidRPr="0048758E">
        <w:t xml:space="preserve">auto </w:t>
      </w:r>
      <w:r w:rsidR="003A3E0D" w:rsidRPr="0048758E">
        <w:t>home sensor positions (</w:t>
      </w:r>
      <w:r w:rsidRPr="0048758E">
        <w:t>e.g. EQ8 dual telescope polar mounts).</w:t>
      </w:r>
    </w:p>
    <w:p w14:paraId="0C203FE2" w14:textId="0A0B4C7C" w:rsidR="00F674F5" w:rsidRPr="0048758E" w:rsidRDefault="009A709A" w:rsidP="00D372F9">
      <w:pPr>
        <w:rPr>
          <w:color w:val="FF0000"/>
        </w:rPr>
      </w:pPr>
      <w:r w:rsidRPr="0048758E">
        <w:rPr>
          <w:color w:val="FF0000"/>
        </w:rPr>
        <w:t xml:space="preserve">WARNING - If you slew greater than +180deg from home and loose power, when doing the auto home, instead of slewing in a negative direction to get back it will slew in a Positive direction and possibly twist or bind existing cables.  It’s recommended to </w:t>
      </w:r>
      <w:proofErr w:type="gramStart"/>
      <w:r w:rsidRPr="0048758E">
        <w:rPr>
          <w:color w:val="FF0000"/>
        </w:rPr>
        <w:t>monitor the mount a</w:t>
      </w:r>
      <w:r w:rsidR="00537144" w:rsidRPr="0048758E">
        <w:rPr>
          <w:color w:val="FF0000"/>
        </w:rPr>
        <w:t>t all times</w:t>
      </w:r>
      <w:proofErr w:type="gramEnd"/>
      <w:r w:rsidR="00537144" w:rsidRPr="0048758E">
        <w:rPr>
          <w:color w:val="FF0000"/>
        </w:rPr>
        <w:t xml:space="preserve"> while doing an AutoH</w:t>
      </w:r>
      <w:r w:rsidRPr="0048758E">
        <w:rPr>
          <w:color w:val="FF0000"/>
        </w:rPr>
        <w:t>ome.</w:t>
      </w:r>
    </w:p>
    <w:p w14:paraId="33C30A84" w14:textId="39097B19" w:rsidR="00746515" w:rsidRPr="0048758E" w:rsidRDefault="00746515" w:rsidP="00D372F9">
      <w:pPr>
        <w:rPr>
          <w:color w:val="FF0000"/>
        </w:rPr>
      </w:pPr>
      <w:bookmarkStart w:id="50" w:name="_Toc62017089"/>
      <w:r w:rsidRPr="0048758E">
        <w:rPr>
          <w:rStyle w:val="Heading3Char"/>
        </w:rPr>
        <w:t>Scheduler Button</w:t>
      </w:r>
      <w:bookmarkEnd w:id="50"/>
      <w:r w:rsidRPr="0048758E">
        <w:rPr>
          <w:rStyle w:val="Heading3Char"/>
        </w:rPr>
        <w:t xml:space="preserve"> </w:t>
      </w:r>
      <w:r w:rsidRPr="0048758E">
        <w:t xml:space="preserve">– Allows a park to be scheduled at a future date and time.  </w:t>
      </w:r>
      <w:r w:rsidR="001B4131" w:rsidRPr="0048758E">
        <w:t>When checked i</w:t>
      </w:r>
      <w:r w:rsidRPr="0048758E">
        <w:t xml:space="preserve">t uses the currently selected Park </w:t>
      </w:r>
      <w:r w:rsidR="003F0686" w:rsidRPr="0048758E">
        <w:t>Position,</w:t>
      </w:r>
      <w:r w:rsidR="001B4131" w:rsidRPr="0048758E">
        <w:t xml:space="preserve"> and the button will display “On” until the event is completed</w:t>
      </w:r>
      <w:r w:rsidRPr="0048758E">
        <w:t>.  It’s the user responsibility to ensure no other software is interfering or working the mount at the time the event is scheduled to run.</w:t>
      </w:r>
      <w:r w:rsidR="001B4131" w:rsidRPr="0048758E">
        <w:t xml:space="preserve"> </w:t>
      </w:r>
      <w:r w:rsidRPr="0048758E">
        <w:t xml:space="preserve"> This option is reset when GS server restarts.</w:t>
      </w:r>
    </w:p>
    <w:p w14:paraId="198B2B76" w14:textId="1FF8F1E8" w:rsidR="008B6093" w:rsidRPr="0048758E" w:rsidRDefault="008B6093" w:rsidP="00D372F9">
      <w:pPr>
        <w:rPr>
          <w:rStyle w:val="Heading2Char"/>
        </w:rPr>
      </w:pPr>
      <w:bookmarkStart w:id="51" w:name="_Toc62017090"/>
      <w:r w:rsidRPr="0048758E">
        <w:rPr>
          <w:rStyle w:val="Heading2Char"/>
        </w:rPr>
        <w:t>Hand Controller</w:t>
      </w:r>
      <w:bookmarkEnd w:id="51"/>
    </w:p>
    <w:p w14:paraId="17106C5B" w14:textId="69EA6906" w:rsidR="008940F5" w:rsidRPr="0048758E" w:rsidRDefault="00537144" w:rsidP="00D372F9">
      <w:r w:rsidRPr="0048758E">
        <w:rPr>
          <w:noProof/>
          <w:lang w:eastAsia="en-GB"/>
        </w:rPr>
        <w:drawing>
          <wp:inline distT="0" distB="0" distL="0" distR="0" wp14:anchorId="78F2CD77" wp14:editId="688E4D89">
            <wp:extent cx="3246634" cy="1869898"/>
            <wp:effectExtent l="0" t="0" r="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7" cstate="print">
                      <a:extLst>
                        <a:ext uri="{28A0092B-C50C-407E-A947-70E740481C1C}">
                          <a14:useLocalDpi xmlns:a14="http://schemas.microsoft.com/office/drawing/2010/main" val="0"/>
                        </a:ext>
                      </a:extLst>
                    </a:blip>
                    <a:srcRect/>
                    <a:stretch/>
                  </pic:blipFill>
                  <pic:spPr>
                    <a:xfrm>
                      <a:off x="0" y="0"/>
                      <a:ext cx="3246634" cy="1869898"/>
                    </a:xfrm>
                    <a:prstGeom prst="rect">
                      <a:avLst/>
                    </a:prstGeom>
                  </pic:spPr>
                </pic:pic>
              </a:graphicData>
            </a:graphic>
          </wp:inline>
        </w:drawing>
      </w:r>
    </w:p>
    <w:p w14:paraId="0B0F1BA5" w14:textId="5D15A6A7" w:rsidR="008B6093" w:rsidRPr="0048758E" w:rsidRDefault="008B6093" w:rsidP="00D372F9">
      <w:bookmarkStart w:id="52" w:name="_Toc62017091"/>
      <w:r w:rsidRPr="0048758E">
        <w:rPr>
          <w:rStyle w:val="Heading3Char"/>
        </w:rPr>
        <w:t>Speed</w:t>
      </w:r>
      <w:bookmarkEnd w:id="52"/>
      <w:r w:rsidRPr="0048758E">
        <w:t xml:space="preserve"> – 8 settings to control the speed of the hand controller buttons.</w:t>
      </w:r>
      <w:r w:rsidR="00952D5D" w:rsidRPr="0048758E">
        <w:t xml:space="preserve"> All speeds are relative to the Max Slew Rate</w:t>
      </w:r>
      <w:r w:rsidR="008A3282" w:rsidRPr="0048758E">
        <w:t xml:space="preserve"> in</w:t>
      </w:r>
      <w:r w:rsidR="00952D5D" w:rsidRPr="0048758E">
        <w:t xml:space="preserve"> setting</w:t>
      </w:r>
      <w:r w:rsidR="008A3282" w:rsidRPr="0048758E">
        <w:t>s</w:t>
      </w:r>
      <w:r w:rsidR="00952D5D" w:rsidRPr="0048758E">
        <w:t>.</w:t>
      </w:r>
      <w:r w:rsidRPr="0048758E">
        <w:t xml:space="preserve"> </w:t>
      </w:r>
    </w:p>
    <w:p w14:paraId="422136E3" w14:textId="09BC78A2" w:rsidR="00E35F41" w:rsidRPr="0048758E" w:rsidRDefault="00537144" w:rsidP="00D372F9">
      <w:bookmarkStart w:id="53" w:name="_Toc62017092"/>
      <w:r w:rsidRPr="0048758E">
        <w:rPr>
          <w:rStyle w:val="Heading3Char"/>
          <w:noProof/>
          <w:lang w:eastAsia="en-GB"/>
        </w:rPr>
        <w:drawing>
          <wp:inline distT="0" distB="0" distL="0" distR="0" wp14:anchorId="38E79B48" wp14:editId="631771BB">
            <wp:extent cx="491490" cy="327660"/>
            <wp:effectExtent l="0" t="0" r="3810" b="0"/>
            <wp:docPr id="1127298401" name="Picture 1127298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1490" cy="327660"/>
                    </a:xfrm>
                    <a:prstGeom prst="rect">
                      <a:avLst/>
                    </a:prstGeom>
                    <a:noFill/>
                    <a:ln>
                      <a:noFill/>
                    </a:ln>
                  </pic:spPr>
                </pic:pic>
              </a:graphicData>
            </a:graphic>
          </wp:inline>
        </w:drawing>
      </w:r>
      <w:bookmarkEnd w:id="53"/>
      <w:r w:rsidR="00015CA9" w:rsidRPr="0048758E">
        <w:t xml:space="preserve"> </w:t>
      </w:r>
      <w:r w:rsidR="00C23310" w:rsidRPr="0048758E">
        <w:t xml:space="preserve">Opens a separate or new window for the hand controller.  You could open this then minimize the GSS </w:t>
      </w:r>
      <w:proofErr w:type="gramStart"/>
      <w:r w:rsidR="00C23310" w:rsidRPr="0048758E">
        <w:t>application</w:t>
      </w:r>
      <w:proofErr w:type="gramEnd"/>
      <w:r w:rsidR="00C23310" w:rsidRPr="0048758E">
        <w:t xml:space="preserve"> so you have more screen room for other applications</w:t>
      </w:r>
    </w:p>
    <w:p w14:paraId="77DD97F9" w14:textId="3B7B11E4" w:rsidR="00537144" w:rsidRPr="0048758E" w:rsidRDefault="00F21357" w:rsidP="00D372F9">
      <w:r w:rsidRPr="0048758E">
        <w:rPr>
          <w:noProof/>
          <w:lang w:eastAsia="en-GB"/>
        </w:rPr>
        <w:drawing>
          <wp:inline distT="0" distB="0" distL="0" distR="0" wp14:anchorId="49AB6DB7" wp14:editId="6F88C966">
            <wp:extent cx="466090" cy="310515"/>
            <wp:effectExtent l="0" t="0" r="0" b="0"/>
            <wp:docPr id="1127298403" name="Picture 1127298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090" cy="310515"/>
                    </a:xfrm>
                    <a:prstGeom prst="rect">
                      <a:avLst/>
                    </a:prstGeom>
                    <a:noFill/>
                    <a:ln>
                      <a:noFill/>
                    </a:ln>
                  </pic:spPr>
                </pic:pic>
              </a:graphicData>
            </a:graphic>
          </wp:inline>
        </w:drawing>
      </w:r>
      <w:r w:rsidR="00C23310" w:rsidRPr="0048758E">
        <w:t xml:space="preserve"> Open the hand controller options dialog</w:t>
      </w:r>
    </w:p>
    <w:p w14:paraId="2929D7E6" w14:textId="220F7E3E" w:rsidR="00F21357" w:rsidRPr="0048758E" w:rsidRDefault="00F21357" w:rsidP="00D372F9">
      <w:r w:rsidRPr="0048758E">
        <w:rPr>
          <w:noProof/>
          <w:lang w:eastAsia="en-GB"/>
        </w:rPr>
        <w:drawing>
          <wp:inline distT="0" distB="0" distL="0" distR="0" wp14:anchorId="4C2797A0" wp14:editId="314F7A65">
            <wp:extent cx="483235" cy="310515"/>
            <wp:effectExtent l="0" t="0" r="0" b="0"/>
            <wp:docPr id="1127298404" name="Picture 1127298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235" cy="310515"/>
                    </a:xfrm>
                    <a:prstGeom prst="rect">
                      <a:avLst/>
                    </a:prstGeom>
                    <a:noFill/>
                    <a:ln>
                      <a:noFill/>
                    </a:ln>
                  </pic:spPr>
                </pic:pic>
              </a:graphicData>
            </a:graphic>
          </wp:inline>
        </w:drawing>
      </w:r>
      <w:r w:rsidR="00250B68" w:rsidRPr="0048758E">
        <w:t xml:space="preserve"> Open the pulse parameter dialog</w:t>
      </w:r>
    </w:p>
    <w:p w14:paraId="7ED9DDFC" w14:textId="01C79F7A" w:rsidR="00265423" w:rsidRPr="0048758E" w:rsidRDefault="00265423" w:rsidP="00265423">
      <w:bookmarkStart w:id="54" w:name="_Toc62017094"/>
      <w:bookmarkStart w:id="55" w:name="_Toc62017093"/>
      <w:r w:rsidRPr="0048758E">
        <w:rPr>
          <w:noProof/>
          <w:lang w:eastAsia="en-GB"/>
        </w:rPr>
        <w:lastRenderedPageBreak/>
        <w:drawing>
          <wp:anchor distT="0" distB="431800" distL="114300" distR="114300" simplePos="0" relativeHeight="251686912" behindDoc="0" locked="0" layoutInCell="1" allowOverlap="1" wp14:anchorId="21C96E05" wp14:editId="0BA46A22">
            <wp:simplePos x="0" y="0"/>
            <wp:positionH relativeFrom="column">
              <wp:align>right</wp:align>
            </wp:positionH>
            <wp:positionV relativeFrom="paragraph">
              <wp:posOffset>68580</wp:posOffset>
            </wp:positionV>
            <wp:extent cx="1515600" cy="3096000"/>
            <wp:effectExtent l="0" t="0" r="8890" b="0"/>
            <wp:wrapSquare wrapText="bothSides"/>
            <wp:docPr id="11272984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1" cstate="print">
                      <a:extLst>
                        <a:ext uri="{28A0092B-C50C-407E-A947-70E740481C1C}">
                          <a14:useLocalDpi xmlns:a14="http://schemas.microsoft.com/office/drawing/2010/main" val="0"/>
                        </a:ext>
                      </a:extLst>
                    </a:blip>
                    <a:srcRect/>
                    <a:stretch/>
                  </pic:blipFill>
                  <pic:spPr>
                    <a:xfrm>
                      <a:off x="0" y="0"/>
                      <a:ext cx="1515600" cy="3096000"/>
                    </a:xfrm>
                    <a:prstGeom prst="rect">
                      <a:avLst/>
                    </a:prstGeom>
                  </pic:spPr>
                </pic:pic>
              </a:graphicData>
            </a:graphic>
            <wp14:sizeRelH relativeFrom="margin">
              <wp14:pctWidth>0</wp14:pctWidth>
            </wp14:sizeRelH>
            <wp14:sizeRelV relativeFrom="margin">
              <wp14:pctHeight>0</wp14:pctHeight>
            </wp14:sizeRelV>
          </wp:anchor>
        </w:drawing>
      </w:r>
      <w:r w:rsidR="00EB2CEB" w:rsidRPr="0048758E">
        <w:rPr>
          <w:rStyle w:val="Heading3Char"/>
        </w:rPr>
        <w:t xml:space="preserve">Mode - </w:t>
      </w:r>
      <w:r w:rsidRPr="0048758E">
        <w:rPr>
          <w:rStyle w:val="Heading3Char"/>
        </w:rPr>
        <w:t>Axes -</w:t>
      </w:r>
      <w:bookmarkEnd w:id="54"/>
      <w:r w:rsidRPr="0048758E">
        <w:t xml:space="preserve"> Follow clockwise and counterclockwise directions of the axis.  User would be able to set a flip switch for N vs S Hemi directions. Axis1 would be Ra/Az and Axis2 would be Dec/Alt</w:t>
      </w:r>
    </w:p>
    <w:p w14:paraId="0726136C" w14:textId="46E341CA" w:rsidR="00265423" w:rsidRPr="0048758E" w:rsidRDefault="00265423" w:rsidP="00265423">
      <w:r w:rsidRPr="0048758E">
        <w:t>North (CW Axis2)</w:t>
      </w:r>
      <w:r w:rsidR="00EB2CEB" w:rsidRPr="0048758E">
        <w:t xml:space="preserve">, </w:t>
      </w:r>
      <w:r w:rsidRPr="0048758E">
        <w:t>South (CCW Axis2)</w:t>
      </w:r>
      <w:r w:rsidRPr="0048758E">
        <w:br/>
        <w:t>East (CW Axis1)</w:t>
      </w:r>
      <w:r w:rsidR="00EB2CEB" w:rsidRPr="0048758E">
        <w:t xml:space="preserve">, </w:t>
      </w:r>
      <w:r w:rsidRPr="0048758E">
        <w:t>West (CCW Axis1)</w:t>
      </w:r>
    </w:p>
    <w:p w14:paraId="50481B71" w14:textId="5BB361FF" w:rsidR="00E35F41" w:rsidRPr="0048758E" w:rsidRDefault="00EB2CEB" w:rsidP="00D372F9">
      <w:r w:rsidRPr="0048758E">
        <w:rPr>
          <w:rStyle w:val="Heading3Char"/>
        </w:rPr>
        <w:t xml:space="preserve">Mode - </w:t>
      </w:r>
      <w:r w:rsidR="00E35F41" w:rsidRPr="0048758E">
        <w:rPr>
          <w:rStyle w:val="Heading3Char"/>
        </w:rPr>
        <w:t>Guiding</w:t>
      </w:r>
      <w:bookmarkEnd w:id="55"/>
      <w:r w:rsidR="00E35F41" w:rsidRPr="0048758E">
        <w:t xml:space="preserve"> - Follow guiding directions in the same way </w:t>
      </w:r>
      <w:r w:rsidR="00EC50EA" w:rsidRPr="0048758E">
        <w:t xml:space="preserve">guiding </w:t>
      </w:r>
      <w:r w:rsidR="00E35F41" w:rsidRPr="0048758E">
        <w:t>programs calibrate NESW with pulses</w:t>
      </w:r>
      <w:r w:rsidR="00EC50EA" w:rsidRPr="0048758E">
        <w:t xml:space="preserve"> for guiding</w:t>
      </w:r>
      <w:r w:rsidR="00265423" w:rsidRPr="0048758E">
        <w:t xml:space="preserve">. </w:t>
      </w:r>
      <w:r w:rsidR="00E35F41" w:rsidRPr="0048758E">
        <w:t>The following</w:t>
      </w:r>
      <w:r w:rsidR="00EC50EA" w:rsidRPr="0048758E">
        <w:t xml:space="preserve"> is defined by the ASCOM standard and</w:t>
      </w:r>
      <w:r w:rsidR="00E35F41" w:rsidRPr="0048758E">
        <w:t xml:space="preserve"> would always apply</w:t>
      </w:r>
      <w:r w:rsidR="00EC50EA" w:rsidRPr="0048758E">
        <w:t>.</w:t>
      </w:r>
      <w:r w:rsidR="00E35F41" w:rsidRPr="0048758E">
        <w:t xml:space="preserve"> </w:t>
      </w:r>
      <w:r w:rsidR="00EC50EA" w:rsidRPr="0048758E">
        <w:t xml:space="preserve"> </w:t>
      </w:r>
      <w:r w:rsidR="00840533" w:rsidRPr="0048758E">
        <w:t>The u</w:t>
      </w:r>
      <w:r w:rsidR="00E35F41" w:rsidRPr="0048758E">
        <w:t>ser could not flip directions.</w:t>
      </w:r>
    </w:p>
    <w:p w14:paraId="02294F82" w14:textId="3A5E96BE" w:rsidR="009D3582" w:rsidRPr="0048758E" w:rsidRDefault="00E35F41" w:rsidP="00265423">
      <w:r w:rsidRPr="0048758E">
        <w:t>North (+ declination/altitude)</w:t>
      </w:r>
      <w:r w:rsidR="00EB2CEB" w:rsidRPr="0048758E">
        <w:t xml:space="preserve">, </w:t>
      </w:r>
      <w:r w:rsidRPr="0048758E">
        <w:t>South (- declination/altitude)</w:t>
      </w:r>
      <w:r w:rsidRPr="0048758E">
        <w:br/>
        <w:t>East (+ right ascension/azimuth)</w:t>
      </w:r>
      <w:r w:rsidR="00EB2CEB" w:rsidRPr="0048758E">
        <w:t xml:space="preserve">. </w:t>
      </w:r>
      <w:r w:rsidRPr="0048758E">
        <w:t>West (- right ascension/azimuth</w:t>
      </w:r>
      <w:r w:rsidR="00265423" w:rsidRPr="0048758E">
        <w:t>)</w:t>
      </w:r>
    </w:p>
    <w:p w14:paraId="1DFB090F" w14:textId="40FBA370" w:rsidR="00C23310" w:rsidRPr="0048758E" w:rsidRDefault="00B70A0E" w:rsidP="00C23310">
      <w:bookmarkStart w:id="56" w:name="_Toc62017095"/>
      <w:r w:rsidRPr="0048758E">
        <w:rPr>
          <w:rStyle w:val="Heading3Char"/>
        </w:rPr>
        <w:t>Mode -</w:t>
      </w:r>
      <w:r w:rsidR="00C23310" w:rsidRPr="0048758E">
        <w:rPr>
          <w:rStyle w:val="Heading3Char"/>
        </w:rPr>
        <w:t xml:space="preserve"> Pulse</w:t>
      </w:r>
      <w:r w:rsidR="00C23310" w:rsidRPr="0048758E">
        <w:rPr>
          <w:rStyle w:val="Heading5Char"/>
        </w:rPr>
        <w:t xml:space="preserve"> </w:t>
      </w:r>
      <w:r w:rsidR="00C23310" w:rsidRPr="0048758E">
        <w:t>Enables pulse movement mode</w:t>
      </w:r>
      <w:r w:rsidR="009D1EFF" w:rsidRPr="0048758E">
        <w:t>. The arrow keys operate in pulse mode</w:t>
      </w:r>
      <w:r w:rsidR="000345AD" w:rsidRPr="0048758E">
        <w:t>.</w:t>
      </w:r>
      <w:r w:rsidR="009D1EFF" w:rsidRPr="0048758E">
        <w:t xml:space="preserve"> </w:t>
      </w:r>
      <w:r w:rsidR="000345AD" w:rsidRPr="0048758E">
        <w:t>T</w:t>
      </w:r>
      <w:r w:rsidR="009D1EFF" w:rsidRPr="0048758E">
        <w:t xml:space="preserve">he </w:t>
      </w:r>
      <w:r w:rsidR="000345AD" w:rsidRPr="0048758E">
        <w:t>pulse duration, interval between pulses and rate are user configurable.</w:t>
      </w:r>
    </w:p>
    <w:p w14:paraId="631A9DF7" w14:textId="37188F5B" w:rsidR="00EB2CEB" w:rsidRPr="0048758E" w:rsidRDefault="00EB2CEB" w:rsidP="00EB2CEB">
      <w:r w:rsidRPr="0048758E">
        <w:rPr>
          <w:rStyle w:val="Heading3Char"/>
        </w:rPr>
        <w:t>Flip Dir</w:t>
      </w:r>
      <w:r w:rsidRPr="0048758E">
        <w:rPr>
          <w:rStyle w:val="Heading5Char"/>
        </w:rPr>
        <w:t xml:space="preserve"> </w:t>
      </w:r>
      <w:r w:rsidRPr="0048758E">
        <w:t>– reverses the direction that the mount moves, swapping East and West / North and South</w:t>
      </w:r>
    </w:p>
    <w:p w14:paraId="5E5D7459" w14:textId="2AD7B736" w:rsidR="009D3582" w:rsidRPr="0048758E" w:rsidRDefault="009D3582" w:rsidP="00D372F9">
      <w:r w:rsidRPr="0048758E">
        <w:rPr>
          <w:rStyle w:val="Heading3Char"/>
        </w:rPr>
        <w:t>Anti-Lash</w:t>
      </w:r>
      <w:bookmarkEnd w:id="56"/>
      <w:r w:rsidRPr="0048758E">
        <w:rPr>
          <w:rStyle w:val="Heading5Char"/>
        </w:rPr>
        <w:t xml:space="preserve"> </w:t>
      </w:r>
      <w:r w:rsidRPr="0048758E">
        <w:t xml:space="preserve">– attempts to compensate for mechanical backlash errors in the mount when using the hand controls.  Use the checkboxes to turn off/on </w:t>
      </w:r>
      <w:r w:rsidR="00850515" w:rsidRPr="0048758E">
        <w:t xml:space="preserve">the compensation for </w:t>
      </w:r>
      <w:r w:rsidRPr="0048758E">
        <w:t>each axis</w:t>
      </w:r>
      <w:r w:rsidR="00850515" w:rsidRPr="0048758E">
        <w:t xml:space="preserve">.  Best used at slower speeds when trying to use the hand controls to keep an object </w:t>
      </w:r>
      <w:r w:rsidR="00803736" w:rsidRPr="0048758E">
        <w:t>aligned</w:t>
      </w:r>
      <w:r w:rsidR="00850515" w:rsidRPr="0048758E">
        <w:t>.</w:t>
      </w:r>
    </w:p>
    <w:p w14:paraId="4A217063" w14:textId="6348F33B" w:rsidR="00F538C3" w:rsidRPr="0048758E" w:rsidRDefault="009D3582" w:rsidP="00D372F9">
      <w:bookmarkStart w:id="57" w:name="_Toc62017096"/>
      <w:r w:rsidRPr="0048758E">
        <w:rPr>
          <w:rStyle w:val="Heading3Char"/>
        </w:rPr>
        <w:t>E/W</w:t>
      </w:r>
      <w:bookmarkEnd w:id="57"/>
      <w:r w:rsidRPr="0048758E">
        <w:t xml:space="preserve"> </w:t>
      </w:r>
      <w:r w:rsidR="00850515" w:rsidRPr="0048758E">
        <w:t>– Works when tracking</w:t>
      </w:r>
      <w:r w:rsidR="00F538C3" w:rsidRPr="0048758E">
        <w:t xml:space="preserve"> is on</w:t>
      </w:r>
      <w:r w:rsidR="00850515" w:rsidRPr="0048758E">
        <w:t xml:space="preserve"> and is based on the </w:t>
      </w:r>
      <w:r w:rsidR="00F538C3" w:rsidRPr="0048758E">
        <w:t xml:space="preserve">amount in the </w:t>
      </w:r>
      <w:r w:rsidR="00850515" w:rsidRPr="0048758E">
        <w:t xml:space="preserve">Backlash RA setting.  If there is backlash in the RA axis each move east will move the lash to the wrong side.  This will move the mount </w:t>
      </w:r>
      <w:r w:rsidR="00F538C3" w:rsidRPr="0048758E">
        <w:t xml:space="preserve">proportionally </w:t>
      </w:r>
      <w:r w:rsidR="00850515" w:rsidRPr="0048758E">
        <w:t xml:space="preserve">back to the west trying to remove the backlash so tracking will </w:t>
      </w:r>
      <w:r w:rsidR="00F538C3" w:rsidRPr="0048758E">
        <w:t>re-</w:t>
      </w:r>
      <w:r w:rsidR="00850515" w:rsidRPr="0048758E">
        <w:t>engage with</w:t>
      </w:r>
      <w:r w:rsidR="00F538C3" w:rsidRPr="0048758E">
        <w:t>out</w:t>
      </w:r>
      <w:r w:rsidR="00850515" w:rsidRPr="0048758E">
        <w:t xml:space="preserve"> having to travel the backlash distance.</w:t>
      </w:r>
      <w:r w:rsidR="00F538C3" w:rsidRPr="0048758E">
        <w:t xml:space="preserve"> </w:t>
      </w:r>
    </w:p>
    <w:p w14:paraId="4A21A61A" w14:textId="79D1803A" w:rsidR="00850515" w:rsidRPr="0048758E" w:rsidRDefault="00850515" w:rsidP="00D372F9">
      <w:bookmarkStart w:id="58" w:name="_Toc62017097"/>
      <w:r w:rsidRPr="0048758E">
        <w:rPr>
          <w:rStyle w:val="Heading3Char"/>
        </w:rPr>
        <w:t>N/S</w:t>
      </w:r>
      <w:bookmarkEnd w:id="58"/>
      <w:r w:rsidRPr="0048758E">
        <w:t xml:space="preserve"> – Works when reversing the N/S direction</w:t>
      </w:r>
      <w:r w:rsidR="00803736" w:rsidRPr="0048758E">
        <w:t xml:space="preserve"> and is based on the </w:t>
      </w:r>
      <w:r w:rsidR="00F538C3" w:rsidRPr="0048758E">
        <w:t xml:space="preserve">amount in the </w:t>
      </w:r>
      <w:r w:rsidR="00803736" w:rsidRPr="0048758E">
        <w:t>Backlash Dec setting</w:t>
      </w:r>
      <w:r w:rsidRPr="0048758E">
        <w:t xml:space="preserve">. </w:t>
      </w:r>
      <w:r w:rsidR="00803736" w:rsidRPr="0048758E">
        <w:t xml:space="preserve"> When the reverse direction is applied the compensation is applied before the actual move. This takes up the backlash in Dec before the reverse move is applied.</w:t>
      </w:r>
      <w:r w:rsidR="00F538C3" w:rsidRPr="0048758E">
        <w:t xml:space="preserve">  Each reverse direction the backlash will be proportionally applied.</w:t>
      </w:r>
      <w:r w:rsidR="00803736" w:rsidRPr="0048758E">
        <w:t xml:space="preserve"> </w:t>
      </w:r>
    </w:p>
    <w:p w14:paraId="3D83AB1A" w14:textId="6F567A36" w:rsidR="007D791D" w:rsidRPr="0048758E" w:rsidRDefault="007D791D" w:rsidP="00D372F9">
      <w:r w:rsidRPr="0048758E">
        <w:rPr>
          <w:rStyle w:val="Heading3Char"/>
        </w:rPr>
        <w:t xml:space="preserve">Direction Keys Off </w:t>
      </w:r>
      <w:r w:rsidR="00C43258" w:rsidRPr="0048758E">
        <w:t>–</w:t>
      </w:r>
      <w:r w:rsidRPr="0048758E">
        <w:t xml:space="preserve"> </w:t>
      </w:r>
      <w:r w:rsidR="00C43258" w:rsidRPr="0048758E">
        <w:t xml:space="preserve">If </w:t>
      </w:r>
      <w:r w:rsidR="00D75A67" w:rsidRPr="0048758E">
        <w:t>ticked</w:t>
      </w:r>
      <w:r w:rsidR="00C43258" w:rsidRPr="0048758E">
        <w:t xml:space="preserve"> direction keys are temporarily disabled whilst the mount is slewing. </w:t>
      </w:r>
      <w:r w:rsidR="003F0686" w:rsidRPr="0048758E">
        <w:t>Otherwise,</w:t>
      </w:r>
      <w:r w:rsidR="00C43258" w:rsidRPr="0048758E">
        <w:t xml:space="preserve"> </w:t>
      </w:r>
      <w:r w:rsidR="00D75A67" w:rsidRPr="0048758E">
        <w:t xml:space="preserve">if clear, </w:t>
      </w:r>
      <w:r w:rsidR="00C43258" w:rsidRPr="0048758E">
        <w:t>pressing a direction key whilst the mount is slewing cancels the slew.</w:t>
      </w:r>
    </w:p>
    <w:p w14:paraId="2DAFD9E6" w14:textId="7229A56D" w:rsidR="008940F5" w:rsidRPr="0048758E" w:rsidRDefault="007D791D" w:rsidP="00D372F9">
      <w:r w:rsidRPr="0048758E">
        <w:rPr>
          <w:noProof/>
          <w:lang w:eastAsia="en-GB"/>
        </w:rPr>
        <w:lastRenderedPageBreak/>
        <w:drawing>
          <wp:inline distT="0" distB="0" distL="0" distR="0" wp14:anchorId="7D8E895B" wp14:editId="6038524E">
            <wp:extent cx="483235" cy="310515"/>
            <wp:effectExtent l="0" t="0" r="0" b="0"/>
            <wp:docPr id="1127298407" name="Picture 112729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235" cy="310515"/>
                    </a:xfrm>
                    <a:prstGeom prst="rect">
                      <a:avLst/>
                    </a:prstGeom>
                    <a:noFill/>
                    <a:ln>
                      <a:noFill/>
                    </a:ln>
                  </pic:spPr>
                </pic:pic>
              </a:graphicData>
            </a:graphic>
          </wp:inline>
        </w:drawing>
      </w:r>
      <w:r w:rsidR="008940F5" w:rsidRPr="0048758E">
        <w:t xml:space="preserve"> Mouse lock.</w:t>
      </w:r>
      <w:r w:rsidR="001E2835" w:rsidRPr="0048758E">
        <w:t xml:space="preserve">  When you </w:t>
      </w:r>
      <w:r w:rsidR="00C06F42" w:rsidRPr="0048758E">
        <w:t>engage</w:t>
      </w:r>
      <w:r w:rsidR="001E2835" w:rsidRPr="0048758E">
        <w:t xml:space="preserve"> the </w:t>
      </w:r>
      <w:proofErr w:type="gramStart"/>
      <w:r w:rsidR="001E2835" w:rsidRPr="0048758E">
        <w:t>lock</w:t>
      </w:r>
      <w:proofErr w:type="gramEnd"/>
      <w:r w:rsidR="001E2835" w:rsidRPr="0048758E">
        <w:t xml:space="preserve"> you can </w:t>
      </w:r>
      <w:r w:rsidR="00C06F42" w:rsidRPr="0048758E">
        <w:t xml:space="preserve">then </w:t>
      </w:r>
      <w:r w:rsidR="001E2835" w:rsidRPr="0048758E">
        <w:t>pick up the mo</w:t>
      </w:r>
      <w:r w:rsidR="00C06F42" w:rsidRPr="0048758E">
        <w:t>use and move to the mount where you can control certain movements.  L</w:t>
      </w:r>
      <w:r w:rsidR="001E2835" w:rsidRPr="0048758E">
        <w:t>eft click this button</w:t>
      </w:r>
      <w:r w:rsidR="00C06F42" w:rsidRPr="0048758E">
        <w:t xml:space="preserve"> and</w:t>
      </w:r>
      <w:r w:rsidR="001E2835" w:rsidRPr="0048758E">
        <w:t xml:space="preserve"> the mouse will lock and not allow movement of the cursor. </w:t>
      </w:r>
      <w:r w:rsidR="00A94444" w:rsidRPr="0048758E">
        <w:t xml:space="preserve"> A popup message will appear as a reminder it’s on.  </w:t>
      </w:r>
      <w:r w:rsidR="001E2835" w:rsidRPr="0048758E">
        <w:t xml:space="preserve"> At the same </w:t>
      </w:r>
      <w:proofErr w:type="gramStart"/>
      <w:r w:rsidR="001E2835" w:rsidRPr="0048758E">
        <w:t>time</w:t>
      </w:r>
      <w:proofErr w:type="gramEnd"/>
      <w:r w:rsidR="001E2835" w:rsidRPr="0048758E">
        <w:t xml:space="preserve"> it enables the mouse buttons for the mount controls below.  </w:t>
      </w:r>
      <w:r w:rsidR="00C06F42" w:rsidRPr="0048758E">
        <w:t>It’s r</w:t>
      </w:r>
      <w:r w:rsidR="001E2835" w:rsidRPr="0048758E">
        <w:t xml:space="preserve">ecommended to have a 3 </w:t>
      </w:r>
      <w:r w:rsidR="00E8391C" w:rsidRPr="0048758E">
        <w:t>to</w:t>
      </w:r>
      <w:r w:rsidR="001E2835" w:rsidRPr="0048758E">
        <w:t xml:space="preserve"> 5 button mouse with a wheel.</w:t>
      </w:r>
    </w:p>
    <w:p w14:paraId="3E66A1F6" w14:textId="1FA48890" w:rsidR="001E2835" w:rsidRPr="0048758E" w:rsidRDefault="001E2835" w:rsidP="00D372F9">
      <w:pPr>
        <w:pStyle w:val="ListParagraph"/>
        <w:numPr>
          <w:ilvl w:val="0"/>
          <w:numId w:val="34"/>
        </w:numPr>
      </w:pPr>
      <w:r w:rsidRPr="0048758E">
        <w:t>Press any keyboard key to stop or return the mouse cursor.</w:t>
      </w:r>
    </w:p>
    <w:p w14:paraId="424B43CE" w14:textId="57CDB263" w:rsidR="001E2835" w:rsidRPr="0048758E" w:rsidRDefault="001E2835" w:rsidP="00D372F9">
      <w:pPr>
        <w:pStyle w:val="ListParagraph"/>
        <w:numPr>
          <w:ilvl w:val="0"/>
          <w:numId w:val="34"/>
        </w:numPr>
      </w:pPr>
      <w:r w:rsidRPr="0048758E">
        <w:t xml:space="preserve">Left or </w:t>
      </w:r>
      <w:proofErr w:type="gramStart"/>
      <w:r w:rsidRPr="0048758E">
        <w:t>Right</w:t>
      </w:r>
      <w:proofErr w:type="gramEnd"/>
      <w:r w:rsidRPr="0048758E">
        <w:t xml:space="preserve"> click for Dec or RA movements</w:t>
      </w:r>
    </w:p>
    <w:p w14:paraId="76D943AC" w14:textId="66C447D9" w:rsidR="001E2835" w:rsidRPr="0048758E" w:rsidRDefault="001E2835" w:rsidP="00D372F9">
      <w:pPr>
        <w:pStyle w:val="ListParagraph"/>
        <w:numPr>
          <w:ilvl w:val="0"/>
          <w:numId w:val="34"/>
        </w:numPr>
      </w:pPr>
      <w:r w:rsidRPr="0048758E">
        <w:t>Center wheel to increase or decrease speed.</w:t>
      </w:r>
    </w:p>
    <w:p w14:paraId="62796929" w14:textId="1B4EFBE9" w:rsidR="001E2835" w:rsidRPr="0048758E" w:rsidRDefault="001E2835" w:rsidP="00D372F9">
      <w:pPr>
        <w:pStyle w:val="ListParagraph"/>
        <w:numPr>
          <w:ilvl w:val="0"/>
          <w:numId w:val="34"/>
        </w:numPr>
      </w:pPr>
      <w:r w:rsidRPr="0048758E">
        <w:t xml:space="preserve">Center </w:t>
      </w:r>
      <w:proofErr w:type="gramStart"/>
      <w:r w:rsidRPr="0048758E">
        <w:t>wheel</w:t>
      </w:r>
      <w:proofErr w:type="gramEnd"/>
      <w:r w:rsidRPr="0048758E">
        <w:t xml:space="preserve"> click to switch between RA or Dec control</w:t>
      </w:r>
    </w:p>
    <w:p w14:paraId="4022CC72" w14:textId="5559FD3E" w:rsidR="001E2835" w:rsidRPr="0048758E" w:rsidRDefault="001E2835" w:rsidP="00D372F9">
      <w:pPr>
        <w:pStyle w:val="ListParagraph"/>
        <w:numPr>
          <w:ilvl w:val="0"/>
          <w:numId w:val="34"/>
        </w:numPr>
      </w:pPr>
      <w:r w:rsidRPr="0048758E">
        <w:t>X1 button for Spiral Search</w:t>
      </w:r>
      <w:r w:rsidR="00840533" w:rsidRPr="0048758E">
        <w:t xml:space="preserve"> “Out” command</w:t>
      </w:r>
    </w:p>
    <w:p w14:paraId="3456F128" w14:textId="0040384C" w:rsidR="007D791D" w:rsidRPr="0048758E" w:rsidRDefault="00840533" w:rsidP="007D791D">
      <w:pPr>
        <w:pStyle w:val="ListParagraph"/>
        <w:numPr>
          <w:ilvl w:val="0"/>
          <w:numId w:val="34"/>
        </w:numPr>
      </w:pPr>
      <w:r w:rsidRPr="0048758E">
        <w:t>X2 button for Spiral Search “In” command</w:t>
      </w:r>
      <w:r w:rsidR="001E2835" w:rsidRPr="0048758E">
        <w:t>.</w:t>
      </w:r>
    </w:p>
    <w:p w14:paraId="1E5F1C2B" w14:textId="5E4BA22A" w:rsidR="00183EC7" w:rsidRPr="0048758E" w:rsidRDefault="007D791D" w:rsidP="007D791D">
      <w:r w:rsidRPr="0048758E">
        <w:rPr>
          <w:noProof/>
          <w:lang w:eastAsia="en-GB"/>
        </w:rPr>
        <w:drawing>
          <wp:inline distT="0" distB="0" distL="0" distR="0" wp14:anchorId="3DC38030" wp14:editId="10198DD4">
            <wp:extent cx="483235" cy="310515"/>
            <wp:effectExtent l="0" t="0" r="0" b="0"/>
            <wp:docPr id="1127298406" name="Picture 112729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3235" cy="310515"/>
                    </a:xfrm>
                    <a:prstGeom prst="rect">
                      <a:avLst/>
                    </a:prstGeom>
                    <a:noFill/>
                    <a:ln>
                      <a:noFill/>
                    </a:ln>
                  </pic:spPr>
                </pic:pic>
              </a:graphicData>
            </a:graphic>
          </wp:inline>
        </w:drawing>
      </w:r>
      <w:r w:rsidRPr="0048758E">
        <w:t xml:space="preserve"> </w:t>
      </w:r>
      <w:r w:rsidR="00346334" w:rsidRPr="0048758E">
        <w:t xml:space="preserve">Spiral Search.  </w:t>
      </w:r>
    </w:p>
    <w:p w14:paraId="3D8B55DE" w14:textId="2A71B699" w:rsidR="00183EC7" w:rsidRPr="0048758E" w:rsidRDefault="007B5231" w:rsidP="00D372F9">
      <w:r w:rsidRPr="0048758E">
        <w:rPr>
          <w:noProof/>
          <w:lang w:eastAsia="en-GB"/>
        </w:rPr>
        <w:drawing>
          <wp:inline distT="0" distB="0" distL="0" distR="0" wp14:anchorId="4150961C" wp14:editId="474C82EA">
            <wp:extent cx="4114800" cy="382716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4114800" cy="3827163"/>
                    </a:xfrm>
                    <a:prstGeom prst="rect">
                      <a:avLst/>
                    </a:prstGeom>
                  </pic:spPr>
                </pic:pic>
              </a:graphicData>
            </a:graphic>
          </wp:inline>
        </w:drawing>
      </w:r>
    </w:p>
    <w:p w14:paraId="62331DF1" w14:textId="49206895" w:rsidR="00183EC7" w:rsidRPr="0048758E" w:rsidRDefault="00183EC7" w:rsidP="00D372F9">
      <w:r w:rsidRPr="0048758E">
        <w:t xml:space="preserve">The spiral contains </w:t>
      </w:r>
      <w:r w:rsidR="007B5231" w:rsidRPr="0048758E">
        <w:t xml:space="preserve">dark </w:t>
      </w:r>
      <w:r w:rsidRPr="0048758E">
        <w:t xml:space="preserve">points or dots that represent each </w:t>
      </w:r>
      <w:r w:rsidR="003F0686" w:rsidRPr="0048758E">
        <w:t>GoTo</w:t>
      </w:r>
      <w:r w:rsidRPr="0048758E">
        <w:t xml:space="preserve"> coordinates. If no points </w:t>
      </w:r>
      <w:proofErr w:type="gramStart"/>
      <w:r w:rsidRPr="0048758E">
        <w:t>exist</w:t>
      </w:r>
      <w:proofErr w:type="gramEnd"/>
      <w:r w:rsidRPr="0048758E">
        <w:t xml:space="preserve"> then the next </w:t>
      </w:r>
      <w:r w:rsidR="00016276" w:rsidRPr="0048758E">
        <w:t xml:space="preserve">button </w:t>
      </w:r>
      <w:r w:rsidRPr="0048758E">
        <w:t>movement ‘Out’ or clicking ‘New’ will create them.</w:t>
      </w:r>
      <w:r w:rsidR="006701F8" w:rsidRPr="0048758E">
        <w:t xml:space="preserve">  Right click on any point and a </w:t>
      </w:r>
      <w:r w:rsidR="003F0686" w:rsidRPr="0048758E">
        <w:t>GoTo</w:t>
      </w:r>
      <w:r w:rsidR="006701F8" w:rsidRPr="0048758E">
        <w:t xml:space="preserve"> dialog will </w:t>
      </w:r>
      <w:r w:rsidR="00016276" w:rsidRPr="0048758E">
        <w:t>appear</w:t>
      </w:r>
      <w:r w:rsidR="006701F8" w:rsidRPr="0048758E">
        <w:t>.</w:t>
      </w:r>
    </w:p>
    <w:p w14:paraId="06566EF5" w14:textId="4F40CF44" w:rsidR="006701F8" w:rsidRPr="0048758E" w:rsidRDefault="006701F8" w:rsidP="00D372F9"/>
    <w:p w14:paraId="05D44F3D" w14:textId="20314DA3" w:rsidR="00346334" w:rsidRPr="0048758E" w:rsidRDefault="001A551A" w:rsidP="00D372F9">
      <w:bookmarkStart w:id="59" w:name="_Toc62017098"/>
      <w:r w:rsidRPr="0048758E">
        <w:rPr>
          <w:noProof/>
          <w:lang w:eastAsia="en-GB"/>
        </w:rPr>
        <w:lastRenderedPageBreak/>
        <w:drawing>
          <wp:anchor distT="0" distB="0" distL="114300" distR="114300" simplePos="0" relativeHeight="251688960" behindDoc="0" locked="0" layoutInCell="1" allowOverlap="1" wp14:anchorId="00A52A87" wp14:editId="30F2AAC6">
            <wp:simplePos x="0" y="0"/>
            <wp:positionH relativeFrom="margin">
              <wp:align>right</wp:align>
            </wp:positionH>
            <wp:positionV relativeFrom="paragraph">
              <wp:posOffset>198845</wp:posOffset>
            </wp:positionV>
            <wp:extent cx="1698625" cy="1525905"/>
            <wp:effectExtent l="0" t="0" r="0" b="0"/>
            <wp:wrapSquare wrapText="bothSides"/>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rotWithShape="1">
                    <a:blip r:embed="rId25" cstate="print">
                      <a:extLst>
                        <a:ext uri="{28A0092B-C50C-407E-A947-70E740481C1C}">
                          <a14:useLocalDpi xmlns:a14="http://schemas.microsoft.com/office/drawing/2010/main" val="0"/>
                        </a:ext>
                      </a:extLst>
                    </a:blip>
                    <a:srcRect/>
                    <a:stretch>
                      <a:fillRect/>
                    </a:stretch>
                  </pic:blipFill>
                  <pic:spPr bwMode="auto">
                    <a:xfrm>
                      <a:off x="0" y="0"/>
                      <a:ext cx="1698625" cy="1525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3EC7" w:rsidRPr="0048758E">
        <w:rPr>
          <w:rStyle w:val="Heading3Char"/>
        </w:rPr>
        <w:t>In</w:t>
      </w:r>
      <w:bookmarkEnd w:id="59"/>
      <w:r w:rsidR="00346334" w:rsidRPr="0048758E">
        <w:rPr>
          <w:rStyle w:val="Heading3Char"/>
        </w:rPr>
        <w:t xml:space="preserve"> </w:t>
      </w:r>
      <w:r w:rsidR="00346334" w:rsidRPr="0048758E">
        <w:t xml:space="preserve">– </w:t>
      </w:r>
      <w:r w:rsidR="00183EC7" w:rsidRPr="0048758E">
        <w:t xml:space="preserve">Executes a </w:t>
      </w:r>
      <w:r w:rsidR="003F0686" w:rsidRPr="0048758E">
        <w:t>GoTo</w:t>
      </w:r>
      <w:r w:rsidR="00183EC7" w:rsidRPr="0048758E">
        <w:t xml:space="preserve"> to the next inward point.  Once at the center the button will do nothing.</w:t>
      </w:r>
      <w:r w:rsidR="00016276" w:rsidRPr="0048758E">
        <w:t xml:space="preserve"> Available as a gamepad command.</w:t>
      </w:r>
    </w:p>
    <w:p w14:paraId="2B9CD50D" w14:textId="1C5F510A" w:rsidR="00346334" w:rsidRPr="0048758E" w:rsidRDefault="00183EC7" w:rsidP="00D372F9">
      <w:bookmarkStart w:id="60" w:name="_Toc62017099"/>
      <w:r w:rsidRPr="0048758E">
        <w:rPr>
          <w:rStyle w:val="Heading3Char"/>
        </w:rPr>
        <w:t>Out</w:t>
      </w:r>
      <w:bookmarkEnd w:id="60"/>
      <w:r w:rsidR="00346334" w:rsidRPr="0048758E">
        <w:rPr>
          <w:rStyle w:val="Heading3Char"/>
        </w:rPr>
        <w:t xml:space="preserve"> </w:t>
      </w:r>
      <w:r w:rsidR="00346334" w:rsidRPr="0048758E">
        <w:t xml:space="preserve">– </w:t>
      </w:r>
      <w:r w:rsidRPr="0048758E">
        <w:t xml:space="preserve">Executes a </w:t>
      </w:r>
      <w:r w:rsidR="003F0686" w:rsidRPr="0048758E">
        <w:t>GoTo</w:t>
      </w:r>
      <w:r w:rsidRPr="0048758E">
        <w:t xml:space="preserve"> to the next outward point.  Once at the end the button will do nothing.  If no points </w:t>
      </w:r>
      <w:proofErr w:type="gramStart"/>
      <w:r w:rsidRPr="0048758E">
        <w:t>exist</w:t>
      </w:r>
      <w:proofErr w:type="gramEnd"/>
      <w:r w:rsidRPr="0048758E">
        <w:t xml:space="preserve"> they will be created on the first outward move.</w:t>
      </w:r>
      <w:r w:rsidR="00016276" w:rsidRPr="0048758E">
        <w:t xml:space="preserve"> Available as a gamepad command.</w:t>
      </w:r>
    </w:p>
    <w:p w14:paraId="3C784E01" w14:textId="23F2AFDB" w:rsidR="00346334" w:rsidRPr="0048758E" w:rsidRDefault="00183EC7" w:rsidP="00D372F9">
      <w:bookmarkStart w:id="61" w:name="_Toc62017100"/>
      <w:r w:rsidRPr="0048758E">
        <w:rPr>
          <w:rStyle w:val="Heading3Char"/>
        </w:rPr>
        <w:t>Abort</w:t>
      </w:r>
      <w:bookmarkEnd w:id="61"/>
      <w:r w:rsidR="00346334" w:rsidRPr="0048758E">
        <w:rPr>
          <w:rStyle w:val="Heading3Char"/>
        </w:rPr>
        <w:t xml:space="preserve"> </w:t>
      </w:r>
      <w:r w:rsidR="00346334" w:rsidRPr="0048758E">
        <w:t xml:space="preserve">– </w:t>
      </w:r>
      <w:r w:rsidRPr="0048758E">
        <w:t>S</w:t>
      </w:r>
      <w:r w:rsidR="006701F8" w:rsidRPr="0048758E">
        <w:t xml:space="preserve">tops any </w:t>
      </w:r>
      <w:r w:rsidR="003F0686" w:rsidRPr="0048758E">
        <w:t>GoTo</w:t>
      </w:r>
      <w:r w:rsidR="006701F8" w:rsidRPr="0048758E">
        <w:t xml:space="preserve"> movement but keeps tracking on.</w:t>
      </w:r>
      <w:r w:rsidR="00016276" w:rsidRPr="0048758E">
        <w:t xml:space="preserve"> Available as a gamepad command.</w:t>
      </w:r>
    </w:p>
    <w:p w14:paraId="1EB0059D" w14:textId="36B42DA9" w:rsidR="006701F8" w:rsidRPr="0048758E" w:rsidRDefault="006701F8" w:rsidP="00D372F9">
      <w:bookmarkStart w:id="62" w:name="_Toc62017101"/>
      <w:r w:rsidRPr="0048758E">
        <w:rPr>
          <w:rStyle w:val="Heading3Char"/>
        </w:rPr>
        <w:t>New</w:t>
      </w:r>
      <w:bookmarkEnd w:id="62"/>
      <w:r w:rsidRPr="0048758E">
        <w:rPr>
          <w:rStyle w:val="Heading3Char"/>
        </w:rPr>
        <w:t xml:space="preserve"> </w:t>
      </w:r>
      <w:r w:rsidRPr="0048758E">
        <w:t xml:space="preserve">– Creates a new set of points or </w:t>
      </w:r>
      <w:r w:rsidR="003F0686" w:rsidRPr="0048758E">
        <w:t>GoTo</w:t>
      </w:r>
      <w:r w:rsidRPr="0048758E">
        <w:t xml:space="preserve"> coordinates for the spiral</w:t>
      </w:r>
      <w:r w:rsidR="00016276" w:rsidRPr="0048758E">
        <w:t>. Available as a gamepad command.</w:t>
      </w:r>
    </w:p>
    <w:p w14:paraId="2622DB3A" w14:textId="01A4FC13" w:rsidR="006701F8" w:rsidRPr="0048758E" w:rsidRDefault="006701F8" w:rsidP="00D372F9">
      <w:bookmarkStart w:id="63" w:name="_Toc62017102"/>
      <w:r w:rsidRPr="0048758E">
        <w:rPr>
          <w:rStyle w:val="Heading3Char"/>
        </w:rPr>
        <w:t>Clear</w:t>
      </w:r>
      <w:bookmarkEnd w:id="63"/>
      <w:r w:rsidRPr="0048758E">
        <w:rPr>
          <w:rStyle w:val="Heading3Char"/>
        </w:rPr>
        <w:t xml:space="preserve"> </w:t>
      </w:r>
      <w:r w:rsidRPr="0048758E">
        <w:t>– Removes the points from the spiral</w:t>
      </w:r>
    </w:p>
    <w:p w14:paraId="1D37433B" w14:textId="31670559" w:rsidR="006701F8" w:rsidRPr="0048758E" w:rsidRDefault="000F4399" w:rsidP="00D372F9">
      <w:bookmarkStart w:id="64" w:name="_Toc62017103"/>
      <w:r w:rsidRPr="0048758E">
        <w:rPr>
          <w:noProof/>
          <w:lang w:eastAsia="en-GB"/>
        </w:rPr>
        <w:drawing>
          <wp:anchor distT="0" distB="0" distL="114300" distR="114300" simplePos="0" relativeHeight="251689984" behindDoc="1" locked="0" layoutInCell="1" allowOverlap="1" wp14:anchorId="39122BFA" wp14:editId="05D7555E">
            <wp:simplePos x="0" y="0"/>
            <wp:positionH relativeFrom="margin">
              <wp:align>right</wp:align>
            </wp:positionH>
            <wp:positionV relativeFrom="paragraph">
              <wp:posOffset>18415</wp:posOffset>
            </wp:positionV>
            <wp:extent cx="1640205" cy="2821940"/>
            <wp:effectExtent l="0" t="0" r="0" b="0"/>
            <wp:wrapTight wrapText="bothSides">
              <wp:wrapPolygon edited="0">
                <wp:start x="0" y="0"/>
                <wp:lineTo x="0" y="21435"/>
                <wp:lineTo x="21324" y="21435"/>
                <wp:lineTo x="21324" y="0"/>
                <wp:lineTo x="0" y="0"/>
              </wp:wrapPolygon>
            </wp:wrapTight>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rotWithShape="1">
                    <a:blip r:embed="rId26" cstate="print">
                      <a:extLst>
                        <a:ext uri="{28A0092B-C50C-407E-A947-70E740481C1C}">
                          <a14:useLocalDpi xmlns:a14="http://schemas.microsoft.com/office/drawing/2010/main" val="0"/>
                        </a:ext>
                      </a:extLst>
                    </a:blip>
                    <a:srcRect/>
                    <a:stretch>
                      <a:fillRect/>
                    </a:stretch>
                  </pic:blipFill>
                  <pic:spPr bwMode="auto">
                    <a:xfrm>
                      <a:off x="0" y="0"/>
                      <a:ext cx="1640205" cy="2821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01F8" w:rsidRPr="0048758E">
        <w:rPr>
          <w:rStyle w:val="Heading3Char"/>
        </w:rPr>
        <w:t>Calculate</w:t>
      </w:r>
      <w:bookmarkEnd w:id="64"/>
      <w:r w:rsidR="006701F8" w:rsidRPr="0048758E">
        <w:rPr>
          <w:rStyle w:val="Heading3Char"/>
        </w:rPr>
        <w:t xml:space="preserve"> </w:t>
      </w:r>
      <w:r w:rsidR="006701F8" w:rsidRPr="0048758E">
        <w:t>– Opens the dialog to calculate the needed width and height settings</w:t>
      </w:r>
    </w:p>
    <w:p w14:paraId="23036AFF" w14:textId="2C58C83D" w:rsidR="006701F8" w:rsidRPr="0048758E" w:rsidRDefault="006701F8" w:rsidP="00D372F9">
      <w:pPr>
        <w:rPr>
          <w:lang w:eastAsia="en-US"/>
        </w:rPr>
      </w:pPr>
      <w:r w:rsidRPr="0048758E">
        <w:t xml:space="preserve"> </w:t>
      </w:r>
      <w:r w:rsidRPr="0048758E">
        <w:rPr>
          <w:lang w:eastAsia="en-US"/>
        </w:rPr>
        <w:t xml:space="preserve">All settings are entered in millimeters (mm).   If searching with a camera enter the camera width and height along with the OTA focal </w:t>
      </w:r>
      <w:proofErr w:type="gramStart"/>
      <w:r w:rsidRPr="0048758E">
        <w:rPr>
          <w:lang w:eastAsia="en-US"/>
        </w:rPr>
        <w:t>length</w:t>
      </w:r>
      <w:proofErr w:type="gramEnd"/>
      <w:r w:rsidRPr="0048758E">
        <w:rPr>
          <w:lang w:eastAsia="en-US"/>
        </w:rPr>
        <w:t xml:space="preserve"> then click the Camera button. When using an eyepiece enter the field stop and OTA focal length and click the Eyepiece button.  When the width and height are populated select accept to copy these values to the spiral window.</w:t>
      </w:r>
    </w:p>
    <w:p w14:paraId="10BDFB8E" w14:textId="28EBE3EB" w:rsidR="00016276" w:rsidRPr="0048758E" w:rsidRDefault="00016276" w:rsidP="00D372F9">
      <w:pPr>
        <w:rPr>
          <w:lang w:eastAsia="en-US"/>
        </w:rPr>
      </w:pPr>
      <w:r w:rsidRPr="0048758E">
        <w:t xml:space="preserve">The search strategy is to create an invisible search box using the Width and Height as the field of view (FOV) size.  Each point created on the spiral represents is a single FOV.  </w:t>
      </w:r>
    </w:p>
    <w:p w14:paraId="05773917" w14:textId="48EAB9DD" w:rsidR="00016276" w:rsidRPr="0048758E" w:rsidRDefault="00016276" w:rsidP="00D372F9">
      <w:bookmarkStart w:id="65" w:name="_Toc62017104"/>
      <w:r w:rsidRPr="0048758E">
        <w:rPr>
          <w:rStyle w:val="Heading3Char"/>
        </w:rPr>
        <w:t>Width</w:t>
      </w:r>
      <w:bookmarkEnd w:id="65"/>
      <w:r w:rsidRPr="0048758E">
        <w:rPr>
          <w:rStyle w:val="Heading3Char"/>
        </w:rPr>
        <w:t xml:space="preserve"> </w:t>
      </w:r>
      <w:r w:rsidRPr="0048758E">
        <w:t xml:space="preserve">– The FOV width in seconds of arc  </w:t>
      </w:r>
    </w:p>
    <w:p w14:paraId="1B7C791C" w14:textId="224960C4" w:rsidR="00016276" w:rsidRPr="0048758E" w:rsidRDefault="00016276" w:rsidP="00D372F9">
      <w:bookmarkStart w:id="66" w:name="_Toc62017105"/>
      <w:r w:rsidRPr="0048758E">
        <w:rPr>
          <w:rStyle w:val="Heading3Char"/>
        </w:rPr>
        <w:t>Height</w:t>
      </w:r>
      <w:bookmarkEnd w:id="66"/>
      <w:r w:rsidRPr="0048758E">
        <w:rPr>
          <w:rStyle w:val="Heading3Char"/>
        </w:rPr>
        <w:t xml:space="preserve"> </w:t>
      </w:r>
      <w:r w:rsidRPr="0048758E">
        <w:t xml:space="preserve">– The FOV height in seconds of arc  </w:t>
      </w:r>
    </w:p>
    <w:p w14:paraId="5AB374AA" w14:textId="5A901D13" w:rsidR="00016276" w:rsidRPr="0048758E" w:rsidRDefault="00016276" w:rsidP="00D372F9">
      <w:r w:rsidRPr="0048758E">
        <w:t>Use the Calculate button to assist in setting theses.</w:t>
      </w:r>
    </w:p>
    <w:p w14:paraId="2353B30C" w14:textId="6CF2E9B3" w:rsidR="00216925" w:rsidRPr="0048758E" w:rsidRDefault="00216925" w:rsidP="00D372F9">
      <w:bookmarkStart w:id="67" w:name="_Toc62017106"/>
      <w:r w:rsidRPr="0048758E">
        <w:rPr>
          <w:rStyle w:val="Heading3Char"/>
        </w:rPr>
        <w:t>Limits On</w:t>
      </w:r>
      <w:bookmarkEnd w:id="67"/>
      <w:r w:rsidRPr="0048758E">
        <w:rPr>
          <w:rStyle w:val="Heading3Char"/>
        </w:rPr>
        <w:t xml:space="preserve"> </w:t>
      </w:r>
      <w:r w:rsidRPr="0048758E">
        <w:t xml:space="preserve">– When ‘On’ or check marked two limits will be imposed; 1) Meridian flips will not occur, so an ‘Out’ movement would do nothing if it required a flip.  </w:t>
      </w:r>
      <w:r w:rsidR="00AC43EB" w:rsidRPr="0048758E">
        <w:t xml:space="preserve">2) Distance is a defined as the area around the spiral.  Anytime the mount moves beyond that area the spiral will </w:t>
      </w:r>
      <w:proofErr w:type="gramStart"/>
      <w:r w:rsidR="00AC43EB" w:rsidRPr="0048758E">
        <w:t>reset</w:t>
      </w:r>
      <w:proofErr w:type="gramEnd"/>
      <w:r w:rsidR="00AC43EB" w:rsidRPr="0048758E">
        <w:t xml:space="preserve"> and no points will be defined.  The distance is displayed at the top of the spiral and is </w:t>
      </w:r>
      <w:r w:rsidR="00AC43EB" w:rsidRPr="0048758E">
        <w:lastRenderedPageBreak/>
        <w:t xml:space="preserve">the angular distance from the center of the spiral to its farthest point plus another 40%.  Anywhere within this area you are free to move the mount </w:t>
      </w:r>
      <w:r w:rsidR="00672347" w:rsidRPr="0048758E">
        <w:t>how you want and the spiral will not reset.</w:t>
      </w:r>
      <w:r w:rsidR="00AC43EB" w:rsidRPr="0048758E">
        <w:t xml:space="preserve"> </w:t>
      </w:r>
    </w:p>
    <w:p w14:paraId="45E6EB4B" w14:textId="65DF2009" w:rsidR="00672347" w:rsidRPr="0048758E" w:rsidRDefault="00672347" w:rsidP="00D372F9">
      <w:bookmarkStart w:id="68" w:name="_Toc62017107"/>
      <w:r w:rsidRPr="0048758E">
        <w:rPr>
          <w:rStyle w:val="Heading3Char"/>
        </w:rPr>
        <w:t>Tips</w:t>
      </w:r>
      <w:bookmarkEnd w:id="68"/>
      <w:r w:rsidRPr="0048758E">
        <w:rPr>
          <w:rStyle w:val="Heading3Char"/>
        </w:rPr>
        <w:t xml:space="preserve"> </w:t>
      </w:r>
      <w:r w:rsidRPr="0048758E">
        <w:t>– As you move closer to the poles and away from the celestial equator the RA or Width movements will overlap exponentially.  If you want Dec to overlap set the seconds of arc to a slightly smaller number.</w:t>
      </w:r>
    </w:p>
    <w:p w14:paraId="6D6488A2" w14:textId="781A9514" w:rsidR="005F6B65" w:rsidRPr="0048758E" w:rsidRDefault="005F6B65" w:rsidP="005F6B65">
      <w:pPr>
        <w:pStyle w:val="Heading3"/>
      </w:pPr>
      <w:bookmarkStart w:id="69" w:name="_Toc62017108"/>
      <w:r w:rsidRPr="0048758E">
        <w:t>How to calculate FOV in arc seconds</w:t>
      </w:r>
      <w:bookmarkEnd w:id="69"/>
    </w:p>
    <w:p w14:paraId="1DC233D5" w14:textId="7F7346BD" w:rsidR="005F6B65" w:rsidRPr="0048758E" w:rsidRDefault="005F6B65" w:rsidP="00D372F9">
      <w:hyperlink r:id="rId27" w:tgtFrame="_blank" w:history="1">
        <w:r w:rsidRPr="0048758E">
          <w:rPr>
            <w:rStyle w:val="Hyperlink"/>
            <w:rFonts w:ascii="Helvetica" w:hAnsi="Helvetica" w:cs="Helvetica"/>
            <w:color w:val="337AB7"/>
            <w:sz w:val="21"/>
            <w:szCs w:val="21"/>
            <w:shd w:val="clear" w:color="auto" w:fill="FFFFFF"/>
          </w:rPr>
          <w:t>http://astronomy.tools/calculators/field_of_view/</w:t>
        </w:r>
      </w:hyperlink>
    </w:p>
    <w:p w14:paraId="1F1233E3" w14:textId="24A04349" w:rsidR="001E7E3D" w:rsidRPr="0048758E" w:rsidRDefault="005F6B65" w:rsidP="00D372F9">
      <w:pPr>
        <w:rPr>
          <w:rStyle w:val="Heading2Char"/>
          <w:rFonts w:asciiTheme="minorHAnsi" w:hAnsiTheme="minorHAnsi" w:cstheme="minorHAnsi"/>
          <w:sz w:val="22"/>
          <w:szCs w:val="22"/>
        </w:rPr>
      </w:pPr>
      <w:r w:rsidRPr="0048758E">
        <w:rPr>
          <w:rFonts w:cstheme="minorHAnsi"/>
          <w:color w:val="333333"/>
          <w:shd w:val="clear" w:color="auto" w:fill="FFFFFF"/>
        </w:rPr>
        <w:t>The Field of View Calculator at Astronomy tools is probably one of the better online tools. For imaging mode simply enter the equipment information and calculate the Field of View.  Take the smaller of the 2 numbers in degrees and multiply it by 3600. i.e.  </w:t>
      </w:r>
      <w:r w:rsidRPr="0048758E">
        <w:rPr>
          <w:rFonts w:cstheme="minorHAnsi"/>
          <w:b/>
          <w:color w:val="333333"/>
          <w:shd w:val="clear" w:color="auto" w:fill="FFFFFF"/>
        </w:rPr>
        <w:t>2.01° x 1.37°</w:t>
      </w:r>
      <w:r w:rsidRPr="0048758E">
        <w:rPr>
          <w:rFonts w:cstheme="minorHAnsi"/>
          <w:color w:val="333333"/>
          <w:shd w:val="clear" w:color="auto" w:fill="FFFFFF"/>
        </w:rPr>
        <w:t>1.37 degrees x 3600 = 4932 arc seconds.  Enter 4932 into the Spiral Search Arc Seconds.</w:t>
      </w:r>
      <w:r w:rsidRPr="0048758E">
        <w:rPr>
          <w:rFonts w:cstheme="minorHAnsi"/>
          <w:color w:val="333333"/>
        </w:rPr>
        <w:br/>
      </w:r>
      <w:r w:rsidRPr="0048758E">
        <w:rPr>
          <w:rFonts w:cstheme="minorHAnsi"/>
          <w:color w:val="333333"/>
        </w:rPr>
        <w:br/>
      </w:r>
      <w:r w:rsidRPr="0048758E">
        <w:t xml:space="preserve">An alternative to the online tool for a sensor is it to do the calculation manually.  To do this, use the smaller side of the chip. (Width of chip in mm * 3460) / (focal length of optic train in mm) = arc minutes * 60 = arc seconds. i.e.  13mm * 3460 </w:t>
      </w:r>
      <w:proofErr w:type="gramStart"/>
      <w:r w:rsidRPr="0048758E">
        <w:t>/  545</w:t>
      </w:r>
      <w:proofErr w:type="gramEnd"/>
      <w:r w:rsidRPr="0048758E">
        <w:t>mm = 82.5 arc minutes = 4951 arc seconds</w:t>
      </w:r>
      <w:r w:rsidR="00E0305D" w:rsidRPr="0048758E">
        <w:rPr>
          <w:rFonts w:cstheme="minorHAnsi"/>
          <w:color w:val="333333"/>
          <w:shd w:val="clear" w:color="auto" w:fill="FFFFFF"/>
        </w:rPr>
        <w:t>.</w:t>
      </w:r>
      <w:r w:rsidRPr="0048758E">
        <w:rPr>
          <w:rFonts w:cstheme="minorHAnsi"/>
          <w:color w:val="333333"/>
        </w:rPr>
        <w:br/>
      </w:r>
      <w:r w:rsidRPr="0048758E">
        <w:rPr>
          <w:rFonts w:cstheme="minorHAnsi"/>
          <w:color w:val="333333"/>
        </w:rPr>
        <w:br/>
      </w:r>
      <w:r w:rsidR="00E0305D" w:rsidRPr="0048758E">
        <w:rPr>
          <w:rFonts w:cstheme="minorHAnsi"/>
          <w:color w:val="333333"/>
          <w:shd w:val="clear" w:color="auto" w:fill="FFFFFF"/>
        </w:rPr>
        <w:t>A</w:t>
      </w:r>
      <w:r w:rsidRPr="0048758E">
        <w:rPr>
          <w:rFonts w:cstheme="minorHAnsi"/>
          <w:color w:val="333333"/>
          <w:shd w:val="clear" w:color="auto" w:fill="FFFFFF"/>
        </w:rPr>
        <w:t xml:space="preserve">nother alternative for sensors is to take the smaller pixel size divide by focal length then multiply by 206.3 to get arc seconds per pixel.  Multiply that by the </w:t>
      </w:r>
      <w:proofErr w:type="gramStart"/>
      <w:r w:rsidRPr="0048758E">
        <w:rPr>
          <w:rFonts w:cstheme="minorHAnsi"/>
          <w:color w:val="333333"/>
          <w:shd w:val="clear" w:color="auto" w:fill="FFFFFF"/>
        </w:rPr>
        <w:t>amount</w:t>
      </w:r>
      <w:proofErr w:type="gramEnd"/>
      <w:r w:rsidRPr="0048758E">
        <w:rPr>
          <w:rFonts w:cstheme="minorHAnsi"/>
          <w:color w:val="333333"/>
          <w:shd w:val="clear" w:color="auto" w:fill="FFFFFF"/>
        </w:rPr>
        <w:t xml:space="preserve"> of pixels on the smaller side of the chip. At binning 1 use the following formula. i.e.  4.63um / 545mm * 206.3 = 1.75 arc seconds per pixel * 2822mm = 4945.8 arc seconds</w:t>
      </w:r>
      <w:r w:rsidRPr="0048758E">
        <w:rPr>
          <w:rFonts w:cstheme="minorHAnsi"/>
          <w:color w:val="333333"/>
        </w:rPr>
        <w:br/>
      </w:r>
      <w:r w:rsidRPr="0048758E">
        <w:rPr>
          <w:rFonts w:cstheme="minorHAnsi"/>
          <w:color w:val="333333"/>
        </w:rPr>
        <w:br/>
      </w:r>
      <w:r w:rsidRPr="0048758E">
        <w:rPr>
          <w:rFonts w:cstheme="minorHAnsi"/>
          <w:color w:val="333333"/>
          <w:shd w:val="clear" w:color="auto" w:fill="FFFFFF"/>
        </w:rPr>
        <w:t>For eyepieces use visual mode on the field of view calculator. Enter the equipment, take the field of view and multiple by 3600.  </w:t>
      </w:r>
      <w:r w:rsidRPr="0048758E">
        <w:rPr>
          <w:rFonts w:cstheme="minorHAnsi"/>
          <w:b/>
          <w:color w:val="333333"/>
          <w:shd w:val="clear" w:color="auto" w:fill="FFFFFF"/>
        </w:rPr>
        <w:t>1.1°</w:t>
      </w:r>
      <w:r w:rsidRPr="0048758E">
        <w:rPr>
          <w:rFonts w:cstheme="minorHAnsi"/>
          <w:color w:val="333333"/>
          <w:shd w:val="clear" w:color="auto" w:fill="FFFFFF"/>
        </w:rPr>
        <w:t>* 3600 = 3960 arc seconds. The manual formula is Scope Focal Length / Eyepiece Focal Length = Magnification.   Eyepiece FOV in degrees / Magnification = real Field of view in degrees.  Multiply that by 3600 for the arc seconds. i.e. 545mm / 10mm = 54.5 mag.  60deg / 54.5mag = 1.10091 * 3600 = 3963 arc seconds</w:t>
      </w:r>
    </w:p>
    <w:p w14:paraId="7DBFF84A" w14:textId="3B41459E" w:rsidR="00F320D1" w:rsidRPr="0048758E" w:rsidRDefault="00F320D1" w:rsidP="00E0305D">
      <w:pPr>
        <w:keepNext/>
        <w:ind w:left="448"/>
        <w:rPr>
          <w:rStyle w:val="Heading2Char"/>
        </w:rPr>
      </w:pPr>
      <w:bookmarkStart w:id="70" w:name="_Toc62017109"/>
      <w:r w:rsidRPr="0048758E">
        <w:rPr>
          <w:rStyle w:val="Heading2Char"/>
        </w:rPr>
        <w:lastRenderedPageBreak/>
        <w:t>Graphic Section</w:t>
      </w:r>
      <w:bookmarkEnd w:id="70"/>
    </w:p>
    <w:p w14:paraId="52188727" w14:textId="39487BE5" w:rsidR="00545CD9" w:rsidRPr="0048758E" w:rsidRDefault="000F4399" w:rsidP="00E0305D">
      <w:pPr>
        <w:keepNext/>
        <w:ind w:left="448"/>
        <w:rPr>
          <w:lang w:eastAsia="en-US"/>
        </w:rPr>
      </w:pPr>
      <w:r w:rsidRPr="0048758E">
        <w:rPr>
          <w:rFonts w:asciiTheme="majorHAnsi" w:hAnsiTheme="majorHAnsi"/>
          <w:noProof/>
          <w:color w:val="538135" w:themeColor="accent6" w:themeShade="BF"/>
          <w:kern w:val="28"/>
          <w:sz w:val="32"/>
          <w:lang w:eastAsia="en-GB"/>
        </w:rPr>
        <w:drawing>
          <wp:anchor distT="0" distB="0" distL="114300" distR="114300" simplePos="0" relativeHeight="251691008" behindDoc="0" locked="0" layoutInCell="1" allowOverlap="1" wp14:anchorId="1F434934" wp14:editId="42605CDD">
            <wp:simplePos x="0" y="0"/>
            <wp:positionH relativeFrom="margin">
              <wp:posOffset>3934460</wp:posOffset>
            </wp:positionH>
            <wp:positionV relativeFrom="page">
              <wp:posOffset>1360170</wp:posOffset>
            </wp:positionV>
            <wp:extent cx="2002790" cy="2677795"/>
            <wp:effectExtent l="0" t="0" r="0" b="8255"/>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rotWithShape="1">
                    <a:blip r:embed="rId28" cstate="print">
                      <a:extLst>
                        <a:ext uri="{28A0092B-C50C-407E-A947-70E740481C1C}">
                          <a14:useLocalDpi xmlns:a14="http://schemas.microsoft.com/office/drawing/2010/main" val="0"/>
                        </a:ext>
                      </a:extLst>
                    </a:blip>
                    <a:srcRect/>
                    <a:stretch>
                      <a:fillRect/>
                    </a:stretch>
                  </pic:blipFill>
                  <pic:spPr bwMode="auto">
                    <a:xfrm>
                      <a:off x="0" y="0"/>
                      <a:ext cx="2002790" cy="267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5CD9" w:rsidRPr="0048758E">
        <w:rPr>
          <w:lang w:eastAsia="en-US"/>
        </w:rPr>
        <w:t xml:space="preserve">The 3 dots allow you to select one of the graphic modes for </w:t>
      </w:r>
      <w:proofErr w:type="gramStart"/>
      <w:r w:rsidR="00545CD9" w:rsidRPr="0048758E">
        <w:rPr>
          <w:lang w:eastAsia="en-US"/>
        </w:rPr>
        <w:t>viewing;</w:t>
      </w:r>
      <w:proofErr w:type="gramEnd"/>
      <w:r w:rsidR="00545CD9" w:rsidRPr="0048758E">
        <w:rPr>
          <w:lang w:eastAsia="en-US"/>
        </w:rPr>
        <w:t xml:space="preserve"> None, </w:t>
      </w:r>
      <w:proofErr w:type="spellStart"/>
      <w:r w:rsidR="00545CD9" w:rsidRPr="0048758E">
        <w:rPr>
          <w:lang w:eastAsia="en-US"/>
        </w:rPr>
        <w:t>AltAz</w:t>
      </w:r>
      <w:proofErr w:type="spellEnd"/>
      <w:r w:rsidR="00545CD9" w:rsidRPr="0048758E">
        <w:rPr>
          <w:lang w:eastAsia="en-US"/>
        </w:rPr>
        <w:t xml:space="preserve">, </w:t>
      </w:r>
      <w:proofErr w:type="spellStart"/>
      <w:r w:rsidR="00545CD9" w:rsidRPr="0048758E">
        <w:rPr>
          <w:lang w:eastAsia="en-US"/>
        </w:rPr>
        <w:t>RaDec</w:t>
      </w:r>
      <w:proofErr w:type="spellEnd"/>
      <w:r w:rsidR="00545CD9" w:rsidRPr="0048758E">
        <w:rPr>
          <w:lang w:eastAsia="en-US"/>
        </w:rPr>
        <w:t>, or 3D.</w:t>
      </w:r>
      <w:r w:rsidR="002E0534" w:rsidRPr="0048758E">
        <w:rPr>
          <w:lang w:eastAsia="en-US"/>
        </w:rPr>
        <w:t xml:space="preserve"> The 3D model shows a </w:t>
      </w:r>
      <w:r w:rsidR="00DA2D67" w:rsidRPr="0048758E">
        <w:rPr>
          <w:lang w:eastAsia="en-US"/>
        </w:rPr>
        <w:t>G</w:t>
      </w:r>
      <w:r w:rsidRPr="0048758E">
        <w:rPr>
          <w:lang w:eastAsia="en-US"/>
        </w:rPr>
        <w:t xml:space="preserve">erman equatorial, </w:t>
      </w:r>
      <w:r w:rsidR="002E0534" w:rsidRPr="0048758E">
        <w:rPr>
          <w:lang w:eastAsia="en-US"/>
        </w:rPr>
        <w:t>polar or alt/</w:t>
      </w:r>
      <w:proofErr w:type="spellStart"/>
      <w:r w:rsidR="002E0534" w:rsidRPr="0048758E">
        <w:rPr>
          <w:lang w:eastAsia="en-US"/>
        </w:rPr>
        <w:t>az</w:t>
      </w:r>
      <w:proofErr w:type="spellEnd"/>
      <w:r w:rsidR="002E0534" w:rsidRPr="0048758E">
        <w:rPr>
          <w:lang w:eastAsia="en-US"/>
        </w:rPr>
        <w:t xml:space="preserve"> mount and telescope dependent upon the user selected alignment mode.</w:t>
      </w:r>
    </w:p>
    <w:p w14:paraId="47DC7DEF" w14:textId="3EAB3885" w:rsidR="005F6B65" w:rsidRPr="0048758E" w:rsidRDefault="00545CD9" w:rsidP="00D372F9">
      <w:pPr>
        <w:rPr>
          <w:color w:val="auto"/>
        </w:rPr>
      </w:pPr>
      <w:r w:rsidRPr="0048758E">
        <w:rPr>
          <w:color w:val="FF0000"/>
        </w:rPr>
        <w:t xml:space="preserve">Warning </w:t>
      </w:r>
      <w:r w:rsidRPr="0048758E">
        <w:rPr>
          <w:color w:val="auto"/>
        </w:rPr>
        <w:t>– Some computers may not be able to display or render the 3D model correctly due to hardware or system limitations.  Please check under the Options tab for the Render Capabilities number.  Anything less than 2 maybe have these issues so use one of the alternative modes.</w:t>
      </w:r>
    </w:p>
    <w:p w14:paraId="34F756AC" w14:textId="17C9280C" w:rsidR="005F6B65" w:rsidRPr="0048758E" w:rsidRDefault="009C077C" w:rsidP="00D372F9">
      <w:r>
        <w:pict w14:anchorId="67584E83">
          <v:shape id="Picture 399" o:spid="_x0000_i1027" type="#_x0000_t75" style="width:15.65pt;height:16.3pt;visibility:visible;mso-wrap-style:square">
            <v:imagedata r:id="rId29" o:title=""/>
          </v:shape>
        </w:pict>
      </w:r>
      <w:r w:rsidR="005F6B65" w:rsidRPr="0048758E">
        <w:rPr>
          <w:rStyle w:val="Heading3Char"/>
        </w:rPr>
        <w:t xml:space="preserve"> -</w:t>
      </w:r>
      <w:r w:rsidR="005F6B65" w:rsidRPr="0048758E">
        <w:t xml:space="preserve"> Opens a separate or new window.</w:t>
      </w:r>
    </w:p>
    <w:p w14:paraId="1EBC39EE" w14:textId="77777777" w:rsidR="000F4399" w:rsidRPr="0048758E" w:rsidRDefault="009C077C" w:rsidP="000F4399">
      <w:r>
        <w:pict w14:anchorId="31AB9692">
          <v:shape id="Picture 401" o:spid="_x0000_i1028" type="#_x0000_t75" style="width:15.65pt;height:16.3pt;visibility:visible;mso-wrap-style:square">
            <v:imagedata r:id="rId30" o:title=""/>
          </v:shape>
        </w:pict>
      </w:r>
      <w:r w:rsidR="000F4399" w:rsidRPr="0048758E">
        <w:rPr>
          <w:rStyle w:val="Heading3Char"/>
        </w:rPr>
        <w:t xml:space="preserve"> -</w:t>
      </w:r>
      <w:r w:rsidR="000F4399" w:rsidRPr="0048758E">
        <w:t xml:space="preserve"> Resets the position of the 3D to its default</w:t>
      </w:r>
    </w:p>
    <w:p w14:paraId="79DABFBC" w14:textId="7A435FDB" w:rsidR="000F4399" w:rsidRPr="0048758E" w:rsidRDefault="000F4399" w:rsidP="000F4399">
      <w:r w:rsidRPr="0048758E">
        <w:rPr>
          <w:noProof/>
        </w:rPr>
        <w:drawing>
          <wp:inline distT="0" distB="0" distL="0" distR="0" wp14:anchorId="337064E0" wp14:editId="7CD094A4">
            <wp:extent cx="201295" cy="208915"/>
            <wp:effectExtent l="0" t="0" r="8255" b="635"/>
            <wp:docPr id="9040017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1295" cy="208915"/>
                    </a:xfrm>
                    <a:prstGeom prst="rect">
                      <a:avLst/>
                    </a:prstGeom>
                    <a:noFill/>
                    <a:ln>
                      <a:noFill/>
                    </a:ln>
                  </pic:spPr>
                </pic:pic>
              </a:graphicData>
            </a:graphic>
          </wp:inline>
        </w:drawing>
      </w:r>
      <w:r w:rsidRPr="0048758E">
        <w:rPr>
          <w:rStyle w:val="Heading3Char"/>
        </w:rPr>
        <w:t xml:space="preserve"> -</w:t>
      </w:r>
      <w:r w:rsidRPr="0048758E">
        <w:t xml:space="preserve"> Saves the current 3D model position and view</w:t>
      </w:r>
    </w:p>
    <w:p w14:paraId="7DEDB16C" w14:textId="2798FD12" w:rsidR="005F6B65" w:rsidRPr="0048758E" w:rsidRDefault="00771C40" w:rsidP="00D372F9">
      <w:bookmarkStart w:id="71" w:name="_Toc62017110"/>
      <w:r w:rsidRPr="0048758E">
        <w:rPr>
          <w:rStyle w:val="Heading3Char"/>
        </w:rPr>
        <w:t>3D</w:t>
      </w:r>
      <w:bookmarkEnd w:id="71"/>
      <w:r w:rsidRPr="0048758E">
        <w:rPr>
          <w:rStyle w:val="Heading5Char"/>
        </w:rPr>
        <w:t xml:space="preserve"> </w:t>
      </w:r>
      <w:r w:rsidR="00545CD9" w:rsidRPr="0048758E">
        <w:rPr>
          <w:rStyle w:val="Heading5Char"/>
        </w:rPr>
        <w:t xml:space="preserve">Mode </w:t>
      </w:r>
      <w:r w:rsidRPr="0048758E">
        <w:t>–</w:t>
      </w:r>
      <w:r w:rsidR="00545CD9" w:rsidRPr="0048758E">
        <w:t xml:space="preserve"> </w:t>
      </w:r>
      <w:r w:rsidR="00492A08" w:rsidRPr="0048758E">
        <w:t>There is also a Tab item in Options to turn on/off a separate 3D model control.</w:t>
      </w:r>
      <w:r w:rsidRPr="0048758E">
        <w:t xml:space="preserve"> </w:t>
      </w:r>
      <w:r w:rsidR="00545CD9" w:rsidRPr="0048758E">
        <w:t xml:space="preserve"> Within the settings on the 3D </w:t>
      </w:r>
      <w:proofErr w:type="gramStart"/>
      <w:r w:rsidR="00545CD9" w:rsidRPr="0048758E">
        <w:t>Tab</w:t>
      </w:r>
      <w:proofErr w:type="gramEnd"/>
      <w:r w:rsidR="00545CD9" w:rsidRPr="0048758E">
        <w:t xml:space="preserve"> you can select which 3D model to use.</w:t>
      </w:r>
      <w:r w:rsidRPr="0048758E">
        <w:t xml:space="preserve"> Right </w:t>
      </w:r>
      <w:proofErr w:type="gramStart"/>
      <w:r w:rsidRPr="0048758E">
        <w:t>mouse</w:t>
      </w:r>
      <w:proofErr w:type="gramEnd"/>
      <w:r w:rsidRPr="0048758E">
        <w:t xml:space="preserve"> click on the model </w:t>
      </w:r>
      <w:r w:rsidR="00D7240C" w:rsidRPr="0048758E">
        <w:t>to</w:t>
      </w:r>
      <w:r w:rsidRPr="0048758E">
        <w:t xml:space="preserve"> use the following shortcut</w:t>
      </w:r>
      <w:r w:rsidR="00D7240C" w:rsidRPr="0048758E">
        <w:t>s…</w:t>
      </w:r>
    </w:p>
    <w:p w14:paraId="4D2F3A3B" w14:textId="77777777" w:rsidR="005F6B65" w:rsidRPr="0048758E" w:rsidRDefault="00771C40" w:rsidP="00D372F9">
      <w:pPr>
        <w:pStyle w:val="ListParagraph"/>
        <w:numPr>
          <w:ilvl w:val="0"/>
          <w:numId w:val="35"/>
        </w:numPr>
      </w:pPr>
      <w:r w:rsidRPr="0048758E">
        <w:t xml:space="preserve">Pan - Shift W, A, S, D or Shift Arrow keys or Mouse wheel click and hold. </w:t>
      </w:r>
    </w:p>
    <w:p w14:paraId="5ABF495D" w14:textId="77777777" w:rsidR="005F6B65" w:rsidRPr="0048758E" w:rsidRDefault="00771C40" w:rsidP="00D372F9">
      <w:pPr>
        <w:pStyle w:val="ListParagraph"/>
        <w:numPr>
          <w:ilvl w:val="0"/>
          <w:numId w:val="35"/>
        </w:numPr>
      </w:pPr>
      <w:r w:rsidRPr="0048758E">
        <w:t>Pitch, Yaw - Right mouse click and hold and move</w:t>
      </w:r>
    </w:p>
    <w:p w14:paraId="73A90414" w14:textId="6B781248" w:rsidR="00771C40" w:rsidRPr="0048758E" w:rsidRDefault="00771C40" w:rsidP="00D372F9">
      <w:pPr>
        <w:pStyle w:val="ListParagraph"/>
        <w:numPr>
          <w:ilvl w:val="0"/>
          <w:numId w:val="35"/>
        </w:numPr>
      </w:pPr>
      <w:r w:rsidRPr="0048758E">
        <w:t>Zoom – Shift Page</w:t>
      </w:r>
      <w:r w:rsidR="00F320D1" w:rsidRPr="0048758E">
        <w:t xml:space="preserve"> </w:t>
      </w:r>
      <w:r w:rsidRPr="0048758E">
        <w:t>Up, Page</w:t>
      </w:r>
      <w:r w:rsidR="00F320D1" w:rsidRPr="0048758E">
        <w:t xml:space="preserve"> </w:t>
      </w:r>
      <w:r w:rsidRPr="0048758E">
        <w:t>Down</w:t>
      </w:r>
      <w:r w:rsidR="00D7240C" w:rsidRPr="0048758E">
        <w:t xml:space="preserve"> or Mouse wheel </w:t>
      </w:r>
    </w:p>
    <w:p w14:paraId="2718C8E9" w14:textId="786246DE" w:rsidR="00444980" w:rsidRPr="0048758E" w:rsidRDefault="00F373F2" w:rsidP="00D372F9">
      <w:r w:rsidRPr="0048758E">
        <w:rPr>
          <w:noProof/>
          <w:lang w:eastAsia="en-GB"/>
        </w:rPr>
        <w:drawing>
          <wp:anchor distT="0" distB="0" distL="114300" distR="114300" simplePos="0" relativeHeight="251682816" behindDoc="0" locked="0" layoutInCell="1" allowOverlap="1" wp14:anchorId="562B522E" wp14:editId="7145F2E8">
            <wp:simplePos x="0" y="0"/>
            <wp:positionH relativeFrom="column">
              <wp:posOffset>286247</wp:posOffset>
            </wp:positionH>
            <wp:positionV relativeFrom="paragraph">
              <wp:posOffset>71891</wp:posOffset>
            </wp:positionV>
            <wp:extent cx="1213200" cy="1648800"/>
            <wp:effectExtent l="0" t="0" r="6350" b="8890"/>
            <wp:wrapSquare wrapText="bothSides"/>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GraphicsAltAz.png"/>
                    <pic:cNvPicPr/>
                  </pic:nvPicPr>
                  <pic:blipFill>
                    <a:blip r:embed="rId32">
                      <a:extLst>
                        <a:ext uri="{28A0092B-C50C-407E-A947-70E740481C1C}">
                          <a14:useLocalDpi xmlns:a14="http://schemas.microsoft.com/office/drawing/2010/main" val="0"/>
                        </a:ext>
                      </a:extLst>
                    </a:blip>
                    <a:stretch>
                      <a:fillRect/>
                    </a:stretch>
                  </pic:blipFill>
                  <pic:spPr>
                    <a:xfrm>
                      <a:off x="0" y="0"/>
                      <a:ext cx="1213200" cy="1648800"/>
                    </a:xfrm>
                    <a:prstGeom prst="rect">
                      <a:avLst/>
                    </a:prstGeom>
                  </pic:spPr>
                </pic:pic>
              </a:graphicData>
            </a:graphic>
            <wp14:sizeRelH relativeFrom="margin">
              <wp14:pctWidth>0</wp14:pctWidth>
            </wp14:sizeRelH>
            <wp14:sizeRelV relativeFrom="margin">
              <wp14:pctHeight>0</wp14:pctHeight>
            </wp14:sizeRelV>
          </wp:anchor>
        </w:drawing>
      </w:r>
      <w:r w:rsidR="00545CD9" w:rsidRPr="0048758E">
        <w:t xml:space="preserve"> </w:t>
      </w:r>
    </w:p>
    <w:p w14:paraId="26BB3F53" w14:textId="7CE060A4" w:rsidR="00545CD9" w:rsidRPr="0048758E" w:rsidRDefault="00545CD9" w:rsidP="00D372F9">
      <w:r w:rsidRPr="0048758E">
        <w:t>Alt shows the elevation and will switch sides depending on E/W orientation. Az points north at 90 degrees and 180 degrees for southern hemisphere.</w:t>
      </w:r>
    </w:p>
    <w:p w14:paraId="0EE1724E" w14:textId="77777777" w:rsidR="00545CD9" w:rsidRPr="0048758E" w:rsidRDefault="00545CD9" w:rsidP="00D372F9"/>
    <w:p w14:paraId="13A806E2" w14:textId="77777777" w:rsidR="00545CD9" w:rsidRPr="0048758E" w:rsidRDefault="00545CD9" w:rsidP="00D372F9"/>
    <w:p w14:paraId="301CB769" w14:textId="354825FF" w:rsidR="00545CD9" w:rsidRPr="0048758E" w:rsidRDefault="00545CD9" w:rsidP="00D372F9">
      <w:r w:rsidRPr="0048758E">
        <w:rPr>
          <w:noProof/>
          <w:lang w:eastAsia="en-GB"/>
        </w:rPr>
        <w:lastRenderedPageBreak/>
        <w:drawing>
          <wp:anchor distT="0" distB="0" distL="114300" distR="114300" simplePos="0" relativeHeight="251683840" behindDoc="0" locked="0" layoutInCell="1" allowOverlap="1" wp14:anchorId="7709E4CE" wp14:editId="0A1B5CE7">
            <wp:simplePos x="0" y="0"/>
            <wp:positionH relativeFrom="column">
              <wp:posOffset>397566</wp:posOffset>
            </wp:positionH>
            <wp:positionV relativeFrom="paragraph">
              <wp:posOffset>31805</wp:posOffset>
            </wp:positionV>
            <wp:extent cx="1267985" cy="1676400"/>
            <wp:effectExtent l="0" t="0" r="8890" b="0"/>
            <wp:wrapSquare wrapText="bothSides"/>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GraphicsRaDec.png"/>
                    <pic:cNvPicPr/>
                  </pic:nvPicPr>
                  <pic:blipFill>
                    <a:blip r:embed="rId33">
                      <a:extLst>
                        <a:ext uri="{28A0092B-C50C-407E-A947-70E740481C1C}">
                          <a14:useLocalDpi xmlns:a14="http://schemas.microsoft.com/office/drawing/2010/main" val="0"/>
                        </a:ext>
                      </a:extLst>
                    </a:blip>
                    <a:stretch>
                      <a:fillRect/>
                    </a:stretch>
                  </pic:blipFill>
                  <pic:spPr>
                    <a:xfrm>
                      <a:off x="0" y="0"/>
                      <a:ext cx="1267985" cy="1676400"/>
                    </a:xfrm>
                    <a:prstGeom prst="rect">
                      <a:avLst/>
                    </a:prstGeom>
                  </pic:spPr>
                </pic:pic>
              </a:graphicData>
            </a:graphic>
          </wp:anchor>
        </w:drawing>
      </w:r>
    </w:p>
    <w:p w14:paraId="6CF6F2C5" w14:textId="0E99387D" w:rsidR="00444980" w:rsidRPr="0048758E" w:rsidRDefault="00444980" w:rsidP="00D372F9">
      <w:pPr>
        <w:rPr>
          <w:rStyle w:val="Heading2Char"/>
        </w:rPr>
      </w:pPr>
      <w:bookmarkStart w:id="72" w:name="_Toc62017112"/>
      <w:r w:rsidRPr="0048758E">
        <w:t>Ra/Dec: The Optics checkbox will flip the RA axis 180 degrees. View the RA axis as either the counterweight pointing down or the upward direction of the axis to the sky.</w:t>
      </w:r>
    </w:p>
    <w:p w14:paraId="58CC6115" w14:textId="77777777" w:rsidR="00444980" w:rsidRPr="0048758E" w:rsidRDefault="00444980" w:rsidP="00D372F9">
      <w:pPr>
        <w:rPr>
          <w:rStyle w:val="Heading2Char"/>
        </w:rPr>
      </w:pPr>
    </w:p>
    <w:p w14:paraId="33B543AA" w14:textId="77777777" w:rsidR="00444980" w:rsidRPr="0048758E" w:rsidRDefault="00444980" w:rsidP="00D372F9">
      <w:pPr>
        <w:rPr>
          <w:rStyle w:val="Heading2Char"/>
        </w:rPr>
      </w:pPr>
    </w:p>
    <w:p w14:paraId="1E5AA2EC" w14:textId="77777777" w:rsidR="00DA2D67" w:rsidRPr="0048758E" w:rsidRDefault="00D61D66" w:rsidP="00D372F9">
      <w:r w:rsidRPr="0048758E">
        <w:rPr>
          <w:rStyle w:val="Heading2Char"/>
        </w:rPr>
        <w:t>Bottom Status Bar</w:t>
      </w:r>
      <w:bookmarkEnd w:id="72"/>
      <w:r w:rsidRPr="0048758E">
        <w:t xml:space="preserve"> – shows when the mount</w:t>
      </w:r>
      <w:r w:rsidR="00DA2D67" w:rsidRPr="0048758E">
        <w:t xml:space="preserve"> is</w:t>
      </w:r>
      <w:r w:rsidRPr="0048758E">
        <w:t xml:space="preserve"> in the Home</w:t>
      </w:r>
      <w:r w:rsidR="00DA2D67" w:rsidRPr="0048758E">
        <w:t xml:space="preserve"> or</w:t>
      </w:r>
      <w:r w:rsidRPr="0048758E">
        <w:t xml:space="preserve"> Park</w:t>
      </w:r>
      <w:r w:rsidR="00DA2D67" w:rsidRPr="0048758E">
        <w:t>ed position.</w:t>
      </w:r>
    </w:p>
    <w:p w14:paraId="2D5E787A" w14:textId="35548A49" w:rsidR="00D55113" w:rsidRPr="0048758E" w:rsidRDefault="00D55113" w:rsidP="00D55113">
      <w:r w:rsidRPr="0048758E">
        <w:rPr>
          <w:noProof/>
          <w:lang w:eastAsia="en-GB"/>
        </w:rPr>
        <w:drawing>
          <wp:inline distT="0" distB="0" distL="0" distR="0" wp14:anchorId="1C409FF0" wp14:editId="3EE3C098">
            <wp:extent cx="2667000" cy="352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667000" cy="352425"/>
                    </a:xfrm>
                    <a:prstGeom prst="rect">
                      <a:avLst/>
                    </a:prstGeom>
                  </pic:spPr>
                </pic:pic>
              </a:graphicData>
            </a:graphic>
          </wp:inline>
        </w:drawing>
      </w:r>
      <w:r w:rsidRPr="0048758E">
        <w:t xml:space="preserve"> </w:t>
      </w:r>
      <w:r w:rsidRPr="0048758E">
        <w:rPr>
          <w:rStyle w:val="Heading3Char"/>
        </w:rPr>
        <w:t>Status Lights</w:t>
      </w:r>
      <w:r w:rsidRPr="0048758E">
        <w:t xml:space="preserve"> – Parked, Home, Slewing, and Tracking are highlighted when active. If tracking is active and one of the axes has been commanded to move at a user specified rate the tracking status will pulse.</w:t>
      </w:r>
    </w:p>
    <w:p w14:paraId="64E6EA69" w14:textId="5207EDDB" w:rsidR="00DA2D67" w:rsidRPr="0048758E" w:rsidRDefault="006D5203" w:rsidP="00DA2D67">
      <w:pPr>
        <w:rPr>
          <w:lang w:eastAsia="en-US"/>
        </w:rPr>
      </w:pPr>
      <w:r w:rsidRPr="0048758E">
        <w:rPr>
          <w:noProof/>
        </w:rPr>
        <w:drawing>
          <wp:anchor distT="0" distB="0" distL="114300" distR="114300" simplePos="0" relativeHeight="251699200" behindDoc="0" locked="0" layoutInCell="1" allowOverlap="1" wp14:anchorId="25FE8B2D" wp14:editId="7C2F552E">
            <wp:simplePos x="0" y="0"/>
            <wp:positionH relativeFrom="margin">
              <wp:align>right</wp:align>
            </wp:positionH>
            <wp:positionV relativeFrom="paragraph">
              <wp:posOffset>-552</wp:posOffset>
            </wp:positionV>
            <wp:extent cx="1791335" cy="2398395"/>
            <wp:effectExtent l="0" t="0" r="0" b="1905"/>
            <wp:wrapSquare wrapText="bothSides"/>
            <wp:docPr id="158508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89778" name=""/>
                    <pic:cNvPicPr/>
                  </pic:nvPicPr>
                  <pic:blipFill rotWithShape="1">
                    <a:blip r:embed="rId35" cstate="print">
                      <a:extLst>
                        <a:ext uri="{28A0092B-C50C-407E-A947-70E740481C1C}">
                          <a14:useLocalDpi xmlns:a14="http://schemas.microsoft.com/office/drawing/2010/main" val="0"/>
                        </a:ext>
                      </a:extLst>
                    </a:blip>
                    <a:srcRect/>
                    <a:stretch>
                      <a:fillRect/>
                    </a:stretch>
                  </pic:blipFill>
                  <pic:spPr bwMode="auto">
                    <a:xfrm>
                      <a:off x="0" y="0"/>
                      <a:ext cx="1791335" cy="2398395"/>
                    </a:xfrm>
                    <a:prstGeom prst="rect">
                      <a:avLst/>
                    </a:prstGeom>
                    <a:ln>
                      <a:noFill/>
                    </a:ln>
                    <a:extLst>
                      <a:ext uri="{53640926-AAD7-44D8-BBD7-CCE9431645EC}">
                        <a14:shadowObscured xmlns:a14="http://schemas.microsoft.com/office/drawing/2010/main"/>
                      </a:ext>
                    </a:extLst>
                  </pic:spPr>
                </pic:pic>
              </a:graphicData>
            </a:graphic>
          </wp:anchor>
        </w:drawing>
      </w:r>
      <w:r w:rsidR="00DA2D67" w:rsidRPr="0048758E">
        <w:rPr>
          <w:rStyle w:val="Heading3Char"/>
        </w:rPr>
        <w:t>East / West</w:t>
      </w:r>
      <w:r w:rsidR="00DA2D67" w:rsidRPr="0048758E">
        <w:t xml:space="preserve"> –</w:t>
      </w:r>
      <w:r w:rsidR="00240627" w:rsidRPr="0048758E">
        <w:t xml:space="preserve"> </w:t>
      </w:r>
      <w:r w:rsidR="00DA2D67" w:rsidRPr="0048758E">
        <w:t xml:space="preserve">For </w:t>
      </w:r>
      <w:r w:rsidR="00DA2D67" w:rsidRPr="0048758E">
        <w:rPr>
          <w:lang w:eastAsia="en-US"/>
        </w:rPr>
        <w:t xml:space="preserve">German equatorial mounts </w:t>
      </w:r>
      <w:r w:rsidR="00240627" w:rsidRPr="0048758E">
        <w:t>East</w:t>
      </w:r>
      <w:r w:rsidR="00DA2D67" w:rsidRPr="0048758E">
        <w:t xml:space="preserve"> </w:t>
      </w:r>
      <w:r w:rsidR="00240627" w:rsidRPr="0048758E">
        <w:t xml:space="preserve">(pier East) </w:t>
      </w:r>
      <w:r w:rsidR="00DA2D67" w:rsidRPr="0048758E">
        <w:t xml:space="preserve">where the mechanical Dec is in the range -90 deg to +90 deg.  Beyond the pole West </w:t>
      </w:r>
      <w:r w:rsidR="00240627" w:rsidRPr="0048758E">
        <w:t>(pier West) w</w:t>
      </w:r>
      <w:r w:rsidR="00DA2D67" w:rsidRPr="0048758E">
        <w:t>here the mechanical Dec is in the range -180 deg to -90 deg or +90 deg to +180 deg</w:t>
      </w:r>
    </w:p>
    <w:p w14:paraId="67CE0931" w14:textId="0557F0C4" w:rsidR="00DA2D67" w:rsidRPr="0048758E" w:rsidRDefault="00DA2D67" w:rsidP="00DA2D67">
      <w:pPr>
        <w:rPr>
          <w:lang w:eastAsia="en-US"/>
        </w:rPr>
      </w:pPr>
      <w:proofErr w:type="spellStart"/>
      <w:r w:rsidRPr="0048758E">
        <w:rPr>
          <w:rStyle w:val="Heading3Char"/>
        </w:rPr>
        <w:t>AzEast</w:t>
      </w:r>
      <w:proofErr w:type="spellEnd"/>
      <w:r w:rsidR="00240627" w:rsidRPr="0048758E">
        <w:rPr>
          <w:rStyle w:val="Heading3Char"/>
        </w:rPr>
        <w:t xml:space="preserve"> / </w:t>
      </w:r>
      <w:proofErr w:type="spellStart"/>
      <w:r w:rsidR="00240627" w:rsidRPr="0048758E">
        <w:rPr>
          <w:rStyle w:val="Heading3Char"/>
        </w:rPr>
        <w:t>AzWest</w:t>
      </w:r>
      <w:proofErr w:type="spellEnd"/>
      <w:r w:rsidRPr="0048758E">
        <w:t xml:space="preserve"> – </w:t>
      </w:r>
      <w:r w:rsidR="00240627" w:rsidRPr="0048758E">
        <w:t xml:space="preserve">For </w:t>
      </w:r>
      <w:proofErr w:type="spellStart"/>
      <w:r w:rsidR="00240627" w:rsidRPr="0048758E">
        <w:t>AltAz</w:t>
      </w:r>
      <w:proofErr w:type="spellEnd"/>
      <w:r w:rsidR="00240627" w:rsidRPr="0048758E">
        <w:t xml:space="preserve"> mounts </w:t>
      </w:r>
      <w:proofErr w:type="spellStart"/>
      <w:r w:rsidR="003F0686">
        <w:t>Az</w:t>
      </w:r>
      <w:r w:rsidR="00240627" w:rsidRPr="0048758E">
        <w:t>East</w:t>
      </w:r>
      <w:proofErr w:type="spellEnd"/>
      <w:r w:rsidR="00240627" w:rsidRPr="0048758E">
        <w:t xml:space="preserve"> when motion is Eastwards from North and </w:t>
      </w:r>
      <w:proofErr w:type="spellStart"/>
      <w:r w:rsidR="003F0686">
        <w:t>Az</w:t>
      </w:r>
      <w:r w:rsidR="00240627" w:rsidRPr="0048758E">
        <w:t>West</w:t>
      </w:r>
      <w:proofErr w:type="spellEnd"/>
      <w:r w:rsidR="00240627" w:rsidRPr="0048758E">
        <w:t xml:space="preserve"> when motion is Westwards from North.</w:t>
      </w:r>
    </w:p>
    <w:p w14:paraId="59F6D14F" w14:textId="765B95A3" w:rsidR="00240627" w:rsidRPr="0048758E" w:rsidRDefault="00240627" w:rsidP="00240627">
      <w:r w:rsidRPr="0048758E">
        <w:rPr>
          <w:rStyle w:val="Heading3Char"/>
        </w:rPr>
        <w:t>Normal / ThroughPole</w:t>
      </w:r>
      <w:r w:rsidRPr="0048758E">
        <w:t xml:space="preserve"> – For Polar mounts Normal where the mechanical Dec less than 90 deg and ThroughPole whe</w:t>
      </w:r>
      <w:r w:rsidR="00D55113" w:rsidRPr="0048758E">
        <w:t>re</w:t>
      </w:r>
      <w:r w:rsidRPr="0048758E">
        <w:t xml:space="preserve"> the mechanical Dec is greater than 90 deg.</w:t>
      </w:r>
    </w:p>
    <w:p w14:paraId="3EC13B8F" w14:textId="5E73C87A" w:rsidR="006D5203" w:rsidRPr="0048758E" w:rsidRDefault="006D5203" w:rsidP="00240627">
      <w:r w:rsidRPr="0048758E">
        <w:t xml:space="preserve">The </w:t>
      </w:r>
      <w:r w:rsidR="00D55113" w:rsidRPr="0048758E">
        <w:t xml:space="preserve">indicator ring on the compass base of the 3D model shows the current state of the mount relative to the pier. </w:t>
      </w:r>
    </w:p>
    <w:p w14:paraId="49AA7A1A" w14:textId="77777777" w:rsidR="00D55113" w:rsidRPr="0048758E" w:rsidRDefault="00D55113" w:rsidP="00D55113">
      <w:r w:rsidRPr="0048758E">
        <w:rPr>
          <w:noProof/>
          <w:lang w:eastAsia="en-GB"/>
        </w:rPr>
        <w:drawing>
          <wp:inline distT="0" distB="0" distL="0" distR="0" wp14:anchorId="2855ADF5" wp14:editId="630CC6B1">
            <wp:extent cx="390525" cy="3810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90525" cy="381000"/>
                    </a:xfrm>
                    <a:prstGeom prst="rect">
                      <a:avLst/>
                    </a:prstGeom>
                  </pic:spPr>
                </pic:pic>
              </a:graphicData>
            </a:graphic>
          </wp:inline>
        </w:drawing>
      </w:r>
      <w:r w:rsidRPr="0048758E">
        <w:t xml:space="preserve"> </w:t>
      </w:r>
      <w:r w:rsidRPr="0048758E">
        <w:rPr>
          <w:rStyle w:val="Heading3Char"/>
        </w:rPr>
        <w:t>Errors Alert</w:t>
      </w:r>
      <w:r w:rsidRPr="0048758E">
        <w:t xml:space="preserve"> – Will turn red if an error is logged.   This can be reset by clicking on it.  </w:t>
      </w:r>
    </w:p>
    <w:p w14:paraId="2C1B248B" w14:textId="77777777" w:rsidR="00D55113" w:rsidRPr="0048758E" w:rsidRDefault="00D55113" w:rsidP="00D55113">
      <w:r w:rsidRPr="0048758E">
        <w:rPr>
          <w:noProof/>
          <w:lang w:eastAsia="en-GB"/>
        </w:rPr>
        <w:drawing>
          <wp:inline distT="0" distB="0" distL="0" distR="0" wp14:anchorId="52FD1E23" wp14:editId="1341EC23">
            <wp:extent cx="352425" cy="3429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52425" cy="342900"/>
                    </a:xfrm>
                    <a:prstGeom prst="rect">
                      <a:avLst/>
                    </a:prstGeom>
                  </pic:spPr>
                </pic:pic>
              </a:graphicData>
            </a:graphic>
          </wp:inline>
        </w:drawing>
      </w:r>
      <w:r w:rsidRPr="0048758E">
        <w:rPr>
          <w:rStyle w:val="Heading5Char"/>
        </w:rPr>
        <w:t xml:space="preserve"> </w:t>
      </w:r>
      <w:r w:rsidRPr="0048758E">
        <w:rPr>
          <w:rStyle w:val="Heading3Char"/>
        </w:rPr>
        <w:t>Warnings Alert</w:t>
      </w:r>
      <w:r w:rsidRPr="0048758E">
        <w:t xml:space="preserve"> – Will turn yellow if a warning is logged.   This can be reset by clicking on it.  Warnings can be caused by a variety of reasons from serial connections to </w:t>
      </w:r>
      <w:r w:rsidRPr="0048758E">
        <w:lastRenderedPageBreak/>
        <w:t>the driver being asked for non-valid information.  Check the session log for specific warning messages.</w:t>
      </w:r>
    </w:p>
    <w:p w14:paraId="692076AD" w14:textId="5ADBC93F" w:rsidR="00E3713D" w:rsidRPr="0048758E" w:rsidRDefault="00DD7144" w:rsidP="00D55113">
      <w:pPr>
        <w:ind w:left="448"/>
      </w:pPr>
      <w:r w:rsidRPr="0048758E">
        <w:rPr>
          <w:noProof/>
          <w:lang w:eastAsia="en-GB"/>
        </w:rPr>
        <w:drawing>
          <wp:inline distT="0" distB="0" distL="0" distR="0" wp14:anchorId="67803062" wp14:editId="23EE97CA">
            <wp:extent cx="419100" cy="438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19100" cy="438150"/>
                    </a:xfrm>
                    <a:prstGeom prst="rect">
                      <a:avLst/>
                    </a:prstGeom>
                  </pic:spPr>
                </pic:pic>
              </a:graphicData>
            </a:graphic>
          </wp:inline>
        </w:drawing>
      </w:r>
      <w:r w:rsidR="008D1568" w:rsidRPr="0048758E">
        <w:t xml:space="preserve"> </w:t>
      </w:r>
      <w:r w:rsidR="00E3713D" w:rsidRPr="0048758E">
        <w:rPr>
          <w:rStyle w:val="Heading3Char"/>
        </w:rPr>
        <w:t>Connection</w:t>
      </w:r>
      <w:r w:rsidR="008D1568" w:rsidRPr="0048758E">
        <w:t xml:space="preserve"> </w:t>
      </w:r>
      <w:r w:rsidR="00E3713D" w:rsidRPr="0048758E">
        <w:t>–</w:t>
      </w:r>
      <w:r w:rsidR="00246531" w:rsidRPr="0048758E">
        <w:t xml:space="preserve"> </w:t>
      </w:r>
      <w:r w:rsidR="00D55113" w:rsidRPr="0048758E">
        <w:t>I</w:t>
      </w:r>
      <w:r w:rsidR="00246531" w:rsidRPr="0048758E">
        <w:t xml:space="preserve">s lit green when the mount </w:t>
      </w:r>
      <w:proofErr w:type="gramStart"/>
      <w:r w:rsidR="00246531" w:rsidRPr="0048758E">
        <w:t>is connected with</w:t>
      </w:r>
      <w:proofErr w:type="gramEnd"/>
      <w:r w:rsidR="00246531" w:rsidRPr="0048758E">
        <w:t xml:space="preserve"> a serial </w:t>
      </w:r>
      <w:r w:rsidR="006D5203" w:rsidRPr="0048758E">
        <w:t xml:space="preserve">or Wi-Fi </w:t>
      </w:r>
      <w:r w:rsidR="00246531" w:rsidRPr="0048758E">
        <w:t>connection.</w:t>
      </w:r>
      <w:r w:rsidR="00A42E17" w:rsidRPr="0048758E">
        <w:t xml:space="preserve"> Click for additional mount information.</w:t>
      </w:r>
    </w:p>
    <w:p w14:paraId="4EDCE265" w14:textId="2B75BEBC" w:rsidR="00E4278F" w:rsidRPr="0048758E" w:rsidRDefault="00E4278F" w:rsidP="00D372F9">
      <w:r w:rsidRPr="0048758E">
        <w:rPr>
          <w:noProof/>
        </w:rPr>
        <w:drawing>
          <wp:anchor distT="0" distB="71755" distL="114300" distR="114300" simplePos="0" relativeHeight="251698176" behindDoc="1" locked="0" layoutInCell="1" allowOverlap="1" wp14:anchorId="0BFD338B" wp14:editId="7C5354F1">
            <wp:simplePos x="0" y="0"/>
            <wp:positionH relativeFrom="margin">
              <wp:align>center</wp:align>
            </wp:positionH>
            <wp:positionV relativeFrom="paragraph">
              <wp:posOffset>0</wp:posOffset>
            </wp:positionV>
            <wp:extent cx="3556800" cy="2138400"/>
            <wp:effectExtent l="0" t="0" r="5715" b="0"/>
            <wp:wrapTopAndBottom/>
            <wp:docPr id="149267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71787" name=""/>
                    <pic:cNvPicPr/>
                  </pic:nvPicPr>
                  <pic:blipFill rotWithShape="1">
                    <a:blip r:embed="rId39" cstate="print">
                      <a:extLst>
                        <a:ext uri="{28A0092B-C50C-407E-A947-70E740481C1C}">
                          <a14:useLocalDpi xmlns:a14="http://schemas.microsoft.com/office/drawing/2010/main" val="0"/>
                        </a:ext>
                      </a:extLst>
                    </a:blip>
                    <a:srcRect/>
                    <a:stretch>
                      <a:fillRect/>
                    </a:stretch>
                  </pic:blipFill>
                  <pic:spPr bwMode="auto">
                    <a:xfrm>
                      <a:off x="0" y="0"/>
                      <a:ext cx="3556800" cy="21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58E">
        <w:t>Dependent upon the mount controller card firmware capabilities and version the values for some fields may not be available.</w:t>
      </w:r>
    </w:p>
    <w:p w14:paraId="1FDDA5DA" w14:textId="3CC456C5" w:rsidR="00D61D66" w:rsidRPr="0048758E" w:rsidRDefault="00DD7144" w:rsidP="00D372F9">
      <w:r w:rsidRPr="0048758E">
        <w:rPr>
          <w:noProof/>
          <w:lang w:eastAsia="en-GB"/>
        </w:rPr>
        <w:drawing>
          <wp:inline distT="0" distB="0" distL="0" distR="0" wp14:anchorId="0AC0E810" wp14:editId="18868970">
            <wp:extent cx="409575" cy="371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09575" cy="371475"/>
                    </a:xfrm>
                    <a:prstGeom prst="rect">
                      <a:avLst/>
                    </a:prstGeom>
                  </pic:spPr>
                </pic:pic>
              </a:graphicData>
            </a:graphic>
          </wp:inline>
        </w:drawing>
      </w:r>
      <w:r w:rsidR="008D1568" w:rsidRPr="0048758E">
        <w:t xml:space="preserve"> </w:t>
      </w:r>
      <w:r w:rsidR="008D1568" w:rsidRPr="0048758E">
        <w:rPr>
          <w:rStyle w:val="Heading3Char"/>
        </w:rPr>
        <w:t>Monitor</w:t>
      </w:r>
      <w:r w:rsidR="008D1568" w:rsidRPr="0048758E">
        <w:t xml:space="preserve"> – Status of the internal Monitor. </w:t>
      </w:r>
      <w:r w:rsidR="002C45ED" w:rsidRPr="0048758E">
        <w:t xml:space="preserve">  Will be lit green when active.</w:t>
      </w:r>
      <w:r w:rsidR="008D1568" w:rsidRPr="0048758E">
        <w:t xml:space="preserve">  See the Settings Control for more information about the Monitor.</w:t>
      </w:r>
    </w:p>
    <w:p w14:paraId="18621DB1" w14:textId="5DA4CE00" w:rsidR="003C7BC4" w:rsidRPr="0048758E" w:rsidRDefault="003C7BC4" w:rsidP="00D372F9">
      <w:r w:rsidRPr="0048758E">
        <w:rPr>
          <w:noProof/>
          <w:lang w:eastAsia="en-GB"/>
        </w:rPr>
        <w:drawing>
          <wp:inline distT="0" distB="0" distL="0" distR="0" wp14:anchorId="222BA782" wp14:editId="7ABF50AA">
            <wp:extent cx="419100" cy="381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19100" cy="381000"/>
                    </a:xfrm>
                    <a:prstGeom prst="rect">
                      <a:avLst/>
                    </a:prstGeom>
                  </pic:spPr>
                </pic:pic>
              </a:graphicData>
            </a:graphic>
          </wp:inline>
        </w:drawing>
      </w:r>
      <w:r w:rsidRPr="0048758E">
        <w:rPr>
          <w:lang w:eastAsia="en-US"/>
        </w:rPr>
        <w:t xml:space="preserve"> </w:t>
      </w:r>
      <w:r w:rsidRPr="0048758E">
        <w:rPr>
          <w:noProof/>
          <w:lang w:eastAsia="en-GB"/>
        </w:rPr>
        <w:drawing>
          <wp:inline distT="0" distB="0" distL="0" distR="0" wp14:anchorId="74ED166B" wp14:editId="556ABC1C">
            <wp:extent cx="390525" cy="371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90525" cy="371475"/>
                    </a:xfrm>
                    <a:prstGeom prst="rect">
                      <a:avLst/>
                    </a:prstGeom>
                  </pic:spPr>
                </pic:pic>
              </a:graphicData>
            </a:graphic>
          </wp:inline>
        </w:drawing>
      </w:r>
      <w:r w:rsidRPr="0048758E">
        <w:rPr>
          <w:lang w:eastAsia="en-US"/>
        </w:rPr>
        <w:t xml:space="preserve"> </w:t>
      </w:r>
      <w:r w:rsidRPr="0048758E">
        <w:rPr>
          <w:noProof/>
          <w:lang w:eastAsia="en-GB"/>
        </w:rPr>
        <w:drawing>
          <wp:inline distT="0" distB="0" distL="0" distR="0" wp14:anchorId="260CE3E8" wp14:editId="28A1774E">
            <wp:extent cx="428625" cy="3839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29922" cy="385139"/>
                    </a:xfrm>
                    <a:prstGeom prst="rect">
                      <a:avLst/>
                    </a:prstGeom>
                  </pic:spPr>
                </pic:pic>
              </a:graphicData>
            </a:graphic>
          </wp:inline>
        </w:drawing>
      </w:r>
      <w:r w:rsidRPr="0048758E">
        <w:rPr>
          <w:lang w:eastAsia="en-US"/>
        </w:rPr>
        <w:t xml:space="preserve"> </w:t>
      </w:r>
      <w:r w:rsidRPr="0048758E">
        <w:rPr>
          <w:noProof/>
          <w:lang w:eastAsia="en-GB"/>
        </w:rPr>
        <w:drawing>
          <wp:inline distT="0" distB="0" distL="0" distR="0" wp14:anchorId="54FF9E97" wp14:editId="1FCA22B0">
            <wp:extent cx="381000" cy="37192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83071" cy="373950"/>
                    </a:xfrm>
                    <a:prstGeom prst="rect">
                      <a:avLst/>
                    </a:prstGeom>
                  </pic:spPr>
                </pic:pic>
              </a:graphicData>
            </a:graphic>
          </wp:inline>
        </w:drawing>
      </w:r>
      <w:r w:rsidRPr="0048758E">
        <w:rPr>
          <w:lang w:eastAsia="en-US"/>
        </w:rPr>
        <w:t xml:space="preserve"> </w:t>
      </w:r>
      <w:r w:rsidRPr="0048758E">
        <w:rPr>
          <w:rStyle w:val="Heading3Char"/>
        </w:rPr>
        <w:t>Tracking Rate</w:t>
      </w:r>
      <w:r w:rsidRPr="0048758E">
        <w:t xml:space="preserve"> – one of the 4 icons will be displayed representing the selected tracking rate.  Sidereal, Lunar, Solar, or King.</w:t>
      </w:r>
    </w:p>
    <w:p w14:paraId="119E3657" w14:textId="28BF529A" w:rsidR="00E3713D" w:rsidRPr="0048758E" w:rsidRDefault="008D1568" w:rsidP="00D372F9">
      <w:r w:rsidRPr="0048758E">
        <w:rPr>
          <w:noProof/>
          <w:lang w:eastAsia="en-GB"/>
        </w:rPr>
        <w:drawing>
          <wp:inline distT="0" distB="0" distL="0" distR="0" wp14:anchorId="3A49706E" wp14:editId="76330EC2">
            <wp:extent cx="428625" cy="3524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28625" cy="352425"/>
                    </a:xfrm>
                    <a:prstGeom prst="rect">
                      <a:avLst/>
                    </a:prstGeom>
                  </pic:spPr>
                </pic:pic>
              </a:graphicData>
            </a:graphic>
          </wp:inline>
        </w:drawing>
      </w:r>
      <w:r w:rsidRPr="0048758E">
        <w:t xml:space="preserve"> </w:t>
      </w:r>
      <w:r w:rsidR="00D61D66" w:rsidRPr="0048758E">
        <w:rPr>
          <w:rStyle w:val="Heading3Char"/>
        </w:rPr>
        <w:t>Axis Limits</w:t>
      </w:r>
      <w:r w:rsidR="00D61D66" w:rsidRPr="0048758E">
        <w:t xml:space="preserve"> – is yellow when one or more of the axes reaches a limit such as passing too far past the meridian</w:t>
      </w:r>
      <w:r w:rsidR="002E0534" w:rsidRPr="0048758E">
        <w:t xml:space="preserve"> for a polar mount or</w:t>
      </w:r>
      <w:r w:rsidR="0063782F" w:rsidRPr="0048758E">
        <w:t xml:space="preserve"> setting</w:t>
      </w:r>
      <w:r w:rsidR="002E0534" w:rsidRPr="0048758E">
        <w:t xml:space="preserve"> the elevation too high </w:t>
      </w:r>
      <w:r w:rsidR="0063782F" w:rsidRPr="0048758E">
        <w:t xml:space="preserve">or too low </w:t>
      </w:r>
      <w:r w:rsidR="002E0534" w:rsidRPr="0048758E">
        <w:t xml:space="preserve">for an </w:t>
      </w:r>
      <w:r w:rsidR="003F0686">
        <w:t>A</w:t>
      </w:r>
      <w:r w:rsidR="002E0534" w:rsidRPr="0048758E">
        <w:t>lt</w:t>
      </w:r>
      <w:r w:rsidR="003F0686">
        <w:t xml:space="preserve"> A</w:t>
      </w:r>
      <w:r w:rsidR="002E0534" w:rsidRPr="0048758E">
        <w:t>z mount</w:t>
      </w:r>
      <w:r w:rsidR="00D61D66" w:rsidRPr="0048758E">
        <w:t>.</w:t>
      </w:r>
      <w:r w:rsidR="00B42103" w:rsidRPr="0048758E">
        <w:t xml:space="preserve">  </w:t>
      </w:r>
      <w:r w:rsidR="00B42103" w:rsidRPr="0048758E">
        <w:rPr>
          <w:color w:val="FF0000"/>
        </w:rPr>
        <w:t xml:space="preserve">Warning </w:t>
      </w:r>
      <w:r w:rsidR="00B42103" w:rsidRPr="0048758E">
        <w:t>– Axis limits will not stop the mount from moving and simply displays a warning light.   It is up to the user to see that the mount is not damaged.</w:t>
      </w:r>
      <w:r w:rsidR="00E51991" w:rsidRPr="0048758E">
        <w:t xml:space="preserve"> Click the icon and you will be presented with a few options.</w:t>
      </w:r>
    </w:p>
    <w:p w14:paraId="1270D50A" w14:textId="65CBA0E6" w:rsidR="00E51991" w:rsidRPr="0048758E" w:rsidRDefault="00E51991" w:rsidP="00D372F9">
      <w:pPr>
        <w:pStyle w:val="ListParagraph"/>
        <w:numPr>
          <w:ilvl w:val="0"/>
          <w:numId w:val="36"/>
        </w:numPr>
      </w:pPr>
      <w:r w:rsidRPr="0048758E">
        <w:t>Nothing – The mount will take no specific action</w:t>
      </w:r>
    </w:p>
    <w:p w14:paraId="23643B66" w14:textId="6015A6F2" w:rsidR="00E51991" w:rsidRPr="0048758E" w:rsidRDefault="00E51991" w:rsidP="00D372F9">
      <w:pPr>
        <w:pStyle w:val="ListParagraph"/>
        <w:numPr>
          <w:ilvl w:val="0"/>
          <w:numId w:val="36"/>
        </w:numPr>
      </w:pPr>
      <w:r w:rsidRPr="0048758E">
        <w:t>Turn off Tracking – Tracking will stop</w:t>
      </w:r>
    </w:p>
    <w:p w14:paraId="5FABE24E" w14:textId="66ECB02A" w:rsidR="00E51991" w:rsidRPr="0048758E" w:rsidRDefault="00E51991" w:rsidP="00D372F9">
      <w:pPr>
        <w:pStyle w:val="ListParagraph"/>
        <w:numPr>
          <w:ilvl w:val="0"/>
          <w:numId w:val="36"/>
        </w:numPr>
      </w:pPr>
      <w:r w:rsidRPr="0048758E">
        <w:t>Park – Mount will slew to the set park position.</w:t>
      </w:r>
    </w:p>
    <w:p w14:paraId="178D2640" w14:textId="57D4627E" w:rsidR="002C45ED" w:rsidRPr="0048758E" w:rsidRDefault="002C45ED" w:rsidP="00D372F9">
      <w:r w:rsidRPr="0048758E">
        <w:rPr>
          <w:noProof/>
          <w:lang w:eastAsia="en-GB"/>
        </w:rPr>
        <w:lastRenderedPageBreak/>
        <w:drawing>
          <wp:inline distT="0" distB="0" distL="0" distR="0" wp14:anchorId="50408F98" wp14:editId="3A6CACEF">
            <wp:extent cx="1256074" cy="38290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a:stretch>
                      <a:fillRect/>
                    </a:stretch>
                  </pic:blipFill>
                  <pic:spPr bwMode="auto">
                    <a:xfrm>
                      <a:off x="0" y="0"/>
                      <a:ext cx="1257586" cy="383366"/>
                    </a:xfrm>
                    <a:prstGeom prst="rect">
                      <a:avLst/>
                    </a:prstGeom>
                    <a:ln>
                      <a:noFill/>
                    </a:ln>
                    <a:extLst>
                      <a:ext uri="{53640926-AAD7-44D8-BBD7-CCE9431645EC}">
                        <a14:shadowObscured xmlns:a14="http://schemas.microsoft.com/office/drawing/2010/main"/>
                      </a:ext>
                    </a:extLst>
                  </pic:spPr>
                </pic:pic>
              </a:graphicData>
            </a:graphic>
          </wp:inline>
        </w:drawing>
      </w:r>
      <w:r w:rsidRPr="0048758E">
        <w:t xml:space="preserve"> </w:t>
      </w:r>
      <w:r w:rsidRPr="0048758E">
        <w:rPr>
          <w:rStyle w:val="Heading3Char"/>
        </w:rPr>
        <w:t>Mount connection button</w:t>
      </w:r>
      <w:r w:rsidRPr="0048758E">
        <w:t>.  When connected Disconnect will be displayed.  When disconnected Connect will be displayed.  When connecting any errors will be logged and shown in a popup window.</w:t>
      </w:r>
    </w:p>
    <w:p w14:paraId="6D225B63" w14:textId="586E40E2" w:rsidR="002C45ED" w:rsidRPr="0048758E" w:rsidRDefault="00210C26" w:rsidP="00E0305D">
      <w:pPr>
        <w:keepNext/>
        <w:ind w:left="448"/>
      </w:pPr>
      <w:bookmarkStart w:id="73" w:name="_Toc62017113"/>
      <w:r w:rsidRPr="0048758E">
        <w:rPr>
          <w:rStyle w:val="Heading2Char"/>
        </w:rPr>
        <w:t>Sky Watcher Settings</w:t>
      </w:r>
      <w:bookmarkEnd w:id="73"/>
    </w:p>
    <w:p w14:paraId="6D8BBDB3" w14:textId="18F93625" w:rsidR="00445F72" w:rsidRPr="0048758E" w:rsidRDefault="000B57F9" w:rsidP="00D07CD9">
      <w:pPr>
        <w:pStyle w:val="ListParagraph"/>
        <w:spacing w:before="240"/>
        <w:ind w:hanging="289"/>
        <w:contextualSpacing w:val="0"/>
      </w:pPr>
      <w:r w:rsidRPr="0048758E">
        <w:rPr>
          <w:noProof/>
          <w:lang w:eastAsia="en-GB"/>
        </w:rPr>
        <w:drawing>
          <wp:anchor distT="0" distB="0" distL="114300" distR="114300" simplePos="0" relativeHeight="251700224" behindDoc="1" locked="0" layoutInCell="1" allowOverlap="1" wp14:anchorId="6A89A884" wp14:editId="110A3E7D">
            <wp:simplePos x="0" y="0"/>
            <wp:positionH relativeFrom="column">
              <wp:posOffset>270344</wp:posOffset>
            </wp:positionH>
            <wp:positionV relativeFrom="paragraph">
              <wp:posOffset>27001</wp:posOffset>
            </wp:positionV>
            <wp:extent cx="5943600" cy="3315970"/>
            <wp:effectExtent l="0" t="0" r="0" b="0"/>
            <wp:wrapTight wrapText="bothSides">
              <wp:wrapPolygon edited="0">
                <wp:start x="0" y="0"/>
                <wp:lineTo x="0" y="21468"/>
                <wp:lineTo x="21531" y="21468"/>
                <wp:lineTo x="21531" y="0"/>
                <wp:lineTo x="0" y="0"/>
              </wp:wrapPolygon>
            </wp:wrapTight>
            <wp:docPr id="1127298413" name="Picture 112729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anchor>
        </w:drawing>
      </w:r>
      <w:r w:rsidR="00445F72" w:rsidRPr="0048758E">
        <w:t xml:space="preserve">Click the 3 bars to open the settings for the </w:t>
      </w:r>
      <w:r w:rsidR="00E052E4" w:rsidRPr="0048758E">
        <w:t>Main</w:t>
      </w:r>
      <w:r w:rsidR="00445F72" w:rsidRPr="0048758E">
        <w:t xml:space="preserve"> Control.</w:t>
      </w:r>
    </w:p>
    <w:p w14:paraId="5A987842" w14:textId="667E47CC" w:rsidR="00D07CD9" w:rsidRPr="0048758E" w:rsidRDefault="000B57F9" w:rsidP="00D07CD9">
      <w:pPr>
        <w:pStyle w:val="ListParagraph"/>
        <w:keepLines/>
        <w:ind w:left="425" w:firstLine="0"/>
        <w:rPr>
          <w:rStyle w:val="Heading3Char"/>
        </w:rPr>
      </w:pPr>
      <w:r w:rsidRPr="0048758E">
        <w:rPr>
          <w:rStyle w:val="Heading3Char"/>
          <w:noProof/>
          <w:lang w:eastAsia="en-GB"/>
        </w:rPr>
        <w:lastRenderedPageBreak/>
        <w:drawing>
          <wp:anchor distT="0" distB="0" distL="114300" distR="114300" simplePos="0" relativeHeight="251701248" behindDoc="0" locked="0" layoutInCell="1" allowOverlap="1" wp14:anchorId="5342F29A" wp14:editId="59C85757">
            <wp:simplePos x="0" y="0"/>
            <wp:positionH relativeFrom="margin">
              <wp:posOffset>15240</wp:posOffset>
            </wp:positionH>
            <wp:positionV relativeFrom="paragraph">
              <wp:posOffset>198120</wp:posOffset>
            </wp:positionV>
            <wp:extent cx="5925185" cy="3556000"/>
            <wp:effectExtent l="0" t="0" r="0" b="6350"/>
            <wp:wrapTopAndBottom/>
            <wp:docPr id="1127298416" name="Picture 1127298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98416" name="Picture 112729841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925185" cy="3556000"/>
                    </a:xfrm>
                    <a:prstGeom prst="rect">
                      <a:avLst/>
                    </a:prstGeom>
                    <a:noFill/>
                  </pic:spPr>
                </pic:pic>
              </a:graphicData>
            </a:graphic>
            <wp14:sizeRelH relativeFrom="margin">
              <wp14:pctWidth>0</wp14:pctWidth>
            </wp14:sizeRelH>
            <wp14:sizeRelV relativeFrom="margin">
              <wp14:pctHeight>0</wp14:pctHeight>
            </wp14:sizeRelV>
          </wp:anchor>
        </w:drawing>
      </w:r>
    </w:p>
    <w:p w14:paraId="2C368758" w14:textId="0D943B8C" w:rsidR="008736CE" w:rsidRPr="0048758E" w:rsidRDefault="00857C26" w:rsidP="00D07CD9">
      <w:pPr>
        <w:pStyle w:val="ListParagraph"/>
        <w:keepLines/>
        <w:ind w:left="425" w:firstLine="0"/>
      </w:pPr>
      <w:r w:rsidRPr="0048758E">
        <w:rPr>
          <w:rStyle w:val="Heading3Char"/>
        </w:rPr>
        <w:t>Com Port</w:t>
      </w:r>
      <w:r w:rsidRPr="0048758E">
        <w:t xml:space="preserve"> – Lists </w:t>
      </w:r>
      <w:r w:rsidR="00EC64F1" w:rsidRPr="0048758E">
        <w:t xml:space="preserve">available or active </w:t>
      </w:r>
      <w:r w:rsidRPr="0048758E">
        <w:t>port</w:t>
      </w:r>
      <w:r w:rsidR="00EC64F1" w:rsidRPr="0048758E">
        <w:t>s</w:t>
      </w:r>
      <w:r w:rsidRPr="0048758E">
        <w:t xml:space="preserve">.  It is up to </w:t>
      </w:r>
      <w:r w:rsidR="0091139B" w:rsidRPr="0048758E">
        <w:t>t</w:t>
      </w:r>
      <w:r w:rsidRPr="0048758E">
        <w:t>he user to select the correct port for the mount.</w:t>
      </w:r>
      <w:r w:rsidR="0091139B" w:rsidRPr="0048758E">
        <w:t xml:space="preserve">  If you don’t know the mount port open or search for Device Manager and look in the ‘Ports (COM &amp; LPT)’ section</w:t>
      </w:r>
      <w:r w:rsidR="00EC64F1" w:rsidRPr="0048758E">
        <w:t xml:space="preserve"> of the Device Manager</w:t>
      </w:r>
      <w:r w:rsidR="0091139B" w:rsidRPr="0048758E">
        <w:t>.</w:t>
      </w:r>
    </w:p>
    <w:p w14:paraId="382532C1" w14:textId="329EFE6C" w:rsidR="00281D55" w:rsidRPr="0048758E" w:rsidRDefault="0098746A" w:rsidP="00281D55">
      <w:bookmarkStart w:id="74" w:name="_Toc62017114"/>
      <w:bookmarkStart w:id="75" w:name="_Toc62017118"/>
      <w:bookmarkStart w:id="76" w:name="_Toc62017115"/>
      <w:r w:rsidRPr="0048758E">
        <w:rPr>
          <w:rStyle w:val="Heading3Char"/>
        </w:rPr>
        <w:t>Baud Rate</w:t>
      </w:r>
      <w:bookmarkEnd w:id="74"/>
      <w:r w:rsidRPr="0048758E">
        <w:t xml:space="preserve"> – Rates from 300 to 230400 are available. Most mounts work at the default 9600 rate, USB at 19200.</w:t>
      </w:r>
    </w:p>
    <w:p w14:paraId="36756D4D" w14:textId="2D86C824" w:rsidR="0098746A" w:rsidRPr="0048758E" w:rsidRDefault="00091E2C" w:rsidP="0098746A">
      <w:r w:rsidRPr="0048758E">
        <w:rPr>
          <w:noProof/>
        </w:rPr>
        <w:drawing>
          <wp:anchor distT="0" distB="0" distL="114300" distR="114300" simplePos="0" relativeHeight="251702272" behindDoc="1" locked="0" layoutInCell="1" allowOverlap="1" wp14:anchorId="01B8FE38" wp14:editId="07D40EA8">
            <wp:simplePos x="0" y="0"/>
            <wp:positionH relativeFrom="margin">
              <wp:align>right</wp:align>
            </wp:positionH>
            <wp:positionV relativeFrom="paragraph">
              <wp:posOffset>5080</wp:posOffset>
            </wp:positionV>
            <wp:extent cx="2755265" cy="654685"/>
            <wp:effectExtent l="0" t="0" r="6985" b="0"/>
            <wp:wrapTight wrapText="bothSides">
              <wp:wrapPolygon edited="0">
                <wp:start x="0" y="0"/>
                <wp:lineTo x="0" y="20741"/>
                <wp:lineTo x="21505" y="20741"/>
                <wp:lineTo x="21505" y="0"/>
                <wp:lineTo x="0" y="0"/>
              </wp:wrapPolygon>
            </wp:wrapTight>
            <wp:docPr id="44540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08975" name=""/>
                    <pic:cNvPicPr/>
                  </pic:nvPicPr>
                  <pic:blipFill>
                    <a:blip r:embed="rId49">
                      <a:extLst>
                        <a:ext uri="{28A0092B-C50C-407E-A947-70E740481C1C}">
                          <a14:useLocalDpi xmlns:a14="http://schemas.microsoft.com/office/drawing/2010/main" val="0"/>
                        </a:ext>
                      </a:extLst>
                    </a:blip>
                    <a:stretch>
                      <a:fillRect/>
                    </a:stretch>
                  </pic:blipFill>
                  <pic:spPr>
                    <a:xfrm>
                      <a:off x="0" y="0"/>
                      <a:ext cx="2755265" cy="654685"/>
                    </a:xfrm>
                    <a:prstGeom prst="rect">
                      <a:avLst/>
                    </a:prstGeom>
                  </pic:spPr>
                </pic:pic>
              </a:graphicData>
            </a:graphic>
            <wp14:sizeRelH relativeFrom="margin">
              <wp14:pctWidth>0</wp14:pctWidth>
            </wp14:sizeRelH>
          </wp:anchor>
        </w:drawing>
      </w:r>
      <w:r w:rsidR="00281D55" w:rsidRPr="0048758E">
        <w:rPr>
          <w:noProof/>
        </w:rPr>
        <w:drawing>
          <wp:anchor distT="0" distB="0" distL="114300" distR="114300" simplePos="0" relativeHeight="251693056" behindDoc="0" locked="0" layoutInCell="1" allowOverlap="1" wp14:anchorId="201F942F" wp14:editId="37A119EF">
            <wp:simplePos x="0" y="0"/>
            <wp:positionH relativeFrom="column">
              <wp:posOffset>285115</wp:posOffset>
            </wp:positionH>
            <wp:positionV relativeFrom="paragraph">
              <wp:posOffset>4445</wp:posOffset>
            </wp:positionV>
            <wp:extent cx="406400" cy="422275"/>
            <wp:effectExtent l="0" t="0" r="0" b="0"/>
            <wp:wrapSquare wrapText="bothSides"/>
            <wp:docPr id="92363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24617" name=""/>
                    <pic:cNvPicPr/>
                  </pic:nvPicPr>
                  <pic:blipFill rotWithShape="1">
                    <a:blip r:embed="rId50" cstate="print">
                      <a:extLst>
                        <a:ext uri="{28A0092B-C50C-407E-A947-70E740481C1C}">
                          <a14:useLocalDpi xmlns:a14="http://schemas.microsoft.com/office/drawing/2010/main" val="0"/>
                        </a:ext>
                      </a:extLst>
                    </a:blip>
                    <a:srcRect l="-2"/>
                    <a:stretch>
                      <a:fillRect/>
                    </a:stretch>
                  </pic:blipFill>
                  <pic:spPr bwMode="auto">
                    <a:xfrm>
                      <a:off x="0" y="0"/>
                      <a:ext cx="406400" cy="422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665A" w:rsidRPr="0048758E">
        <w:rPr>
          <w:rStyle w:val="Heading3Char"/>
        </w:rPr>
        <w:t>Wi-Fi</w:t>
      </w:r>
      <w:r w:rsidR="0098746A" w:rsidRPr="0048758E">
        <w:t xml:space="preserve"> – </w:t>
      </w:r>
      <w:r w:rsidR="00C8665A" w:rsidRPr="0048758E">
        <w:t xml:space="preserve">Select the Wi-Fi method for connecting to the mount. A </w:t>
      </w:r>
      <w:r w:rsidRPr="0048758E">
        <w:t>Wi</w:t>
      </w:r>
      <w:r w:rsidR="000E2E55" w:rsidRPr="0048758E">
        <w:t>-</w:t>
      </w:r>
      <w:r w:rsidRPr="0048758E">
        <w:t xml:space="preserve">Fi enabled mount or </w:t>
      </w:r>
      <w:r w:rsidR="00C8665A" w:rsidRPr="0048758E">
        <w:t>SkyWatcher compatible Wi-Fi dongle is required. The Com Port list will auto populate with available Wi-Fi addresses</w:t>
      </w:r>
      <w:r w:rsidR="0098746A" w:rsidRPr="0048758E">
        <w:t>.</w:t>
      </w:r>
    </w:p>
    <w:p w14:paraId="5B72F636" w14:textId="1CAD6891" w:rsidR="00281D55" w:rsidRPr="0048758E" w:rsidRDefault="00281D55" w:rsidP="00C8665A">
      <w:r w:rsidRPr="0048758E">
        <w:rPr>
          <w:noProof/>
        </w:rPr>
        <w:drawing>
          <wp:anchor distT="0" distB="0" distL="114300" distR="114300" simplePos="0" relativeHeight="251692032" behindDoc="0" locked="0" layoutInCell="1" allowOverlap="1" wp14:anchorId="0006127B" wp14:editId="14345B59">
            <wp:simplePos x="0" y="0"/>
            <wp:positionH relativeFrom="column">
              <wp:posOffset>300850</wp:posOffset>
            </wp:positionH>
            <wp:positionV relativeFrom="paragraph">
              <wp:posOffset>6816</wp:posOffset>
            </wp:positionV>
            <wp:extent cx="406400" cy="412115"/>
            <wp:effectExtent l="0" t="0" r="0" b="6985"/>
            <wp:wrapSquare wrapText="bothSides"/>
            <wp:docPr id="174710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24617" name=""/>
                    <pic:cNvPicPr/>
                  </pic:nvPicPr>
                  <pic:blipFill rotWithShape="1">
                    <a:blip r:embed="rId51" cstate="print">
                      <a:extLst>
                        <a:ext uri="{28A0092B-C50C-407E-A947-70E740481C1C}">
                          <a14:useLocalDpi xmlns:a14="http://schemas.microsoft.com/office/drawing/2010/main" val="0"/>
                        </a:ext>
                      </a:extLst>
                    </a:blip>
                    <a:srcRect/>
                    <a:stretch>
                      <a:fillRect/>
                    </a:stretch>
                  </pic:blipFill>
                  <pic:spPr bwMode="auto">
                    <a:xfrm>
                      <a:off x="0" y="0"/>
                      <a:ext cx="406400" cy="412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746A" w:rsidRPr="0048758E">
        <w:rPr>
          <w:rStyle w:val="Heading3Char"/>
        </w:rPr>
        <w:t>USB</w:t>
      </w:r>
      <w:r w:rsidR="0098746A" w:rsidRPr="0048758E">
        <w:t xml:space="preserve"> – </w:t>
      </w:r>
      <w:r w:rsidR="00C8665A" w:rsidRPr="0048758E">
        <w:t>Select the USB method for connecting to the mount. The Com Port list will auto populate with available COM ports.</w:t>
      </w:r>
    </w:p>
    <w:p w14:paraId="08069AFF" w14:textId="0070307E" w:rsidR="0098746A" w:rsidRPr="0048758E" w:rsidRDefault="0098746A" w:rsidP="0098746A">
      <w:r w:rsidRPr="0048758E">
        <w:rPr>
          <w:rStyle w:val="Heading3Char"/>
        </w:rPr>
        <w:t>Mount</w:t>
      </w:r>
      <w:bookmarkEnd w:id="75"/>
      <w:r w:rsidRPr="0048758E">
        <w:rPr>
          <w:rStyle w:val="Heading3Char"/>
        </w:rPr>
        <w:t xml:space="preserve"> Type</w:t>
      </w:r>
      <w:r w:rsidRPr="0048758E">
        <w:t xml:space="preserve"> – </w:t>
      </w:r>
      <w:r w:rsidR="00B8225D" w:rsidRPr="0048758E">
        <w:t xml:space="preserve">Choose between SkyWatcher (physical mount) and Simulator. </w:t>
      </w:r>
      <w:r w:rsidRPr="0048758E">
        <w:t xml:space="preserve">The simulator will work in all alignment modes (Alt/Az, Polar and German Polar).  </w:t>
      </w:r>
      <w:r w:rsidR="00B8225D" w:rsidRPr="0048758E">
        <w:t xml:space="preserve">The selected </w:t>
      </w:r>
      <w:r w:rsidRPr="0048758E">
        <w:t xml:space="preserve">mount </w:t>
      </w:r>
      <w:r w:rsidR="00B8225D" w:rsidRPr="0048758E">
        <w:t xml:space="preserve">type </w:t>
      </w:r>
      <w:r w:rsidRPr="0048758E">
        <w:t>will be used when an application attempts to connect to the server.</w:t>
      </w:r>
    </w:p>
    <w:p w14:paraId="6685BC4B" w14:textId="77777777" w:rsidR="0098746A" w:rsidRPr="0048758E" w:rsidRDefault="0098746A" w:rsidP="0098746A">
      <w:bookmarkStart w:id="77" w:name="_Toc62017117"/>
      <w:r w:rsidRPr="0048758E">
        <w:rPr>
          <w:rStyle w:val="Heading3Char"/>
        </w:rPr>
        <w:lastRenderedPageBreak/>
        <w:t>Equatorial System</w:t>
      </w:r>
      <w:bookmarkEnd w:id="77"/>
      <w:r w:rsidRPr="0048758E">
        <w:t xml:space="preserve"> – Local or </w:t>
      </w:r>
      <w:proofErr w:type="spellStart"/>
      <w:r w:rsidRPr="0048758E">
        <w:t>TopoCentric</w:t>
      </w:r>
      <w:proofErr w:type="spellEnd"/>
      <w:r w:rsidRPr="0048758E">
        <w:t xml:space="preserve"> is the default but. </w:t>
      </w:r>
      <w:proofErr w:type="spellStart"/>
      <w:r w:rsidRPr="0048758E">
        <w:t>TopoCentric</w:t>
      </w:r>
      <w:proofErr w:type="spellEnd"/>
      <w:r w:rsidRPr="0048758E">
        <w:t xml:space="preserve"> is also known as JNOW.  Other is set to apparent.  The server will accept input and output to the display the coordinates selected.</w:t>
      </w:r>
    </w:p>
    <w:p w14:paraId="01F85246" w14:textId="77CB053E" w:rsidR="0098746A" w:rsidRPr="0048758E" w:rsidRDefault="0098746A" w:rsidP="0098746A">
      <w:bookmarkStart w:id="78" w:name="_Toc62017116"/>
      <w:r w:rsidRPr="0048758E">
        <w:rPr>
          <w:rStyle w:val="Heading3Char"/>
        </w:rPr>
        <w:t>Alignment Mode</w:t>
      </w:r>
      <w:bookmarkEnd w:id="78"/>
      <w:r w:rsidRPr="0048758E">
        <w:t xml:space="preserve"> – German Polar is the default.  Polar (fork) and Alt Az options are also available. The telescope must not be connected when changing the alignment mode. If necessary, reset the telescope position before </w:t>
      </w:r>
      <w:r w:rsidR="005C3D8E" w:rsidRPr="0048758E">
        <w:t>(re)</w:t>
      </w:r>
      <w:r w:rsidRPr="0048758E">
        <w:t>connecting.</w:t>
      </w:r>
      <w:r w:rsidR="006309F9" w:rsidRPr="0048758E">
        <w:t xml:space="preserve"> See </w:t>
      </w:r>
      <w:r w:rsidR="00E20A6A" w:rsidRPr="0048758E">
        <w:t xml:space="preserve">Mount Types </w:t>
      </w:r>
      <w:r w:rsidR="006309F9" w:rsidRPr="0048758E">
        <w:t>section</w:t>
      </w:r>
      <w:r w:rsidR="00E20A6A" w:rsidRPr="0048758E">
        <w:t xml:space="preserve"> </w:t>
      </w:r>
      <w:r w:rsidR="006309F9" w:rsidRPr="0048758E">
        <w:t xml:space="preserve">for an overview of the different </w:t>
      </w:r>
      <w:r w:rsidR="00B8225D" w:rsidRPr="0048758E">
        <w:t>types</w:t>
      </w:r>
      <w:r w:rsidR="00E20A6A" w:rsidRPr="0048758E">
        <w:t>.</w:t>
      </w:r>
    </w:p>
    <w:p w14:paraId="3421B761" w14:textId="7EFFB9F0" w:rsidR="00857C26" w:rsidRPr="0048758E" w:rsidRDefault="00857C26" w:rsidP="00D372F9">
      <w:r w:rsidRPr="0048758E">
        <w:rPr>
          <w:rStyle w:val="Heading3Char"/>
        </w:rPr>
        <w:t>Rates</w:t>
      </w:r>
      <w:bookmarkEnd w:id="76"/>
      <w:r w:rsidRPr="0048758E">
        <w:t xml:space="preserve"> – Sidereal, Solar, Lunar, and King are present from the </w:t>
      </w:r>
      <w:r w:rsidR="003F0686">
        <w:t>ASCOM</w:t>
      </w:r>
      <w:r w:rsidRPr="0048758E">
        <w:t xml:space="preserve"> standards.  Clicking the 3 dots </w:t>
      </w:r>
      <w:r w:rsidR="00031A7D" w:rsidRPr="0048758E">
        <w:t>will confirm a reset to the default setting.</w:t>
      </w:r>
    </w:p>
    <w:p w14:paraId="45DA5996" w14:textId="14A00281" w:rsidR="00031A7D" w:rsidRPr="0048758E" w:rsidRDefault="00031A7D" w:rsidP="00D372F9">
      <w:bookmarkStart w:id="79" w:name="_Toc62017119"/>
      <w:r w:rsidRPr="0048758E">
        <w:rPr>
          <w:rStyle w:val="Heading3Char"/>
        </w:rPr>
        <w:t>Max Slew Rate</w:t>
      </w:r>
      <w:bookmarkEnd w:id="79"/>
      <w:r w:rsidRPr="0048758E">
        <w:t xml:space="preserve"> – speeds for the hand controller are a percent of the max rate.   If you want slower movements change this to a smaller number.</w:t>
      </w:r>
    </w:p>
    <w:p w14:paraId="66561F02" w14:textId="400DA570" w:rsidR="00FB0DB4" w:rsidRPr="0048758E" w:rsidRDefault="00FB0DB4" w:rsidP="00D372F9">
      <w:bookmarkStart w:id="80" w:name="_Toc62017120"/>
      <w:r w:rsidRPr="0048758E">
        <w:rPr>
          <w:rStyle w:val="Heading3Char"/>
        </w:rPr>
        <w:t>Minimum Dec Pulse</w:t>
      </w:r>
      <w:bookmarkEnd w:id="80"/>
      <w:r w:rsidRPr="0048758E">
        <w:t xml:space="preserve"> &amp; </w:t>
      </w:r>
      <w:r w:rsidRPr="0048758E">
        <w:rPr>
          <w:rStyle w:val="Heading3Char"/>
        </w:rPr>
        <w:t xml:space="preserve">Minimum Ra Pulse – </w:t>
      </w:r>
      <w:r w:rsidRPr="0048758E">
        <w:rPr>
          <w:color w:val="FF0000"/>
        </w:rPr>
        <w:t>Warning, it</w:t>
      </w:r>
      <w:r w:rsidR="00253FA6" w:rsidRPr="0048758E">
        <w:rPr>
          <w:color w:val="FF0000"/>
        </w:rPr>
        <w:t>’</w:t>
      </w:r>
      <w:r w:rsidRPr="0048758E">
        <w:rPr>
          <w:color w:val="FF0000"/>
        </w:rPr>
        <w:t xml:space="preserve">s recommended you leave this set to 20 and only change after discussing issues and options on the support forum.  </w:t>
      </w:r>
      <w:r w:rsidRPr="0048758E">
        <w:rPr>
          <w:color w:val="auto"/>
        </w:rPr>
        <w:t>This option is to refine guiding to a very small step increment.</w:t>
      </w:r>
      <w:r w:rsidRPr="0048758E">
        <w:rPr>
          <w:color w:val="FF0000"/>
        </w:rPr>
        <w:t xml:space="preserve">  </w:t>
      </w:r>
      <w:r w:rsidRPr="0048758E">
        <w:rPr>
          <w:color w:val="auto"/>
        </w:rPr>
        <w:t>A correct setting is based on baud rate, guide rate, type of mount and setting</w:t>
      </w:r>
      <w:r w:rsidR="00EE73EC" w:rsidRPr="0048758E">
        <w:rPr>
          <w:color w:val="auto"/>
        </w:rPr>
        <w:t>s</w:t>
      </w:r>
      <w:r w:rsidRPr="0048758E">
        <w:rPr>
          <w:color w:val="auto"/>
        </w:rPr>
        <w:t xml:space="preserve"> in your guiding software.  20 milliseconds </w:t>
      </w:r>
      <w:proofErr w:type="gramStart"/>
      <w:r w:rsidRPr="0048758E">
        <w:rPr>
          <w:color w:val="auto"/>
        </w:rPr>
        <w:t>is</w:t>
      </w:r>
      <w:proofErr w:type="gramEnd"/>
      <w:r w:rsidRPr="0048758E">
        <w:rPr>
          <w:color w:val="auto"/>
        </w:rPr>
        <w:t xml:space="preserve"> the default and will work in almost all cases.  A lower setting could cause poor performance depending on the capabilities of </w:t>
      </w:r>
      <w:r w:rsidR="00AF3CB3" w:rsidRPr="0048758E">
        <w:rPr>
          <w:color w:val="auto"/>
        </w:rPr>
        <w:t>individual</w:t>
      </w:r>
      <w:r w:rsidRPr="0048758E">
        <w:rPr>
          <w:color w:val="auto"/>
        </w:rPr>
        <w:t xml:space="preserve"> mount</w:t>
      </w:r>
      <w:r w:rsidR="00AF3CB3" w:rsidRPr="0048758E">
        <w:rPr>
          <w:color w:val="auto"/>
        </w:rPr>
        <w:t>s</w:t>
      </w:r>
      <w:r w:rsidRPr="0048758E">
        <w:rPr>
          <w:color w:val="auto"/>
        </w:rPr>
        <w:t>.</w:t>
      </w:r>
    </w:p>
    <w:p w14:paraId="55002856" w14:textId="37747D2F" w:rsidR="00031A7D" w:rsidRPr="0048758E" w:rsidRDefault="00031A7D" w:rsidP="00D372F9">
      <w:bookmarkStart w:id="81" w:name="_Toc62017121"/>
      <w:r w:rsidRPr="0048758E">
        <w:rPr>
          <w:rStyle w:val="Heading3Char"/>
        </w:rPr>
        <w:t>Guide Rates</w:t>
      </w:r>
      <w:bookmarkEnd w:id="81"/>
      <w:r w:rsidRPr="0048758E">
        <w:t xml:space="preserve"> – A percentage of the selected rates to use for guiding.   The default 50% is a good starting point for guiding with applications like PHD2.</w:t>
      </w:r>
      <w:r w:rsidR="0091629A" w:rsidRPr="0048758E">
        <w:t xml:space="preserve"> Pulse guiding is not enabled for Alt/Az mounts.</w:t>
      </w:r>
    </w:p>
    <w:p w14:paraId="506F636A" w14:textId="3FFACED7" w:rsidR="00B42103" w:rsidRPr="0048758E" w:rsidRDefault="00031A7D" w:rsidP="00D372F9">
      <w:bookmarkStart w:id="82" w:name="_Toc62017122"/>
      <w:r w:rsidRPr="0048758E">
        <w:rPr>
          <w:rStyle w:val="Heading3Char"/>
        </w:rPr>
        <w:t>Over Meridian Limit</w:t>
      </w:r>
      <w:bookmarkEnd w:id="82"/>
      <w:r w:rsidRPr="0048758E">
        <w:t xml:space="preserve"> – degrees </w:t>
      </w:r>
      <w:r w:rsidR="00E7284A" w:rsidRPr="0048758E">
        <w:t xml:space="preserve">before or </w:t>
      </w:r>
      <w:r w:rsidRPr="0048758E">
        <w:t>passed the meridian the mount can travel before running into a limit alert.</w:t>
      </w:r>
      <w:r w:rsidR="00B42103" w:rsidRPr="0048758E">
        <w:t xml:space="preserve">  </w:t>
      </w:r>
      <w:r w:rsidR="00B42103" w:rsidRPr="0048758E">
        <w:rPr>
          <w:color w:val="FF0000"/>
        </w:rPr>
        <w:t xml:space="preserve">Warning </w:t>
      </w:r>
      <w:r w:rsidR="00B42103" w:rsidRPr="0048758E">
        <w:t>– limits will not stop the mount from moving and simply displays a warning light.   It is up to the user to see that the mount is not damaged or is flipped when necessary.</w:t>
      </w:r>
    </w:p>
    <w:p w14:paraId="2981F425" w14:textId="078F2AC7" w:rsidR="00E51991" w:rsidRPr="0048758E" w:rsidRDefault="00E51991" w:rsidP="00D372F9">
      <w:bookmarkStart w:id="83" w:name="_Toc62017123"/>
      <w:r w:rsidRPr="0048758E">
        <w:rPr>
          <w:rStyle w:val="Heading3Char"/>
        </w:rPr>
        <w:t>Refraction</w:t>
      </w:r>
      <w:bookmarkEnd w:id="83"/>
      <w:r w:rsidRPr="0048758E">
        <w:rPr>
          <w:rStyle w:val="Heading3Char"/>
        </w:rPr>
        <w:t xml:space="preserve"> </w:t>
      </w:r>
      <w:r w:rsidRPr="0048758E">
        <w:t>– Adds the effects of light as it passes through the atmosphere to the coordinates.</w:t>
      </w:r>
    </w:p>
    <w:p w14:paraId="67A532EE" w14:textId="0C78C9A4" w:rsidR="00031A7D" w:rsidRPr="0048758E" w:rsidRDefault="00031A7D" w:rsidP="00D372F9">
      <w:bookmarkStart w:id="84" w:name="_Toc62017124"/>
      <w:r w:rsidRPr="0048758E">
        <w:rPr>
          <w:rStyle w:val="Heading3Char"/>
        </w:rPr>
        <w:t>Encoders</w:t>
      </w:r>
      <w:bookmarkEnd w:id="84"/>
      <w:r w:rsidRPr="0048758E">
        <w:t xml:space="preserve"> – Turns on and off the internal mount encoders.  </w:t>
      </w:r>
    </w:p>
    <w:p w14:paraId="3572011F" w14:textId="1D6FA7F3" w:rsidR="00DD43AF" w:rsidRPr="0048758E" w:rsidRDefault="00DD43AF" w:rsidP="00D372F9">
      <w:bookmarkStart w:id="85" w:name="_Toc62017125"/>
      <w:r w:rsidRPr="0048758E">
        <w:rPr>
          <w:rStyle w:val="Heading3Char"/>
        </w:rPr>
        <w:t>Alternating PPEC</w:t>
      </w:r>
      <w:bookmarkEnd w:id="85"/>
      <w:r w:rsidRPr="0048758E">
        <w:t xml:space="preserve"> – This allows pulse</w:t>
      </w:r>
      <w:r w:rsidR="00682CCD" w:rsidRPr="0048758E">
        <w:t xml:space="preserve">s from </w:t>
      </w:r>
      <w:r w:rsidRPr="0048758E">
        <w:t>guid</w:t>
      </w:r>
      <w:r w:rsidR="00682CCD" w:rsidRPr="0048758E">
        <w:t>ing software</w:t>
      </w:r>
      <w:r w:rsidRPr="0048758E">
        <w:t xml:space="preserve"> to not </w:t>
      </w:r>
      <w:r w:rsidR="00682CCD" w:rsidRPr="0048758E">
        <w:t>be truncated or cut when the mount implements</w:t>
      </w:r>
      <w:r w:rsidRPr="0048758E">
        <w:t xml:space="preserve"> PPEC. </w:t>
      </w:r>
      <w:r w:rsidR="00682CCD" w:rsidRPr="0048758E">
        <w:t xml:space="preserve"> When the internal PPEC runs it’s been shown that some pulses may</w:t>
      </w:r>
      <w:r w:rsidR="00253FA6" w:rsidRPr="0048758E">
        <w:t xml:space="preserve"> </w:t>
      </w:r>
      <w:r w:rsidR="00682CCD" w:rsidRPr="0048758E">
        <w:t xml:space="preserve">be randomly cut short because of the timing in PPEC changes.  This problem doesn’t seem to exist for mounts using the ST4 or </w:t>
      </w:r>
      <w:proofErr w:type="spellStart"/>
      <w:r w:rsidR="00682CCD" w:rsidRPr="0048758E">
        <w:t>handbox</w:t>
      </w:r>
      <w:proofErr w:type="spellEnd"/>
      <w:r w:rsidR="00682CCD" w:rsidRPr="0048758E">
        <w:t xml:space="preserve"> </w:t>
      </w:r>
      <w:r w:rsidR="008057FE" w:rsidRPr="0048758E">
        <w:t>interfaces</w:t>
      </w:r>
      <w:r w:rsidR="00682CCD" w:rsidRPr="0048758E">
        <w:t xml:space="preserve"> only using an </w:t>
      </w:r>
      <w:proofErr w:type="spellStart"/>
      <w:r w:rsidR="00682CCD" w:rsidRPr="0048758E">
        <w:t>EQDir</w:t>
      </w:r>
      <w:proofErr w:type="spellEnd"/>
      <w:r w:rsidR="00682CCD" w:rsidRPr="0048758E">
        <w:t xml:space="preserve"> cable and the internal PPEC.  The ST4 and </w:t>
      </w:r>
      <w:proofErr w:type="spellStart"/>
      <w:r w:rsidR="00682CCD" w:rsidRPr="0048758E">
        <w:t>Handbox</w:t>
      </w:r>
      <w:proofErr w:type="spellEnd"/>
      <w:r w:rsidR="00682CCD" w:rsidRPr="0048758E">
        <w:t xml:space="preserve"> interfaces implement </w:t>
      </w:r>
      <w:r w:rsidR="00C236B2" w:rsidRPr="0048758E">
        <w:t>a</w:t>
      </w:r>
      <w:r w:rsidR="00682CCD" w:rsidRPr="0048758E">
        <w:t xml:space="preserve"> PPEC on/off </w:t>
      </w:r>
      <w:r w:rsidR="00682CCD" w:rsidRPr="0048758E">
        <w:lastRenderedPageBreak/>
        <w:t xml:space="preserve">strategy when dealing with pulses.   This means that PPEC is turn off then the pulse is executed, then PPEC is turned back on.  This strategy </w:t>
      </w:r>
      <w:proofErr w:type="gramStart"/>
      <w:r w:rsidR="00682CCD" w:rsidRPr="0048758E">
        <w:t>keep</w:t>
      </w:r>
      <w:proofErr w:type="gramEnd"/>
      <w:r w:rsidR="00682CCD" w:rsidRPr="0048758E">
        <w:t xml:space="preserve"> PPEC from interfering with the pulses.</w:t>
      </w:r>
      <w:r w:rsidRPr="0048758E">
        <w:t xml:space="preserve"> </w:t>
      </w:r>
      <w:r w:rsidR="00C236B2" w:rsidRPr="0048758E">
        <w:t xml:space="preserve">Using this option emulates that on/off strategy.  </w:t>
      </w:r>
      <w:r w:rsidR="00395CD8" w:rsidRPr="0048758E">
        <w:t xml:space="preserve">Any mount using the internal PPEC and an </w:t>
      </w:r>
      <w:proofErr w:type="spellStart"/>
      <w:r w:rsidR="00395CD8" w:rsidRPr="0048758E">
        <w:t>EQDir</w:t>
      </w:r>
      <w:proofErr w:type="spellEnd"/>
      <w:r w:rsidR="00395CD8" w:rsidRPr="0048758E">
        <w:t xml:space="preserve"> cable should consider turning this option on and evaluate its long term affects.</w:t>
      </w:r>
      <w:r w:rsidR="00682CCD" w:rsidRPr="0048758E">
        <w:t xml:space="preserve">  If not using the internal PPEC then there is </w:t>
      </w:r>
      <w:r w:rsidR="00C236B2" w:rsidRPr="0048758E">
        <w:t>there is no need to use this option.</w:t>
      </w:r>
    </w:p>
    <w:p w14:paraId="05EC8169" w14:textId="031B9414" w:rsidR="00E7284A" w:rsidRPr="0048758E" w:rsidRDefault="00E7284A" w:rsidP="00D372F9">
      <w:bookmarkStart w:id="86" w:name="_Toc62017126"/>
      <w:r w:rsidRPr="0048758E">
        <w:rPr>
          <w:rStyle w:val="Heading3Char"/>
        </w:rPr>
        <w:t>Full Current</w:t>
      </w:r>
      <w:bookmarkEnd w:id="86"/>
      <w:r w:rsidRPr="0048758E">
        <w:t xml:space="preserve"> – When you turn on the mount, by default the mount will track at half the watts/amperage.  The full current option tells the mount not to track at half current and to use the full current. Full current is recommended unless </w:t>
      </w:r>
      <w:r w:rsidR="00F47899" w:rsidRPr="0048758E">
        <w:t>you’re</w:t>
      </w:r>
      <w:r w:rsidRPr="0048758E">
        <w:t xml:space="preserve"> running off a battery and power consumption needs to be at a minimum.</w:t>
      </w:r>
    </w:p>
    <w:p w14:paraId="3775C71D" w14:textId="2AE03E81" w:rsidR="00E7284A" w:rsidRPr="0048758E" w:rsidRDefault="00F47899" w:rsidP="00D372F9">
      <w:bookmarkStart w:id="87" w:name="_Toc62017127"/>
      <w:r w:rsidRPr="0048758E">
        <w:rPr>
          <w:rStyle w:val="Heading3Char"/>
        </w:rPr>
        <w:t>GoTo Dec Pulse</w:t>
      </w:r>
      <w:bookmarkEnd w:id="87"/>
      <w:r w:rsidRPr="0048758E">
        <w:t xml:space="preserve"> – A</w:t>
      </w:r>
      <w:r w:rsidR="00A741B2" w:rsidRPr="0048758E">
        <w:t xml:space="preserve"> new</w:t>
      </w:r>
      <w:r w:rsidRPr="0048758E">
        <w:t xml:space="preserve"> alternative method when tracking</w:t>
      </w:r>
      <w:r w:rsidR="00A741B2" w:rsidRPr="0048758E">
        <w:t xml:space="preserve"> and guiding</w:t>
      </w:r>
      <w:r w:rsidRPr="0048758E">
        <w:t xml:space="preserve">.  This </w:t>
      </w:r>
      <w:r w:rsidR="00A741B2" w:rsidRPr="0048758E">
        <w:t xml:space="preserve">turns pulses from guiding commands into a </w:t>
      </w:r>
      <w:r w:rsidRPr="0048758E">
        <w:t xml:space="preserve">Dec </w:t>
      </w:r>
      <w:r w:rsidR="003F0686" w:rsidRPr="0048758E">
        <w:t>GoTo</w:t>
      </w:r>
      <w:r w:rsidR="00A741B2" w:rsidRPr="0048758E">
        <w:t xml:space="preserve"> command.  </w:t>
      </w:r>
      <w:r w:rsidRPr="0048758E">
        <w:t xml:space="preserve"> </w:t>
      </w:r>
      <w:r w:rsidR="00A741B2" w:rsidRPr="0048758E">
        <w:t xml:space="preserve">It will slew </w:t>
      </w:r>
      <w:r w:rsidRPr="0048758E">
        <w:t xml:space="preserve">like a </w:t>
      </w:r>
      <w:r w:rsidR="00A741B2" w:rsidRPr="0048758E">
        <w:t xml:space="preserve">normal </w:t>
      </w:r>
      <w:r w:rsidR="003F0686" w:rsidRPr="0048758E">
        <w:t>GoTo</w:t>
      </w:r>
      <w:r w:rsidRPr="0048758E">
        <w:t xml:space="preserve"> which is different than the default pulse</w:t>
      </w:r>
      <w:r w:rsidR="00A741B2" w:rsidRPr="0048758E">
        <w:t>, which is based on the guide</w:t>
      </w:r>
      <w:r w:rsidR="00B87466" w:rsidRPr="0048758E">
        <w:t xml:space="preserve"> </w:t>
      </w:r>
      <w:r w:rsidR="00A741B2" w:rsidRPr="0048758E">
        <w:t>rate</w:t>
      </w:r>
      <w:r w:rsidRPr="0048758E">
        <w:t xml:space="preserve">.  GoTo </w:t>
      </w:r>
      <w:r w:rsidR="00A741B2" w:rsidRPr="0048758E">
        <w:t>slews are</w:t>
      </w:r>
      <w:r w:rsidRPr="0048758E">
        <w:t xml:space="preserve"> quicker and accurate.  You can turn this on at any time even when guiding or tracking.</w:t>
      </w:r>
      <w:r w:rsidR="00A741B2" w:rsidRPr="0048758E">
        <w:t xml:space="preserve">  If this option is turned </w:t>
      </w:r>
      <w:proofErr w:type="gramStart"/>
      <w:r w:rsidR="00A741B2" w:rsidRPr="0048758E">
        <w:t>off</w:t>
      </w:r>
      <w:proofErr w:type="gramEnd"/>
      <w:r w:rsidR="00A741B2" w:rsidRPr="0048758E">
        <w:t xml:space="preserve"> then guiding in Dec follow the normal guide</w:t>
      </w:r>
      <w:r w:rsidR="00B87466" w:rsidRPr="0048758E">
        <w:t xml:space="preserve"> </w:t>
      </w:r>
      <w:r w:rsidR="00A741B2" w:rsidRPr="0048758E">
        <w:t xml:space="preserve">rate and percentage.  </w:t>
      </w:r>
      <w:r w:rsidR="00B87466" w:rsidRPr="0048758E">
        <w:t>It’s</w:t>
      </w:r>
      <w:r w:rsidR="00A741B2" w:rsidRPr="0048758E">
        <w:t xml:space="preserve"> recommended to use this option and evaluate it over the long term.</w:t>
      </w:r>
    </w:p>
    <w:p w14:paraId="7026C4FC" w14:textId="358A272A" w:rsidR="00E51991" w:rsidRPr="0048758E" w:rsidRDefault="00E51991" w:rsidP="00D372F9">
      <w:bookmarkStart w:id="88" w:name="_Toc62017129"/>
      <w:r w:rsidRPr="0048758E">
        <w:rPr>
          <w:rStyle w:val="Heading3Char"/>
        </w:rPr>
        <w:t>Sync Limits</w:t>
      </w:r>
      <w:bookmarkEnd w:id="88"/>
      <w:r w:rsidRPr="0048758E">
        <w:rPr>
          <w:rStyle w:val="Heading3Char"/>
        </w:rPr>
        <w:t xml:space="preserve"> </w:t>
      </w:r>
      <w:r w:rsidRPr="0048758E">
        <w:t xml:space="preserve">– When checked </w:t>
      </w:r>
      <w:r w:rsidR="00CF7969" w:rsidRPr="0048758E">
        <w:t xml:space="preserve">it </w:t>
      </w:r>
      <w:r w:rsidRPr="0048758E">
        <w:t>enforces the mount cannot sync to targets that are greater than 30 degrees from the current position.  It’s recommended to leave this checked as a safety precaution</w:t>
      </w:r>
      <w:r w:rsidR="00CF7969" w:rsidRPr="0048758E">
        <w:t>.</w:t>
      </w:r>
      <w:r w:rsidRPr="0048758E">
        <w:t xml:space="preserve"> </w:t>
      </w:r>
      <w:r w:rsidR="00DA11E3" w:rsidRPr="0048758E">
        <w:t xml:space="preserve"> </w:t>
      </w:r>
      <w:r w:rsidR="00DA11E3" w:rsidRPr="0048758E">
        <w:rPr>
          <w:color w:val="FF0000"/>
        </w:rPr>
        <w:t xml:space="preserve">Warning </w:t>
      </w:r>
      <w:r w:rsidR="00DA11E3" w:rsidRPr="0048758E">
        <w:t xml:space="preserve">– </w:t>
      </w:r>
      <w:r w:rsidR="00CF7969" w:rsidRPr="0048758E">
        <w:t>When not checked the mount could sync to an object that is too far from its current pointing position throwing off the real axis positions to a point where the axis may end up colliding with the pier or something unintended.</w:t>
      </w:r>
    </w:p>
    <w:p w14:paraId="1CB06889" w14:textId="7A2D88D9" w:rsidR="00A32627" w:rsidRPr="0048758E" w:rsidRDefault="00A32627" w:rsidP="00D372F9">
      <w:r w:rsidRPr="0048758E">
        <w:rPr>
          <w:rStyle w:val="Heading3Char"/>
        </w:rPr>
        <w:t xml:space="preserve">Global Stop (esc) </w:t>
      </w:r>
      <w:r w:rsidRPr="0048758E">
        <w:t xml:space="preserve">– Allows the escape key to stop the mount at </w:t>
      </w:r>
      <w:r w:rsidR="00122805" w:rsidRPr="0048758E">
        <w:t>any time</w:t>
      </w:r>
      <w:r w:rsidRPr="0048758E">
        <w:t>.</w:t>
      </w:r>
      <w:r w:rsidR="00122805" w:rsidRPr="0048758E">
        <w:t xml:space="preserve">  When check it works when the GSS window is minimized or is behind other windows.  Be aware that global keys may also be hooked into to other programs that you may be running.  Be sure to check if hitting the escape key will also affect them.</w:t>
      </w:r>
    </w:p>
    <w:p w14:paraId="38992580" w14:textId="50709165" w:rsidR="00874142" w:rsidRPr="0048758E" w:rsidRDefault="00874142" w:rsidP="00874142">
      <w:bookmarkStart w:id="89" w:name="_Toc62017130"/>
      <w:r w:rsidRPr="0048758E">
        <w:rPr>
          <w:rStyle w:val="Heading3Char"/>
        </w:rPr>
        <w:t xml:space="preserve">Advanced Set </w:t>
      </w:r>
      <w:r w:rsidRPr="0048758E">
        <w:t>– Enables Skywatcher mount advanced control commands. These are more efficient and provide additional information. The mount capabilities are checked and, if advanced commands are not available this setting is ignored.</w:t>
      </w:r>
    </w:p>
    <w:p w14:paraId="3885266A" w14:textId="79F2A0F8" w:rsidR="00BB31CE" w:rsidRPr="0048758E" w:rsidRDefault="00BB31CE" w:rsidP="00D372F9">
      <w:r w:rsidRPr="0048758E">
        <w:rPr>
          <w:rStyle w:val="Heading3Char"/>
        </w:rPr>
        <w:t>Park Positions</w:t>
      </w:r>
      <w:bookmarkEnd w:id="89"/>
      <w:r w:rsidRPr="0048758E">
        <w:rPr>
          <w:rStyle w:val="Heading3Char"/>
        </w:rPr>
        <w:t xml:space="preserve"> </w:t>
      </w:r>
      <w:r w:rsidRPr="0048758E">
        <w:t xml:space="preserve">– Click the + and – buttons to Add or remove park positions.  Use the Set button to assign the current mount axes positions to the selected park position.  You cannot edit or modify </w:t>
      </w:r>
      <w:r w:rsidR="00F320D1" w:rsidRPr="0048758E">
        <w:t xml:space="preserve">the name of </w:t>
      </w:r>
      <w:r w:rsidRPr="0048758E">
        <w:t xml:space="preserve">an existing </w:t>
      </w:r>
      <w:proofErr w:type="gramStart"/>
      <w:r w:rsidRPr="0048758E">
        <w:t>position</w:t>
      </w:r>
      <w:proofErr w:type="gramEnd"/>
      <w:r w:rsidR="00F320D1" w:rsidRPr="0048758E">
        <w:t xml:space="preserve"> but you can reset its positions using the Set button.</w:t>
      </w:r>
      <w:r w:rsidRPr="0048758E">
        <w:t xml:space="preserve">  </w:t>
      </w:r>
      <w:r w:rsidR="00F320D1" w:rsidRPr="0048758E">
        <w:t xml:space="preserve">If you need to change a </w:t>
      </w:r>
      <w:proofErr w:type="gramStart"/>
      <w:r w:rsidR="00F320D1" w:rsidRPr="0048758E">
        <w:t>name</w:t>
      </w:r>
      <w:proofErr w:type="gramEnd"/>
      <w:r w:rsidR="00F320D1" w:rsidRPr="0048758E">
        <w:t xml:space="preserve"> </w:t>
      </w:r>
      <w:r w:rsidRPr="0048758E">
        <w:t xml:space="preserve">it’s best to create a new </w:t>
      </w:r>
      <w:r w:rsidR="00F320D1" w:rsidRPr="0048758E">
        <w:t xml:space="preserve">park </w:t>
      </w:r>
      <w:r w:rsidRPr="0048758E">
        <w:t>position and then remove the old one.</w:t>
      </w:r>
    </w:p>
    <w:p w14:paraId="3FE8D952" w14:textId="38907AE0" w:rsidR="00DD43AF" w:rsidRPr="0048758E" w:rsidRDefault="00DD43AF" w:rsidP="00D372F9">
      <w:bookmarkStart w:id="90" w:name="_Toc62017131"/>
      <w:r w:rsidRPr="0048758E">
        <w:rPr>
          <w:rStyle w:val="Heading3Char"/>
        </w:rPr>
        <w:lastRenderedPageBreak/>
        <w:t>Observatory Location</w:t>
      </w:r>
      <w:bookmarkEnd w:id="90"/>
      <w:r w:rsidRPr="0048758E">
        <w:t xml:space="preserve"> - Latitude and Longitude of your observatory is used to calculate </w:t>
      </w:r>
      <w:r w:rsidR="00AF2071" w:rsidRPr="0048758E">
        <w:t>local positions.</w:t>
      </w:r>
    </w:p>
    <w:p w14:paraId="1D0137A6" w14:textId="77CAAEA1" w:rsidR="00321B52" w:rsidRPr="0048758E" w:rsidRDefault="00321B52" w:rsidP="00D372F9">
      <w:bookmarkStart w:id="91" w:name="_Toc62017132"/>
      <w:r w:rsidRPr="0048758E">
        <w:rPr>
          <w:rStyle w:val="Heading3Char"/>
        </w:rPr>
        <w:t>GPS</w:t>
      </w:r>
      <w:bookmarkEnd w:id="91"/>
      <w:r w:rsidRPr="0048758E">
        <w:t xml:space="preserve"> – Read</w:t>
      </w:r>
      <w:r w:rsidR="00E22F35" w:rsidRPr="0048758E">
        <w:t>s</w:t>
      </w:r>
      <w:r w:rsidRPr="0048758E">
        <w:t xml:space="preserve"> a COM port for available NEMA sentences.  Select GGA or RMC</w:t>
      </w:r>
      <w:r w:rsidR="00E22F35" w:rsidRPr="0048758E">
        <w:t xml:space="preserve">.  GGA is the </w:t>
      </w:r>
      <w:proofErr w:type="gramStart"/>
      <w:r w:rsidR="00E22F35" w:rsidRPr="0048758E">
        <w:t>default</w:t>
      </w:r>
      <w:proofErr w:type="gramEnd"/>
      <w:r w:rsidR="00E22F35" w:rsidRPr="0048758E">
        <w:t xml:space="preserve"> and RMC does not contain elevation data. </w:t>
      </w:r>
      <w:r w:rsidRPr="0048758E">
        <w:t xml:space="preserve"> </w:t>
      </w:r>
      <w:r w:rsidR="00E22F35" w:rsidRPr="0048758E">
        <w:t xml:space="preserve">GS </w:t>
      </w:r>
      <w:r w:rsidRPr="0048758E">
        <w:t xml:space="preserve">will </w:t>
      </w:r>
      <w:r w:rsidR="00E22F35" w:rsidRPr="0048758E">
        <w:t>retrieve</w:t>
      </w:r>
      <w:r w:rsidRPr="0048758E">
        <w:t xml:space="preserve"> the first found tag GNGGA, GPGGA, GNRMC, GPRMC. </w:t>
      </w:r>
      <w:r w:rsidR="00E22F35" w:rsidRPr="0048758E">
        <w:t xml:space="preserve"> Hit retrieve again for another tag search.  The time is also pulled for and compared against the local pc clock.  Any discrepancies are displayed.  If you ran GS</w:t>
      </w:r>
      <w:r w:rsidR="003F0686">
        <w:t>S</w:t>
      </w:r>
      <w:r w:rsidR="00E22F35" w:rsidRPr="0048758E">
        <w:t xml:space="preserve"> as </w:t>
      </w:r>
      <w:proofErr w:type="gramStart"/>
      <w:r w:rsidR="00E22F35" w:rsidRPr="0048758E">
        <w:t>Administrator</w:t>
      </w:r>
      <w:proofErr w:type="gramEnd"/>
      <w:r w:rsidR="00E22F35" w:rsidRPr="0048758E">
        <w:t xml:space="preserve"> you will see a checkbox to update the system time.   Check your Windows system options for items that may change the time again like Internet Time Services.  For viewing, guiding, and imaging a few seconds off isn’t going to matter. </w:t>
      </w:r>
    </w:p>
    <w:p w14:paraId="0E909C05" w14:textId="77777777" w:rsidR="003B3E3B" w:rsidRPr="0048758E" w:rsidRDefault="003B3E3B" w:rsidP="003B3E3B">
      <w:r w:rsidRPr="0048758E">
        <w:rPr>
          <w:noProof/>
          <w:lang w:eastAsia="en-GB"/>
        </w:rPr>
        <w:drawing>
          <wp:anchor distT="0" distB="0" distL="114300" distR="114300" simplePos="0" relativeHeight="251694080" behindDoc="1" locked="0" layoutInCell="1" allowOverlap="1" wp14:anchorId="5CBE25E2" wp14:editId="4D9F7D7F">
            <wp:simplePos x="0" y="0"/>
            <wp:positionH relativeFrom="column">
              <wp:posOffset>286247</wp:posOffset>
            </wp:positionH>
            <wp:positionV relativeFrom="paragraph">
              <wp:posOffset>-1408</wp:posOffset>
            </wp:positionV>
            <wp:extent cx="442993" cy="466725"/>
            <wp:effectExtent l="0" t="0" r="0" b="0"/>
            <wp:wrapTight wrapText="bothSides">
              <wp:wrapPolygon edited="0">
                <wp:start x="0" y="0"/>
                <wp:lineTo x="0" y="20278"/>
                <wp:lineTo x="20453" y="20278"/>
                <wp:lineTo x="20453" y="0"/>
                <wp:lineTo x="0" y="0"/>
              </wp:wrapPolygon>
            </wp:wrapTight>
            <wp:docPr id="174273575" name="Picture 17427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2">
                      <a:extLst>
                        <a:ext uri="{28A0092B-C50C-407E-A947-70E740481C1C}">
                          <a14:useLocalDpi xmlns:a14="http://schemas.microsoft.com/office/drawing/2010/main" val="0"/>
                        </a:ext>
                      </a:extLst>
                    </a:blip>
                    <a:stretch>
                      <a:fillRect/>
                    </a:stretch>
                  </pic:blipFill>
                  <pic:spPr>
                    <a:xfrm>
                      <a:off x="0" y="0"/>
                      <a:ext cx="442993" cy="466725"/>
                    </a:xfrm>
                    <a:prstGeom prst="rect">
                      <a:avLst/>
                    </a:prstGeom>
                  </pic:spPr>
                </pic:pic>
              </a:graphicData>
            </a:graphic>
          </wp:anchor>
        </w:drawing>
      </w:r>
      <w:r w:rsidRPr="0048758E">
        <w:rPr>
          <w:color w:val="FF0000"/>
        </w:rPr>
        <w:t xml:space="preserve"> </w:t>
      </w:r>
      <w:r w:rsidRPr="0048758E">
        <w:rPr>
          <w:rStyle w:val="Heading3Char"/>
        </w:rPr>
        <w:t>External Capabilities</w:t>
      </w:r>
      <w:r w:rsidRPr="0048758E">
        <w:t xml:space="preserve"> – Settings that tell external applications the capabilities of the driver.</w:t>
      </w:r>
      <w:r w:rsidRPr="0048758E">
        <w:br/>
      </w:r>
      <w:r w:rsidRPr="0048758E">
        <w:rPr>
          <w:rStyle w:val="Heading3Char"/>
        </w:rPr>
        <w:t>Can Set Park</w:t>
      </w:r>
      <w:r w:rsidRPr="0048758E">
        <w:t xml:space="preserve"> – When checked this allows external applications to set the telescope Park position to the current telescope position.  The default is checked.</w:t>
      </w:r>
    </w:p>
    <w:p w14:paraId="417886E3" w14:textId="11A2286E" w:rsidR="006929B1" w:rsidRPr="0048758E" w:rsidRDefault="00281D55" w:rsidP="00D372F9">
      <w:r w:rsidRPr="0048758E">
        <w:rPr>
          <w:noProof/>
          <w:lang w:eastAsia="en-GB"/>
        </w:rPr>
        <w:drawing>
          <wp:anchor distT="0" distB="0" distL="114300" distR="114300" simplePos="0" relativeHeight="251681792" behindDoc="1" locked="0" layoutInCell="1" allowOverlap="1" wp14:anchorId="67C18914" wp14:editId="79F1D6E0">
            <wp:simplePos x="0" y="0"/>
            <wp:positionH relativeFrom="column">
              <wp:posOffset>287705</wp:posOffset>
            </wp:positionH>
            <wp:positionV relativeFrom="paragraph">
              <wp:posOffset>4995</wp:posOffset>
            </wp:positionV>
            <wp:extent cx="504825" cy="504825"/>
            <wp:effectExtent l="0" t="0" r="9525" b="9525"/>
            <wp:wrapTight wrapText="bothSides">
              <wp:wrapPolygon edited="0">
                <wp:start x="0" y="0"/>
                <wp:lineTo x="0" y="21192"/>
                <wp:lineTo x="21192" y="21192"/>
                <wp:lineTo x="2119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3">
                      <a:extLst>
                        <a:ext uri="{28A0092B-C50C-407E-A947-70E740481C1C}">
                          <a14:useLocalDpi xmlns:a14="http://schemas.microsoft.com/office/drawing/2010/main" val="0"/>
                        </a:ext>
                      </a:extLst>
                    </a:blip>
                    <a:stretch>
                      <a:fillRect/>
                    </a:stretch>
                  </pic:blipFill>
                  <pic:spPr>
                    <a:xfrm>
                      <a:off x="0" y="0"/>
                      <a:ext cx="504825" cy="504825"/>
                    </a:xfrm>
                    <a:prstGeom prst="rect">
                      <a:avLst/>
                    </a:prstGeom>
                  </pic:spPr>
                </pic:pic>
              </a:graphicData>
            </a:graphic>
            <wp14:sizeRelH relativeFrom="margin">
              <wp14:pctWidth>0</wp14:pctWidth>
            </wp14:sizeRelH>
          </wp:anchor>
        </w:drawing>
      </w:r>
      <w:r w:rsidR="006929B1" w:rsidRPr="0048758E">
        <w:rPr>
          <w:rStyle w:val="Heading3Char"/>
        </w:rPr>
        <w:t>Custom Gearing</w:t>
      </w:r>
      <w:r w:rsidR="006929B1" w:rsidRPr="0048758E">
        <w:t xml:space="preserve"> – If you </w:t>
      </w:r>
      <w:proofErr w:type="gramStart"/>
      <w:r w:rsidR="006929B1" w:rsidRPr="0048758E">
        <w:t xml:space="preserve">have </w:t>
      </w:r>
      <w:r w:rsidR="00C144A4" w:rsidRPr="0048758E">
        <w:t>to</w:t>
      </w:r>
      <w:proofErr w:type="gramEnd"/>
      <w:r w:rsidR="00C144A4" w:rsidRPr="0048758E">
        <w:t xml:space="preserve"> </w:t>
      </w:r>
      <w:r w:rsidR="006929B1" w:rsidRPr="0048758E">
        <w:t>replace any gears on your mount or changed the ratio then this will allow you to enter that information.</w:t>
      </w:r>
      <w:r w:rsidR="007A1BC3" w:rsidRPr="0048758E">
        <w:t xml:space="preserve">  Enter the total steps for Ra and Dec along with the total teeth count for each worm gear.  The total steps divided by the total worm steps will give you the total worm teeth count.  Only integers are allow</w:t>
      </w:r>
      <w:r w:rsidR="00C144A4" w:rsidRPr="0048758E">
        <w:t>ed</w:t>
      </w:r>
      <w:r w:rsidR="007A1BC3" w:rsidRPr="0048758E">
        <w:t xml:space="preserve"> so only round down if the total worm steps are a fraction.  Leave the tracking offset at zero until a drift test is done to determine if any offset is needed.  The offsets numbers relate to a small percentage of Sidereal to </w:t>
      </w:r>
      <w:r w:rsidR="00EC3E00" w:rsidRPr="0048758E">
        <w:t>apply along with the tracking rates</w:t>
      </w:r>
      <w:r w:rsidR="007A1BC3" w:rsidRPr="0048758E">
        <w:t xml:space="preserve"> when tracking. </w:t>
      </w:r>
      <w:r w:rsidR="00EC3E00" w:rsidRPr="0048758E">
        <w:t>Also, t</w:t>
      </w:r>
      <w:r w:rsidR="007A1BC3" w:rsidRPr="0048758E">
        <w:t>he offset will only be applied if tracking is below 2x normal sidereal speed.</w:t>
      </w:r>
    </w:p>
    <w:p w14:paraId="2A2BFE55" w14:textId="4AA513C6" w:rsidR="006929B1" w:rsidRPr="0048758E" w:rsidRDefault="006929B1" w:rsidP="00D372F9">
      <w:r w:rsidRPr="0048758E">
        <w:rPr>
          <w:noProof/>
          <w:lang w:eastAsia="en-GB"/>
        </w:rPr>
        <w:lastRenderedPageBreak/>
        <w:drawing>
          <wp:inline distT="0" distB="0" distL="0" distR="0" wp14:anchorId="39F4771C" wp14:editId="3B4D0136">
            <wp:extent cx="2626821" cy="336846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2627840" cy="3369766"/>
                    </a:xfrm>
                    <a:prstGeom prst="rect">
                      <a:avLst/>
                    </a:prstGeom>
                    <a:ln>
                      <a:noFill/>
                    </a:ln>
                    <a:extLst>
                      <a:ext uri="{53640926-AAD7-44D8-BBD7-CCE9431645EC}">
                        <a14:shadowObscured xmlns:a14="http://schemas.microsoft.com/office/drawing/2010/main"/>
                      </a:ext>
                    </a:extLst>
                  </pic:spPr>
                </pic:pic>
              </a:graphicData>
            </a:graphic>
          </wp:inline>
        </w:drawing>
      </w:r>
    </w:p>
    <w:p w14:paraId="74C8D406" w14:textId="17458B1C" w:rsidR="006929B1" w:rsidRPr="0048758E" w:rsidRDefault="007A1BC3" w:rsidP="00D372F9">
      <w:r w:rsidRPr="0048758E">
        <w:t xml:space="preserve">To use the custom gearing be sure to turn on the “Apply custom gearing” toggle button.  Use the Connect/Disconnect button as all changes require a new connection to the mount.  When the custom gearing is </w:t>
      </w:r>
      <w:r w:rsidR="00EC3E00" w:rsidRPr="0048758E">
        <w:t xml:space="preserve">being applied </w:t>
      </w:r>
      <w:r w:rsidRPr="0048758E">
        <w:t xml:space="preserve">the gear icon color will change to </w:t>
      </w:r>
      <w:r w:rsidR="00EC3E00" w:rsidRPr="0048758E">
        <w:t>the</w:t>
      </w:r>
      <w:r w:rsidRPr="0048758E">
        <w:t xml:space="preserve"> selected accent color.</w:t>
      </w:r>
    </w:p>
    <w:p w14:paraId="61F66638" w14:textId="79CB8B80" w:rsidR="00EC3E00" w:rsidRPr="0048758E" w:rsidRDefault="00EC3E00" w:rsidP="00D372F9">
      <w:pPr>
        <w:rPr>
          <w:color w:val="FF0000"/>
        </w:rPr>
      </w:pPr>
      <w:r w:rsidRPr="0048758E">
        <w:rPr>
          <w:color w:val="FF0000"/>
        </w:rPr>
        <w:t xml:space="preserve">WARNING:  Only enter the custom information if different gearing was put in the mount.  Using the default gearing from SkyWatcher does not require the custom information.   Entering invalid information can result unexpected results and possible harm to the mount.  If you do not know what gearing is in the </w:t>
      </w:r>
      <w:proofErr w:type="gramStart"/>
      <w:r w:rsidRPr="0048758E">
        <w:rPr>
          <w:color w:val="FF0000"/>
        </w:rPr>
        <w:t>mount</w:t>
      </w:r>
      <w:proofErr w:type="gramEnd"/>
      <w:r w:rsidRPr="0048758E">
        <w:rPr>
          <w:color w:val="FF0000"/>
        </w:rPr>
        <w:t xml:space="preserve"> please use one of the support links at the end of this manual.</w:t>
      </w:r>
    </w:p>
    <w:p w14:paraId="1A282514" w14:textId="62FAB5D9" w:rsidR="002E2C51" w:rsidRPr="0048758E" w:rsidRDefault="00663490" w:rsidP="00D372F9">
      <w:r w:rsidRPr="0048758E">
        <w:rPr>
          <w:noProof/>
          <w:color w:val="FF0000"/>
        </w:rPr>
        <w:drawing>
          <wp:anchor distT="0" distB="0" distL="114300" distR="114300" simplePos="0" relativeHeight="251695104" behindDoc="0" locked="0" layoutInCell="1" allowOverlap="1" wp14:anchorId="43FCC5BF" wp14:editId="1BC0E1A7">
            <wp:simplePos x="0" y="0"/>
            <wp:positionH relativeFrom="column">
              <wp:posOffset>286247</wp:posOffset>
            </wp:positionH>
            <wp:positionV relativeFrom="paragraph">
              <wp:posOffset>442</wp:posOffset>
            </wp:positionV>
            <wp:extent cx="431800" cy="439420"/>
            <wp:effectExtent l="0" t="0" r="6350" b="0"/>
            <wp:wrapSquare wrapText="bothSides"/>
            <wp:docPr id="14030354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800" cy="439420"/>
                    </a:xfrm>
                    <a:prstGeom prst="rect">
                      <a:avLst/>
                    </a:prstGeom>
                    <a:noFill/>
                    <a:ln>
                      <a:noFill/>
                    </a:ln>
                  </pic:spPr>
                </pic:pic>
              </a:graphicData>
            </a:graphic>
          </wp:anchor>
        </w:drawing>
      </w:r>
      <w:r w:rsidR="002E2C51" w:rsidRPr="0048758E">
        <w:rPr>
          <w:rStyle w:val="Heading3Char"/>
        </w:rPr>
        <w:t>Set Mount Hardware Limits</w:t>
      </w:r>
      <w:r w:rsidR="002E2C51" w:rsidRPr="0048758E">
        <w:t xml:space="preserve"> </w:t>
      </w:r>
      <w:r w:rsidR="0070598D" w:rsidRPr="0048758E">
        <w:t>– German Equatorial</w:t>
      </w:r>
    </w:p>
    <w:p w14:paraId="51000A7F" w14:textId="4E35CBDA" w:rsidR="005B4D94" w:rsidRPr="0048758E" w:rsidRDefault="0070598D" w:rsidP="005B4D94">
      <w:pPr>
        <w:ind w:left="426"/>
      </w:pPr>
      <w:r w:rsidRPr="0048758E">
        <w:rPr>
          <w:noProof/>
        </w:rPr>
        <w:drawing>
          <wp:anchor distT="0" distB="0" distL="114300" distR="114300" simplePos="0" relativeHeight="251710464" behindDoc="0" locked="0" layoutInCell="1" allowOverlap="1" wp14:anchorId="24C3A1FA" wp14:editId="3FEB273C">
            <wp:simplePos x="0" y="0"/>
            <wp:positionH relativeFrom="margin">
              <wp:align>right</wp:align>
            </wp:positionH>
            <wp:positionV relativeFrom="paragraph">
              <wp:posOffset>9222</wp:posOffset>
            </wp:positionV>
            <wp:extent cx="3315335" cy="1281430"/>
            <wp:effectExtent l="0" t="0" r="0" b="0"/>
            <wp:wrapSquare wrapText="bothSides"/>
            <wp:docPr id="121902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22048" name=""/>
                    <pic:cNvPicPr/>
                  </pic:nvPicPr>
                  <pic:blipFill rotWithShape="1">
                    <a:blip r:embed="rId56" cstate="print">
                      <a:extLst>
                        <a:ext uri="{28A0092B-C50C-407E-A947-70E740481C1C}">
                          <a14:useLocalDpi xmlns:a14="http://schemas.microsoft.com/office/drawing/2010/main" val="0"/>
                        </a:ext>
                      </a:extLst>
                    </a:blip>
                    <a:srcRect/>
                    <a:stretch>
                      <a:fillRect/>
                    </a:stretch>
                  </pic:blipFill>
                  <pic:spPr bwMode="auto">
                    <a:xfrm>
                      <a:off x="0" y="0"/>
                      <a:ext cx="3315335" cy="1281430"/>
                    </a:xfrm>
                    <a:prstGeom prst="rect">
                      <a:avLst/>
                    </a:prstGeom>
                    <a:ln>
                      <a:noFill/>
                    </a:ln>
                    <a:extLst>
                      <a:ext uri="{53640926-AAD7-44D8-BBD7-CCE9431645EC}">
                        <a14:shadowObscured xmlns:a14="http://schemas.microsoft.com/office/drawing/2010/main"/>
                      </a:ext>
                    </a:extLst>
                  </pic:spPr>
                </pic:pic>
              </a:graphicData>
            </a:graphic>
          </wp:anchor>
        </w:drawing>
      </w:r>
      <w:r w:rsidR="005B4D94" w:rsidRPr="0048758E">
        <w:t xml:space="preserve">When a </w:t>
      </w:r>
      <w:r w:rsidR="004D4EC7" w:rsidRPr="0048758E">
        <w:t>German equatorial mou</w:t>
      </w:r>
      <w:r w:rsidR="005B4D94" w:rsidRPr="0048758E">
        <w:t xml:space="preserve">nt continues tracking past the meridian the telescope will be below the </w:t>
      </w:r>
      <w:proofErr w:type="gramStart"/>
      <w:r w:rsidR="005B4D94" w:rsidRPr="0048758E">
        <w:t>counterweight</w:t>
      </w:r>
      <w:proofErr w:type="gramEnd"/>
      <w:r w:rsidR="0048758E" w:rsidRPr="0048758E">
        <w:t xml:space="preserve"> and the telescope</w:t>
      </w:r>
      <w:r w:rsidR="005B4D94" w:rsidRPr="0048758E">
        <w:t xml:space="preserve"> may collide with the pier. </w:t>
      </w:r>
    </w:p>
    <w:p w14:paraId="5C87D527" w14:textId="328BAF76" w:rsidR="005B4D94" w:rsidRPr="0048758E" w:rsidRDefault="005B4D94" w:rsidP="005B4D94">
      <w:pPr>
        <w:ind w:left="426"/>
      </w:pPr>
      <w:r w:rsidRPr="0048758E">
        <w:t xml:space="preserve">The </w:t>
      </w:r>
      <w:r w:rsidR="0048758E" w:rsidRPr="0048758E">
        <w:t>L</w:t>
      </w:r>
      <w:r w:rsidRPr="0048758E">
        <w:t xml:space="preserve">imit </w:t>
      </w:r>
      <w:r w:rsidR="0048758E" w:rsidRPr="0048758E">
        <w:t>O</w:t>
      </w:r>
      <w:r w:rsidRPr="0048758E">
        <w:t>ptions dialog sets the action taken when the mount tracks past the meridian or below the horizon. The tracking limit, in degrees sets point when action can be taken. The available actions are</w:t>
      </w:r>
    </w:p>
    <w:p w14:paraId="2B63AA35" w14:textId="18097BB4" w:rsidR="004D4EC7" w:rsidRPr="0048758E" w:rsidRDefault="005B4D94" w:rsidP="005B4D94">
      <w:pPr>
        <w:pStyle w:val="ListParagraph"/>
        <w:numPr>
          <w:ilvl w:val="0"/>
          <w:numId w:val="41"/>
        </w:numPr>
      </w:pPr>
      <w:r w:rsidRPr="0048758E">
        <w:lastRenderedPageBreak/>
        <w:t xml:space="preserve">Do nothing: the mount will continue moving. </w:t>
      </w:r>
      <w:r w:rsidRPr="0048758E">
        <w:rPr>
          <w:color w:val="EE0000"/>
        </w:rPr>
        <w:t>Only select this option if the mount position is being monitored independently and action will be taken to prevent damage</w:t>
      </w:r>
    </w:p>
    <w:p w14:paraId="06543D77" w14:textId="497B5C88" w:rsidR="005B4D94" w:rsidRPr="0048758E" w:rsidRDefault="005B4D94" w:rsidP="005B4D94">
      <w:pPr>
        <w:pStyle w:val="ListParagraph"/>
        <w:numPr>
          <w:ilvl w:val="0"/>
          <w:numId w:val="41"/>
        </w:numPr>
      </w:pPr>
      <w:r w:rsidRPr="0048758E">
        <w:t>Turn off tracking: the mount will stop tracking and remain at its current position</w:t>
      </w:r>
    </w:p>
    <w:p w14:paraId="4C89DAE1" w14:textId="2F42C8C4" w:rsidR="005B4D94" w:rsidRPr="0048758E" w:rsidRDefault="005B4D94" w:rsidP="005B4D94">
      <w:pPr>
        <w:pStyle w:val="ListParagraph"/>
        <w:numPr>
          <w:ilvl w:val="0"/>
          <w:numId w:val="41"/>
        </w:numPr>
      </w:pPr>
      <w:r w:rsidRPr="0048758E">
        <w:t xml:space="preserve">Park: the mount will slew to the selected park position and </w:t>
      </w:r>
      <w:r w:rsidR="0070598D" w:rsidRPr="0048758E">
        <w:t>stop all motion</w:t>
      </w:r>
    </w:p>
    <w:p w14:paraId="12D46E1D" w14:textId="14990F00" w:rsidR="0070598D" w:rsidRPr="0048758E" w:rsidRDefault="0070598D" w:rsidP="0070598D">
      <w:r w:rsidRPr="0048758E">
        <w:rPr>
          <w:noProof/>
          <w:color w:val="FF0000"/>
        </w:rPr>
        <w:drawing>
          <wp:anchor distT="0" distB="0" distL="114300" distR="114300" simplePos="0" relativeHeight="251712512" behindDoc="1" locked="0" layoutInCell="1" allowOverlap="1" wp14:anchorId="3E89EC00" wp14:editId="60C6DA05">
            <wp:simplePos x="0" y="0"/>
            <wp:positionH relativeFrom="column">
              <wp:posOffset>285750</wp:posOffset>
            </wp:positionH>
            <wp:positionV relativeFrom="paragraph">
              <wp:posOffset>-635</wp:posOffset>
            </wp:positionV>
            <wp:extent cx="431800" cy="439420"/>
            <wp:effectExtent l="0" t="0" r="6350" b="0"/>
            <wp:wrapTight wrapText="bothSides">
              <wp:wrapPolygon edited="0">
                <wp:start x="0" y="0"/>
                <wp:lineTo x="0" y="20601"/>
                <wp:lineTo x="20965" y="20601"/>
                <wp:lineTo x="20965" y="0"/>
                <wp:lineTo x="0" y="0"/>
              </wp:wrapPolygon>
            </wp:wrapTight>
            <wp:docPr id="1196386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800" cy="439420"/>
                    </a:xfrm>
                    <a:prstGeom prst="rect">
                      <a:avLst/>
                    </a:prstGeom>
                    <a:noFill/>
                    <a:ln>
                      <a:noFill/>
                    </a:ln>
                  </pic:spPr>
                </pic:pic>
              </a:graphicData>
            </a:graphic>
          </wp:anchor>
        </w:drawing>
      </w:r>
      <w:r w:rsidRPr="0048758E">
        <w:t>S</w:t>
      </w:r>
      <w:r w:rsidRPr="0048758E">
        <w:rPr>
          <w:rStyle w:val="Heading3Char"/>
        </w:rPr>
        <w:t>et Mount Hardware Limits</w:t>
      </w:r>
      <w:r w:rsidRPr="0048758E">
        <w:t xml:space="preserve"> - Polar</w:t>
      </w:r>
    </w:p>
    <w:p w14:paraId="02786D2D" w14:textId="4202946D" w:rsidR="00213937" w:rsidRPr="0048758E" w:rsidRDefault="0070598D" w:rsidP="00D372F9">
      <w:r w:rsidRPr="0048758E">
        <w:t>Limits can be set for polar mounts to prevent excessive motion in either axis which may cause damage to cabl</w:t>
      </w:r>
      <w:r w:rsidR="003F0686">
        <w:t>es</w:t>
      </w:r>
      <w:r w:rsidRPr="0048758E">
        <w:t xml:space="preserve">. </w:t>
      </w:r>
      <w:r w:rsidR="00213937" w:rsidRPr="0048758E">
        <w:t>The setting dialog graphics show the mount axis movement limits.</w:t>
      </w:r>
    </w:p>
    <w:p w14:paraId="1D4F8D29" w14:textId="39EBACA0" w:rsidR="00663490" w:rsidRPr="0048758E" w:rsidRDefault="00213937" w:rsidP="00D372F9">
      <w:r w:rsidRPr="0048758E">
        <w:t xml:space="preserve">The right ascension limit is symmetric about the home position – South in the Northern hemisphere and North in the Southern hemisphere. The angle of the canted polar pier </w:t>
      </w:r>
      <w:proofErr w:type="spellStart"/>
      <w:r w:rsidRPr="0048758E">
        <w:t>detemines</w:t>
      </w:r>
      <w:proofErr w:type="spellEnd"/>
      <w:r w:rsidRPr="0048758E">
        <w:t xml:space="preserve"> the lower limit. The angle of </w:t>
      </w:r>
      <w:proofErr w:type="gramStart"/>
      <w:r w:rsidRPr="0048758E">
        <w:t>cant</w:t>
      </w:r>
      <w:proofErr w:type="gramEnd"/>
      <w:r w:rsidRPr="0048758E">
        <w:t xml:space="preserve"> is latitude dependent and this is automatically added on to the value of the lower limit. The upper limit is usually set to 90 degrees to allow the mount to be horizontal when pointing North.</w:t>
      </w:r>
    </w:p>
    <w:p w14:paraId="4E99B2F3" w14:textId="6B0474CC" w:rsidR="00213937" w:rsidRPr="0048758E" w:rsidRDefault="00213937" w:rsidP="00D372F9">
      <w:r w:rsidRPr="0048758E">
        <w:t xml:space="preserve">The dual telescope can be oriented with the primary telescope on the East or the West side of the dual saddle. </w:t>
      </w:r>
      <w:r w:rsidR="00810D84" w:rsidRPr="0048758E">
        <w:t xml:space="preserve">The usual position orientation is primary telescope on the East. </w:t>
      </w:r>
      <w:r w:rsidRPr="0048758E">
        <w:t xml:space="preserve">Click the </w:t>
      </w:r>
      <w:r w:rsidR="00810D84" w:rsidRPr="0048758E">
        <w:t>change button to swap the side. GSS must be restarted after changing the dual telescope side. For the Southern hemisphere the default side is West.</w:t>
      </w:r>
    </w:p>
    <w:p w14:paraId="7FB22B6B" w14:textId="783AA303" w:rsidR="002E2C51" w:rsidRPr="0048758E" w:rsidRDefault="002E2C51" w:rsidP="00D372F9">
      <w:pPr>
        <w:rPr>
          <w:color w:val="auto"/>
        </w:rPr>
      </w:pPr>
      <w:r w:rsidRPr="0048758E">
        <w:rPr>
          <w:noProof/>
        </w:rPr>
        <w:drawing>
          <wp:inline distT="0" distB="0" distL="0" distR="0" wp14:anchorId="7C8CB17B" wp14:editId="5313F6AD">
            <wp:extent cx="4644000" cy="3484488"/>
            <wp:effectExtent l="0" t="0" r="4445" b="1905"/>
            <wp:docPr id="97003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32140" name=""/>
                    <pic:cNvPicPr/>
                  </pic:nvPicPr>
                  <pic:blipFill>
                    <a:blip r:embed="rId57">
                      <a:extLst>
                        <a:ext uri="{28A0092B-C50C-407E-A947-70E740481C1C}">
                          <a14:useLocalDpi xmlns:a14="http://schemas.microsoft.com/office/drawing/2010/main" val="0"/>
                        </a:ext>
                      </a:extLst>
                    </a:blip>
                    <a:stretch>
                      <a:fillRect/>
                    </a:stretch>
                  </pic:blipFill>
                  <pic:spPr>
                    <a:xfrm>
                      <a:off x="0" y="0"/>
                      <a:ext cx="4648506" cy="3487869"/>
                    </a:xfrm>
                    <a:prstGeom prst="rect">
                      <a:avLst/>
                    </a:prstGeom>
                  </pic:spPr>
                </pic:pic>
              </a:graphicData>
            </a:graphic>
          </wp:inline>
        </w:drawing>
      </w:r>
    </w:p>
    <w:p w14:paraId="55FFF86E" w14:textId="074B0EC6" w:rsidR="00810D84" w:rsidRPr="0048758E" w:rsidRDefault="0048758E" w:rsidP="00810D84">
      <w:r w:rsidRPr="00FA7501">
        <w:rPr>
          <w:rStyle w:val="Heading3Char"/>
          <w:noProof/>
        </w:rPr>
        <w:lastRenderedPageBreak/>
        <w:drawing>
          <wp:anchor distT="0" distB="0" distL="114300" distR="114300" simplePos="0" relativeHeight="251715584" behindDoc="0" locked="0" layoutInCell="1" allowOverlap="1" wp14:anchorId="661CE9A1" wp14:editId="65826D63">
            <wp:simplePos x="0" y="0"/>
            <wp:positionH relativeFrom="margin">
              <wp:align>right</wp:align>
            </wp:positionH>
            <wp:positionV relativeFrom="paragraph">
              <wp:posOffset>87298</wp:posOffset>
            </wp:positionV>
            <wp:extent cx="2463800" cy="3175000"/>
            <wp:effectExtent l="0" t="0" r="0" b="6350"/>
            <wp:wrapSquare wrapText="bothSides"/>
            <wp:docPr id="186039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93302" name=""/>
                    <pic:cNvPicPr/>
                  </pic:nvPicPr>
                  <pic:blipFill>
                    <a:blip r:embed="rId58">
                      <a:extLst>
                        <a:ext uri="{28A0092B-C50C-407E-A947-70E740481C1C}">
                          <a14:useLocalDpi xmlns:a14="http://schemas.microsoft.com/office/drawing/2010/main" val="0"/>
                        </a:ext>
                      </a:extLst>
                    </a:blip>
                    <a:stretch>
                      <a:fillRect/>
                    </a:stretch>
                  </pic:blipFill>
                  <pic:spPr>
                    <a:xfrm>
                      <a:off x="0" y="0"/>
                      <a:ext cx="2463800" cy="3175000"/>
                    </a:xfrm>
                    <a:prstGeom prst="rect">
                      <a:avLst/>
                    </a:prstGeom>
                  </pic:spPr>
                </pic:pic>
              </a:graphicData>
            </a:graphic>
          </wp:anchor>
        </w:drawing>
      </w:r>
      <w:r w:rsidR="00810D84" w:rsidRPr="00FA7501">
        <w:rPr>
          <w:rStyle w:val="Heading3Char"/>
          <w:noProof/>
        </w:rPr>
        <w:drawing>
          <wp:anchor distT="0" distB="0" distL="114300" distR="114300" simplePos="0" relativeHeight="251714560" behindDoc="1" locked="0" layoutInCell="1" allowOverlap="1" wp14:anchorId="594F0E73" wp14:editId="7F76A6ED">
            <wp:simplePos x="0" y="0"/>
            <wp:positionH relativeFrom="column">
              <wp:posOffset>285750</wp:posOffset>
            </wp:positionH>
            <wp:positionV relativeFrom="paragraph">
              <wp:posOffset>0</wp:posOffset>
            </wp:positionV>
            <wp:extent cx="431800" cy="439420"/>
            <wp:effectExtent l="0" t="0" r="6350" b="0"/>
            <wp:wrapTight wrapText="bothSides">
              <wp:wrapPolygon edited="0">
                <wp:start x="0" y="0"/>
                <wp:lineTo x="0" y="20601"/>
                <wp:lineTo x="20965" y="20601"/>
                <wp:lineTo x="20965" y="0"/>
                <wp:lineTo x="0" y="0"/>
              </wp:wrapPolygon>
            </wp:wrapTight>
            <wp:docPr id="4735672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800" cy="439420"/>
                    </a:xfrm>
                    <a:prstGeom prst="rect">
                      <a:avLst/>
                    </a:prstGeom>
                    <a:noFill/>
                    <a:ln>
                      <a:noFill/>
                    </a:ln>
                  </pic:spPr>
                </pic:pic>
              </a:graphicData>
            </a:graphic>
          </wp:anchor>
        </w:drawing>
      </w:r>
      <w:r w:rsidR="00810D84" w:rsidRPr="00FA7501">
        <w:rPr>
          <w:rStyle w:val="Heading3Char"/>
        </w:rPr>
        <w:t>S</w:t>
      </w:r>
      <w:r w:rsidR="00810D84" w:rsidRPr="0048758E">
        <w:rPr>
          <w:rStyle w:val="Heading3Char"/>
        </w:rPr>
        <w:t>et Mount Hardware Limits</w:t>
      </w:r>
      <w:r w:rsidR="00810D84" w:rsidRPr="0048758E">
        <w:t xml:space="preserve"> – Alt Az</w:t>
      </w:r>
    </w:p>
    <w:p w14:paraId="57EA79CA" w14:textId="5EAA3885" w:rsidR="00810D84" w:rsidRPr="0048758E" w:rsidRDefault="00810D84" w:rsidP="00810D84">
      <w:r w:rsidRPr="0048758E">
        <w:t>Limits can be set for Alt</w:t>
      </w:r>
      <w:r w:rsidR="0048758E">
        <w:t xml:space="preserve"> </w:t>
      </w:r>
      <w:r w:rsidRPr="0048758E">
        <w:t xml:space="preserve">Az mounts to prevent </w:t>
      </w:r>
      <w:r w:rsidR="0048758E" w:rsidRPr="0048758E">
        <w:t>cable wrap around the azimuth axis and to prevent altitude axis collisions when close to the zenith.</w:t>
      </w:r>
      <w:r w:rsidRPr="0048758E">
        <w:t xml:space="preserve"> The setting dialog graphics show the mount axis movement limits.</w:t>
      </w:r>
    </w:p>
    <w:p w14:paraId="6EAFAEC3" w14:textId="6B59C7F4" w:rsidR="0048758E" w:rsidRPr="0048758E" w:rsidRDefault="0048758E" w:rsidP="00810D84">
      <w:r w:rsidRPr="0048758E">
        <w:t xml:space="preserve">The azimuth limit is symmetrical about the zero degrees position, i.e. North. The positions that can be reached by slewing </w:t>
      </w:r>
      <w:r>
        <w:t xml:space="preserve">either </w:t>
      </w:r>
      <w:r w:rsidRPr="0048758E">
        <w:t xml:space="preserve">clockwise or counterclockwise are highlighted on the graphic </w:t>
      </w:r>
    </w:p>
    <w:p w14:paraId="7751985F" w14:textId="75F8A3A0" w:rsidR="0048758E" w:rsidRPr="0048758E" w:rsidRDefault="0048758E" w:rsidP="00810D84">
      <w:r w:rsidRPr="0048758E">
        <w:t>The altitude limit can be set to allow below the horizon motion. SkyWatcher Alt Az mounts typically have an upper limit of 75 degrees for the altitude axis.</w:t>
      </w:r>
    </w:p>
    <w:p w14:paraId="4F07551E" w14:textId="29EA9844" w:rsidR="00FA7501" w:rsidRDefault="007D0512" w:rsidP="00FA7501">
      <w:pPr>
        <w:rPr>
          <w:rStyle w:val="Heading3Char"/>
        </w:rPr>
      </w:pPr>
      <w:r>
        <w:rPr>
          <w:noProof/>
        </w:rPr>
        <w:drawing>
          <wp:anchor distT="0" distB="0" distL="114300" distR="114300" simplePos="0" relativeHeight="251716608" behindDoc="1" locked="0" layoutInCell="1" allowOverlap="1" wp14:anchorId="21428C12" wp14:editId="5D0DEC8F">
            <wp:simplePos x="0" y="0"/>
            <wp:positionH relativeFrom="column">
              <wp:posOffset>286247</wp:posOffset>
            </wp:positionH>
            <wp:positionV relativeFrom="paragraph">
              <wp:posOffset>3258</wp:posOffset>
            </wp:positionV>
            <wp:extent cx="462496" cy="439200"/>
            <wp:effectExtent l="0" t="0" r="0" b="0"/>
            <wp:wrapTight wrapText="bothSides">
              <wp:wrapPolygon edited="0">
                <wp:start x="0" y="0"/>
                <wp:lineTo x="0" y="20631"/>
                <wp:lineTo x="20473" y="20631"/>
                <wp:lineTo x="20473" y="0"/>
                <wp:lineTo x="0" y="0"/>
              </wp:wrapPolygon>
            </wp:wrapTight>
            <wp:docPr id="51534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48570" name=""/>
                    <pic:cNvPicPr/>
                  </pic:nvPicPr>
                  <pic:blipFill rotWithShape="1">
                    <a:blip r:embed="rId59">
                      <a:extLst>
                        <a:ext uri="{28A0092B-C50C-407E-A947-70E740481C1C}">
                          <a14:useLocalDpi xmlns:a14="http://schemas.microsoft.com/office/drawing/2010/main" val="0"/>
                        </a:ext>
                      </a:extLst>
                    </a:blip>
                    <a:srcRect l="6732" t="-1" r="5572" b="6122"/>
                    <a:stretch>
                      <a:fillRect/>
                    </a:stretch>
                  </pic:blipFill>
                  <pic:spPr bwMode="auto">
                    <a:xfrm>
                      <a:off x="0" y="0"/>
                      <a:ext cx="462496" cy="439200"/>
                    </a:xfrm>
                    <a:prstGeom prst="rect">
                      <a:avLst/>
                    </a:prstGeom>
                    <a:noFill/>
                    <a:ln>
                      <a:noFill/>
                    </a:ln>
                    <a:extLst>
                      <a:ext uri="{53640926-AAD7-44D8-BBD7-CCE9431645EC}">
                        <a14:shadowObscured xmlns:a14="http://schemas.microsoft.com/office/drawing/2010/main"/>
                      </a:ext>
                    </a:extLst>
                  </pic:spPr>
                </pic:pic>
              </a:graphicData>
            </a:graphic>
          </wp:anchor>
        </w:drawing>
      </w:r>
      <w:r w:rsidR="00FA7501" w:rsidRPr="00FA7501">
        <w:rPr>
          <w:rStyle w:val="Heading3Char"/>
        </w:rPr>
        <w:t>S</w:t>
      </w:r>
      <w:r w:rsidR="00FA7501" w:rsidRPr="0048758E">
        <w:rPr>
          <w:rStyle w:val="Heading3Char"/>
        </w:rPr>
        <w:t xml:space="preserve">et </w:t>
      </w:r>
      <w:r w:rsidR="00FA7501">
        <w:rPr>
          <w:rStyle w:val="Heading3Char"/>
        </w:rPr>
        <w:t>Home Positions (Polar Mounts Only)</w:t>
      </w:r>
    </w:p>
    <w:p w14:paraId="6649E1A0" w14:textId="70C3801D" w:rsidR="006F0A41" w:rsidRDefault="001C0B2D" w:rsidP="00FA7501">
      <w:r>
        <w:rPr>
          <w:noProof/>
        </w:rPr>
        <w:drawing>
          <wp:anchor distT="0" distB="0" distL="114300" distR="114300" simplePos="0" relativeHeight="251717632" behindDoc="1" locked="0" layoutInCell="1" allowOverlap="1" wp14:anchorId="781E24F6" wp14:editId="1716DB10">
            <wp:simplePos x="0" y="0"/>
            <wp:positionH relativeFrom="margin">
              <wp:align>right</wp:align>
            </wp:positionH>
            <wp:positionV relativeFrom="paragraph">
              <wp:posOffset>365208</wp:posOffset>
            </wp:positionV>
            <wp:extent cx="2901315" cy="2327910"/>
            <wp:effectExtent l="0" t="0" r="0" b="0"/>
            <wp:wrapTight wrapText="bothSides">
              <wp:wrapPolygon edited="0">
                <wp:start x="0" y="0"/>
                <wp:lineTo x="0" y="21388"/>
                <wp:lineTo x="21416" y="21388"/>
                <wp:lineTo x="21416" y="0"/>
                <wp:lineTo x="0" y="0"/>
              </wp:wrapPolygon>
            </wp:wrapTight>
            <wp:docPr id="89834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49780" name=""/>
                    <pic:cNvPicPr/>
                  </pic:nvPicPr>
                  <pic:blipFill rotWithShape="1">
                    <a:blip r:embed="rId60" cstate="print">
                      <a:extLst>
                        <a:ext uri="{28A0092B-C50C-407E-A947-70E740481C1C}">
                          <a14:useLocalDpi xmlns:a14="http://schemas.microsoft.com/office/drawing/2010/main" val="0"/>
                        </a:ext>
                      </a:extLst>
                    </a:blip>
                    <a:srcRect/>
                    <a:stretch>
                      <a:fillRect/>
                    </a:stretch>
                  </pic:blipFill>
                  <pic:spPr bwMode="auto">
                    <a:xfrm>
                      <a:off x="0" y="0"/>
                      <a:ext cx="2901315" cy="2327910"/>
                    </a:xfrm>
                    <a:prstGeom prst="rect">
                      <a:avLst/>
                    </a:prstGeom>
                    <a:ln>
                      <a:noFill/>
                    </a:ln>
                    <a:extLst>
                      <a:ext uri="{53640926-AAD7-44D8-BBD7-CCE9431645EC}">
                        <a14:shadowObscured xmlns:a14="http://schemas.microsoft.com/office/drawing/2010/main"/>
                      </a:ext>
                    </a:extLst>
                  </pic:spPr>
                </pic:pic>
              </a:graphicData>
            </a:graphic>
          </wp:anchor>
        </w:drawing>
      </w:r>
      <w:r w:rsidR="00FA7501">
        <w:t xml:space="preserve">The home position and the </w:t>
      </w:r>
      <w:proofErr w:type="spellStart"/>
      <w:r w:rsidR="00FA7501">
        <w:t>autohome</w:t>
      </w:r>
      <w:proofErr w:type="spellEnd"/>
      <w:r w:rsidR="00FA7501">
        <w:t xml:space="preserve"> sensor location can be </w:t>
      </w:r>
      <w:r>
        <w:t>independently defined</w:t>
      </w:r>
      <w:r w:rsidR="00FA7501">
        <w:t xml:space="preserve"> for Polar Mounts. </w:t>
      </w:r>
    </w:p>
    <w:p w14:paraId="4A4449D4" w14:textId="7BC7AD42" w:rsidR="00FF1863" w:rsidRDefault="006F626D" w:rsidP="00FA7501">
      <w:r>
        <w:t xml:space="preserve">The home position is </w:t>
      </w:r>
      <w:r w:rsidR="001C0B2D">
        <w:t>specified</w:t>
      </w:r>
      <w:r>
        <w:t xml:space="preserve"> using azimuth and altitude. The azimuth is fixed at 180 degrees for </w:t>
      </w:r>
      <w:r w:rsidR="006F0A41">
        <w:t xml:space="preserve">observatory latitudes in </w:t>
      </w:r>
      <w:r>
        <w:t xml:space="preserve">the Northen Hemisphere and </w:t>
      </w:r>
      <w:r w:rsidR="006F0A41">
        <w:t>at 0 degrees for the Southern Hemisphere.</w:t>
      </w:r>
    </w:p>
    <w:p w14:paraId="0E907627" w14:textId="1B3DE3BF" w:rsidR="00FA7501" w:rsidRDefault="006F0A41" w:rsidP="00FA7501">
      <w:r>
        <w:t>The altitude can be set to any value between -10 degrees (i.e. below the horizon) and +10 degrees (i.e. above the horizon).</w:t>
      </w:r>
    </w:p>
    <w:p w14:paraId="7BFA8917" w14:textId="624841D9" w:rsidR="006F0A41" w:rsidRDefault="006F0A41" w:rsidP="00872536">
      <w:pPr>
        <w:pageBreakBefore/>
        <w:ind w:left="448"/>
      </w:pPr>
      <w:r>
        <w:lastRenderedPageBreak/>
        <w:t xml:space="preserve">The </w:t>
      </w:r>
      <w:r w:rsidR="00FF1863">
        <w:t>A</w:t>
      </w:r>
      <w:r>
        <w:t>uto</w:t>
      </w:r>
      <w:r w:rsidR="00FF1863">
        <w:t>H</w:t>
      </w:r>
      <w:r>
        <w:t xml:space="preserve">ome function uses the </w:t>
      </w:r>
      <w:proofErr w:type="spellStart"/>
      <w:r>
        <w:t>autohome</w:t>
      </w:r>
      <w:proofErr w:type="spellEnd"/>
      <w:r>
        <w:t xml:space="preserve"> sensor to return the mount to a defined position. </w:t>
      </w:r>
      <w:r w:rsidR="00FF1863">
        <w:t xml:space="preserve">After this position has been reached the AutoHome function resets the axis values to the location of </w:t>
      </w:r>
      <w:proofErr w:type="spellStart"/>
      <w:r w:rsidR="00FF1863">
        <w:t>autohome</w:t>
      </w:r>
      <w:proofErr w:type="spellEnd"/>
      <w:r w:rsidR="00FF1863">
        <w:t xml:space="preserve"> sensor. Skywatcher AutoHome capable mounts such as the EQ8 series, are set to a “factory” default (RA, Dec) location equal to (90, 90), i.e. telescope pointing to the celestial pole with counterweight down.</w:t>
      </w:r>
    </w:p>
    <w:p w14:paraId="7FC6B3B6" w14:textId="77777777" w:rsidR="007741DE" w:rsidRDefault="001C0B2D" w:rsidP="001C0B2D">
      <w:r>
        <w:t>The</w:t>
      </w:r>
      <w:r w:rsidR="00872536">
        <w:t xml:space="preserve"> physical location of</w:t>
      </w:r>
      <w:r>
        <w:t xml:space="preserve"> </w:t>
      </w:r>
      <w:proofErr w:type="spellStart"/>
      <w:r>
        <w:t>autohome</w:t>
      </w:r>
      <w:proofErr w:type="spellEnd"/>
      <w:r>
        <w:t xml:space="preserve"> sensor can be changed</w:t>
      </w:r>
      <w:r w:rsidR="00872536">
        <w:t xml:space="preserve"> for each axis</w:t>
      </w:r>
      <w:r>
        <w:t xml:space="preserve">. This requires a mount hardware adjustment, typically carried out for dual saddle mounts. The </w:t>
      </w:r>
      <w:r w:rsidR="00872536">
        <w:t>location</w:t>
      </w:r>
      <w:r>
        <w:t xml:space="preserve"> can be </w:t>
      </w:r>
      <w:r w:rsidR="00872536">
        <w:t xml:space="preserve">at the </w:t>
      </w:r>
      <w:r>
        <w:t xml:space="preserve">default factory </w:t>
      </w:r>
      <w:r w:rsidR="00872536">
        <w:t>setting</w:t>
      </w:r>
      <w:r>
        <w:t xml:space="preserve"> or a custom setting. </w:t>
      </w:r>
    </w:p>
    <w:p w14:paraId="789FF125" w14:textId="666260EF" w:rsidR="001C0B2D" w:rsidRDefault="001C0B2D" w:rsidP="001C0B2D">
      <w:r>
        <w:t xml:space="preserve">The </w:t>
      </w:r>
      <w:proofErr w:type="spellStart"/>
      <w:r>
        <w:t>autohome</w:t>
      </w:r>
      <w:proofErr w:type="spellEnd"/>
      <w:r>
        <w:t xml:space="preserve"> sensor location is </w:t>
      </w:r>
      <w:r w:rsidR="008C34EE">
        <w:t xml:space="preserve">specified </w:t>
      </w:r>
      <w:r>
        <w:t>using azimuth and altitude</w:t>
      </w:r>
      <w:r w:rsidR="007741DE">
        <w:t xml:space="preserve"> (c.f. home position)</w:t>
      </w:r>
      <w:r>
        <w:t>. The azimuth is fixed at 180 degrees for observatory latitudes in the Northen Hemisphere and at 0 degrees for the Southern Hemisphere</w:t>
      </w:r>
      <w:r w:rsidR="008C34EE">
        <w:t>.</w:t>
      </w:r>
    </w:p>
    <w:p w14:paraId="2AF3035E" w14:textId="77777777" w:rsidR="001C0B2D" w:rsidRDefault="001C0B2D" w:rsidP="001C0B2D">
      <w:r>
        <w:t>The altitude can be set to any value between -10 degrees (i.e. below the horizon) and +10 degrees (i.e. above the horizon).</w:t>
      </w:r>
    </w:p>
    <w:p w14:paraId="27695BB9" w14:textId="47D4E86B" w:rsidR="001C0B2D" w:rsidRPr="0048758E" w:rsidRDefault="001C0B2D" w:rsidP="00FA7501"/>
    <w:p w14:paraId="566BAAC9" w14:textId="44C4FE3B" w:rsidR="00210C26" w:rsidRPr="0048758E" w:rsidRDefault="00210C26" w:rsidP="00D07CD9">
      <w:pPr>
        <w:pStyle w:val="Heading1"/>
        <w:pageBreakBefore/>
        <w:numPr>
          <w:ilvl w:val="0"/>
          <w:numId w:val="27"/>
        </w:numPr>
        <w:ind w:left="91" w:firstLine="357"/>
      </w:pPr>
      <w:bookmarkStart w:id="92" w:name="_Toc62017133"/>
      <w:bookmarkStart w:id="93" w:name="_Toc108536322"/>
      <w:bookmarkStart w:id="94" w:name="_Toc215738174"/>
      <w:r w:rsidRPr="0048758E">
        <w:lastRenderedPageBreak/>
        <w:t>Option Settings</w:t>
      </w:r>
      <w:bookmarkEnd w:id="92"/>
      <w:bookmarkEnd w:id="93"/>
      <w:bookmarkEnd w:id="94"/>
    </w:p>
    <w:p w14:paraId="1506F7CB" w14:textId="77777777" w:rsidR="00B02819" w:rsidRPr="0048758E" w:rsidRDefault="00B02819" w:rsidP="00B02819"/>
    <w:p w14:paraId="660ECAFC" w14:textId="4D7FDB11" w:rsidR="00DD43AF" w:rsidRPr="0048758E" w:rsidRDefault="001B0EE5" w:rsidP="00D372F9">
      <w:r w:rsidRPr="0048758E">
        <w:rPr>
          <w:noProof/>
          <w:lang w:eastAsia="en-GB"/>
        </w:rPr>
        <w:drawing>
          <wp:inline distT="0" distB="0" distL="0" distR="0" wp14:anchorId="79B702EB" wp14:editId="6B7E7092">
            <wp:extent cx="5057338" cy="3190240"/>
            <wp:effectExtent l="0" t="0" r="0" b="0"/>
            <wp:docPr id="642061261" name="Picture 64206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61261" name="Picture 642061261"/>
                    <pic:cNvPicPr/>
                  </pic:nvPicPr>
                  <pic:blipFill>
                    <a:blip r:embed="rId61">
                      <a:extLst>
                        <a:ext uri="{28A0092B-C50C-407E-A947-70E740481C1C}">
                          <a14:useLocalDpi xmlns:a14="http://schemas.microsoft.com/office/drawing/2010/main" val="0"/>
                        </a:ext>
                      </a:extLst>
                    </a:blip>
                    <a:stretch>
                      <a:fillRect/>
                    </a:stretch>
                  </pic:blipFill>
                  <pic:spPr>
                    <a:xfrm>
                      <a:off x="0" y="0"/>
                      <a:ext cx="5057338" cy="3190240"/>
                    </a:xfrm>
                    <a:prstGeom prst="rect">
                      <a:avLst/>
                    </a:prstGeom>
                  </pic:spPr>
                </pic:pic>
              </a:graphicData>
            </a:graphic>
          </wp:inline>
        </w:drawing>
      </w:r>
    </w:p>
    <w:p w14:paraId="35559953" w14:textId="6DA4F91B" w:rsidR="00C26938" w:rsidRPr="0048758E" w:rsidRDefault="00C26938" w:rsidP="00D372F9">
      <w:bookmarkStart w:id="95" w:name="_Toc62017134"/>
      <w:r w:rsidRPr="0048758E">
        <w:rPr>
          <w:rStyle w:val="Heading3Char"/>
        </w:rPr>
        <w:t>Available Tabs</w:t>
      </w:r>
      <w:bookmarkEnd w:id="95"/>
      <w:r w:rsidRPr="0048758E">
        <w:t xml:space="preserve"> – Turns off or on selected tabs at top of the window. You cannot turn off the </w:t>
      </w:r>
      <w:r w:rsidR="001B0EE5" w:rsidRPr="0048758E">
        <w:t>Options</w:t>
      </w:r>
      <w:r w:rsidRPr="0048758E">
        <w:t xml:space="preserve"> tab it will always be available.   It’s recommended to set what tabs you want before connected to any hardware. </w:t>
      </w:r>
      <w:r w:rsidR="00EC64F1" w:rsidRPr="0048758E">
        <w:t>If you have a gamepad the tab must be turned on to activate.</w:t>
      </w:r>
    </w:p>
    <w:p w14:paraId="4339350F" w14:textId="71C5184E" w:rsidR="00C26938" w:rsidRPr="0048758E" w:rsidRDefault="00C26938" w:rsidP="00D372F9">
      <w:bookmarkStart w:id="96" w:name="_Toc62017135"/>
      <w:r w:rsidRPr="0048758E">
        <w:rPr>
          <w:rStyle w:val="Heading3Char"/>
        </w:rPr>
        <w:t>No Sleep mode</w:t>
      </w:r>
      <w:bookmarkEnd w:id="96"/>
      <w:r w:rsidRPr="0048758E">
        <w:t xml:space="preserve"> – When GS </w:t>
      </w:r>
      <w:r w:rsidR="003F0686">
        <w:t>S</w:t>
      </w:r>
      <w:r w:rsidRPr="0048758E">
        <w:t>erver is running it will move the mouse a few pixels every 50 seconds to keep the windows screen saver from starting.   This may also help to keep USB ports from going into sleep mode.</w:t>
      </w:r>
    </w:p>
    <w:p w14:paraId="485BF96D" w14:textId="58A36B0E" w:rsidR="00C26938" w:rsidRPr="0048758E" w:rsidRDefault="00C26938" w:rsidP="00D372F9">
      <w:bookmarkStart w:id="97" w:name="_Toc62017136"/>
      <w:r w:rsidRPr="0048758E">
        <w:rPr>
          <w:rStyle w:val="Heading3Char"/>
        </w:rPr>
        <w:t>Start Minimized</w:t>
      </w:r>
      <w:bookmarkEnd w:id="97"/>
      <w:r w:rsidRPr="0048758E">
        <w:t xml:space="preserve"> – When GS </w:t>
      </w:r>
      <w:r w:rsidR="003F0686">
        <w:t>S</w:t>
      </w:r>
      <w:r w:rsidRPr="0048758E">
        <w:t xml:space="preserve">erver is started it will show only in the windows taskbar in a minimized state.  Click the GS Server icon in the taskbar to open the window to normal state.   </w:t>
      </w:r>
    </w:p>
    <w:p w14:paraId="686E1051" w14:textId="60D13B1A" w:rsidR="00C26938" w:rsidRPr="0048758E" w:rsidRDefault="00C26938" w:rsidP="00D372F9">
      <w:bookmarkStart w:id="98" w:name="_Toc62017137"/>
      <w:r w:rsidRPr="0048758E">
        <w:rPr>
          <w:rStyle w:val="Heading3Char"/>
        </w:rPr>
        <w:t xml:space="preserve">Start Window </w:t>
      </w:r>
      <w:proofErr w:type="gramStart"/>
      <w:r w:rsidRPr="0048758E">
        <w:rPr>
          <w:rStyle w:val="Heading3Char"/>
        </w:rPr>
        <w:t>On</w:t>
      </w:r>
      <w:proofErr w:type="gramEnd"/>
      <w:r w:rsidRPr="0048758E">
        <w:rPr>
          <w:rStyle w:val="Heading3Char"/>
        </w:rPr>
        <w:t xml:space="preserve"> Top</w:t>
      </w:r>
      <w:bookmarkEnd w:id="98"/>
      <w:r w:rsidRPr="0048758E">
        <w:t xml:space="preserve"> - When GS Server is started the window will be forced to show and stay on top of all other windows.</w:t>
      </w:r>
    </w:p>
    <w:p w14:paraId="6FC24FDC" w14:textId="77777777" w:rsidR="008E6863" w:rsidRPr="0048758E" w:rsidRDefault="008E6863" w:rsidP="008E6863">
      <w:bookmarkStart w:id="99" w:name="_Toc62017138"/>
      <w:bookmarkStart w:id="100" w:name="_Toc62017139"/>
      <w:r w:rsidRPr="0048758E">
        <w:rPr>
          <w:rStyle w:val="Heading3Char"/>
        </w:rPr>
        <w:t>Home Warning On</w:t>
      </w:r>
      <w:bookmarkEnd w:id="99"/>
      <w:r w:rsidRPr="0048758E">
        <w:t xml:space="preserve"> – When checked a popup warning will show that asks the user to put the mount in the home position.   Uncheck this to stop showing the warning.</w:t>
      </w:r>
    </w:p>
    <w:p w14:paraId="6AF41F45" w14:textId="50E8233D" w:rsidR="008E6863" w:rsidRPr="0048758E" w:rsidRDefault="008E6863" w:rsidP="008E6863">
      <w:r w:rsidRPr="0048758E">
        <w:rPr>
          <w:rStyle w:val="Heading3Char"/>
        </w:rPr>
        <w:lastRenderedPageBreak/>
        <w:t>Home Dialog On</w:t>
      </w:r>
      <w:r w:rsidRPr="0048758E">
        <w:t xml:space="preserve"> – When checked a popup dialog will show that asks to the user confirm the command to go to the home position.   Uncheck this to stop showing the confirmation dialog.</w:t>
      </w:r>
    </w:p>
    <w:p w14:paraId="3D0079D7" w14:textId="5E964BBB" w:rsidR="008E6863" w:rsidRPr="0048758E" w:rsidRDefault="008E6863" w:rsidP="008E6863">
      <w:r w:rsidRPr="0048758E">
        <w:rPr>
          <w:rStyle w:val="Heading3Char"/>
        </w:rPr>
        <w:t>Park Dialog On</w:t>
      </w:r>
      <w:r w:rsidRPr="0048758E">
        <w:t xml:space="preserve"> – When checked a popup dialog will show that asks to the user confirm the command to go to a park position.   Uncheck this to stop showing the confirmation dialog.</w:t>
      </w:r>
    </w:p>
    <w:p w14:paraId="0DFD283E" w14:textId="4F6C230C" w:rsidR="005B7587" w:rsidRPr="0048758E" w:rsidRDefault="005B7587" w:rsidP="00D372F9">
      <w:r w:rsidRPr="0048758E">
        <w:rPr>
          <w:rStyle w:val="Heading3Char"/>
        </w:rPr>
        <w:t>Voice/Speech on</w:t>
      </w:r>
      <w:bookmarkEnd w:id="100"/>
      <w:r w:rsidRPr="0048758E">
        <w:t xml:space="preserve"> – Turns on/off the selected Microsoft synthesized voice.   Windows loaded voices will be shown in the selection box.  Refer to Microsoft for loading or unload voices into Windows operating systems.</w:t>
      </w:r>
    </w:p>
    <w:p w14:paraId="35B5D2B1" w14:textId="006B65EE" w:rsidR="00F8341E" w:rsidRPr="0048758E" w:rsidRDefault="00F8341E" w:rsidP="00D372F9">
      <w:bookmarkStart w:id="101" w:name="_Toc62017140"/>
      <w:r w:rsidRPr="0048758E">
        <w:rPr>
          <w:rStyle w:val="Heading3Char"/>
        </w:rPr>
        <w:t>Theme Colors</w:t>
      </w:r>
      <w:bookmarkEnd w:id="101"/>
      <w:r w:rsidRPr="0048758E">
        <w:rPr>
          <w:rStyle w:val="Heading5Char"/>
        </w:rPr>
        <w:t xml:space="preserve"> </w:t>
      </w:r>
      <w:r w:rsidRPr="0048758E">
        <w:t xml:space="preserve">– </w:t>
      </w:r>
      <w:r w:rsidR="001E04AB" w:rsidRPr="0048758E">
        <w:t>Choose light or dark theme</w:t>
      </w:r>
      <w:r w:rsidR="00ED2C56" w:rsidRPr="0048758E">
        <w:t>s</w:t>
      </w:r>
      <w:r w:rsidR="001E04AB" w:rsidRPr="0048758E">
        <w:t xml:space="preserve"> along with the Primary and Accent colors.</w:t>
      </w:r>
    </w:p>
    <w:p w14:paraId="681E1084" w14:textId="28E4247C" w:rsidR="00EC64F1" w:rsidRPr="0048758E" w:rsidRDefault="00EC64F1" w:rsidP="00D372F9">
      <w:bookmarkStart w:id="102" w:name="_Toc62017141"/>
      <w:r w:rsidRPr="0048758E">
        <w:rPr>
          <w:rStyle w:val="Heading3Char"/>
        </w:rPr>
        <w:t>Performance</w:t>
      </w:r>
      <w:bookmarkEnd w:id="102"/>
      <w:r w:rsidRPr="0048758E">
        <w:rPr>
          <w:rStyle w:val="Heading5Char"/>
        </w:rPr>
        <w:t xml:space="preserve"> </w:t>
      </w:r>
      <w:r w:rsidRPr="0048758E">
        <w:t>– Th</w:t>
      </w:r>
      <w:r w:rsidR="00F47899" w:rsidRPr="0048758E">
        <w:t>is</w:t>
      </w:r>
      <w:r w:rsidRPr="0048758E">
        <w:t xml:space="preserve"> control</w:t>
      </w:r>
      <w:r w:rsidR="00F47899" w:rsidRPr="0048758E">
        <w:t>s</w:t>
      </w:r>
      <w:r w:rsidRPr="0048758E">
        <w:t xml:space="preserve"> how often the driver polls the mount for position information.   The faster the polling the more CPU utilization is needed.  Unless there is a specific issue it’s recommended to leave at the default 300.</w:t>
      </w:r>
    </w:p>
    <w:p w14:paraId="2968E8B5" w14:textId="104EE0D7" w:rsidR="00556602" w:rsidRPr="0048758E" w:rsidRDefault="00556602" w:rsidP="00D372F9">
      <w:bookmarkStart w:id="103" w:name="_Toc62017142"/>
      <w:r w:rsidRPr="0048758E">
        <w:rPr>
          <w:rStyle w:val="Heading3Char"/>
        </w:rPr>
        <w:t>Render Capability</w:t>
      </w:r>
      <w:bookmarkEnd w:id="103"/>
      <w:r w:rsidRPr="0048758E">
        <w:rPr>
          <w:rStyle w:val="Heading5Char"/>
        </w:rPr>
        <w:t xml:space="preserve"> </w:t>
      </w:r>
      <w:r w:rsidRPr="0048758E">
        <w:t>– This show</w:t>
      </w:r>
      <w:r w:rsidR="003F0686">
        <w:t>s</w:t>
      </w:r>
      <w:r w:rsidRPr="0048758E">
        <w:t xml:space="preserve"> the capabilities as defined from Microsoft of your graphics card.</w:t>
      </w:r>
      <w:r w:rsidR="008E12AE" w:rsidRPr="0048758E">
        <w:t xml:space="preserve"> This is important for the 3D model. If this number shows below 2 you may have problems showing the 3D graphics.</w:t>
      </w:r>
    </w:p>
    <w:p w14:paraId="3026EE70" w14:textId="20CDBBF5" w:rsidR="00556602" w:rsidRPr="0048758E" w:rsidRDefault="00556602" w:rsidP="00D372F9">
      <w:bookmarkStart w:id="104" w:name="_Toc62017143"/>
      <w:r w:rsidRPr="0048758E">
        <w:rPr>
          <w:rStyle w:val="Heading3Char"/>
        </w:rPr>
        <w:t>Acceleration Off</w:t>
      </w:r>
      <w:bookmarkEnd w:id="104"/>
      <w:r w:rsidRPr="0048758E">
        <w:rPr>
          <w:rStyle w:val="Heading5Char"/>
        </w:rPr>
        <w:t xml:space="preserve"> </w:t>
      </w:r>
      <w:r w:rsidRPr="0048758E">
        <w:t>– Turns of the graphics card acceleration.</w:t>
      </w:r>
    </w:p>
    <w:p w14:paraId="2DB2FFD3" w14:textId="46B01278" w:rsidR="00960327" w:rsidRPr="0048758E" w:rsidRDefault="00960327" w:rsidP="00D372F9">
      <w:bookmarkStart w:id="105" w:name="_Toc62017144"/>
      <w:r w:rsidRPr="0048758E">
        <w:rPr>
          <w:rStyle w:val="Heading3Char"/>
        </w:rPr>
        <w:t>Reset Settings</w:t>
      </w:r>
      <w:bookmarkEnd w:id="105"/>
      <w:r w:rsidRPr="0048758E">
        <w:rPr>
          <w:rStyle w:val="Heading5Char"/>
        </w:rPr>
        <w:t xml:space="preserve"> </w:t>
      </w:r>
      <w:r w:rsidRPr="0048758E">
        <w:t xml:space="preserve">– Rests the selected settings back to their default settings.  Each checkbox goes to a set of option and matches the menu items.  i.e. if you select SkyWatcher and click reset it will set all the settings under the </w:t>
      </w:r>
      <w:r w:rsidR="00E052E4" w:rsidRPr="0048758E">
        <w:t>Main</w:t>
      </w:r>
      <w:r w:rsidRPr="0048758E">
        <w:t xml:space="preserve"> menu back to their default settings.  The default setting will take effect the next time GS server is started.   It’s </w:t>
      </w:r>
      <w:r w:rsidR="00C144A4" w:rsidRPr="0048758E">
        <w:t>recommended</w:t>
      </w:r>
      <w:r w:rsidRPr="0048758E">
        <w:t xml:space="preserve"> after you reset any setting to restart GS server.</w:t>
      </w:r>
    </w:p>
    <w:p w14:paraId="48212454" w14:textId="47139387" w:rsidR="00F02B04" w:rsidRPr="0048758E" w:rsidRDefault="00F02B04" w:rsidP="00D372F9">
      <w:pPr>
        <w:rPr>
          <w:rStyle w:val="Heading3Char"/>
          <w:rFonts w:asciiTheme="minorHAnsi" w:eastAsiaTheme="minorEastAsia" w:hAnsiTheme="minorHAnsi" w:cstheme="minorBidi"/>
          <w:color w:val="595959" w:themeColor="text1" w:themeTint="A6"/>
          <w:sz w:val="22"/>
          <w:szCs w:val="22"/>
        </w:rPr>
      </w:pPr>
      <w:bookmarkStart w:id="106" w:name="_Toc62017145"/>
      <w:r w:rsidRPr="0048758E">
        <w:rPr>
          <w:rStyle w:val="Heading3Char"/>
        </w:rPr>
        <w:t>Language</w:t>
      </w:r>
      <w:bookmarkEnd w:id="106"/>
      <w:r w:rsidRPr="0048758E">
        <w:rPr>
          <w:rStyle w:val="Heading5Char"/>
        </w:rPr>
        <w:t xml:space="preserve"> </w:t>
      </w:r>
      <w:r w:rsidRPr="0048758E">
        <w:t>– Sets the culture.  If interested in creating a specific Language file.  There are 3 English versions is available in the C:\Program Files (x</w:t>
      </w:r>
      <w:proofErr w:type="gramStart"/>
      <w:r w:rsidRPr="0048758E">
        <w:t>86)\</w:t>
      </w:r>
      <w:proofErr w:type="gramEnd"/>
      <w:r w:rsidRPr="0048758E">
        <w:t>Common Files</w:t>
      </w:r>
      <w:proofErr w:type="gramStart"/>
      <w:r w:rsidRPr="0048758E">
        <w:t>\ASCOM\Telescope</w:t>
      </w:r>
      <w:r w:rsidRPr="0048758E">
        <w:rPr>
          <w:rStyle w:val="Heading3Char"/>
          <w:rFonts w:asciiTheme="minorHAnsi" w:eastAsiaTheme="minorEastAsia" w:hAnsiTheme="minorHAnsi" w:cstheme="minorBidi"/>
          <w:color w:val="595959" w:themeColor="text1" w:themeTint="A6"/>
          <w:sz w:val="22"/>
          <w:szCs w:val="22"/>
        </w:rPr>
        <w:t>\GSServer\</w:t>
      </w:r>
      <w:proofErr w:type="spellStart"/>
      <w:r w:rsidRPr="0048758E">
        <w:rPr>
          <w:rStyle w:val="Heading3Char"/>
          <w:rFonts w:asciiTheme="minorHAnsi" w:eastAsiaTheme="minorEastAsia" w:hAnsiTheme="minorHAnsi" w:cstheme="minorBidi"/>
          <w:color w:val="595959" w:themeColor="text1" w:themeTint="A6"/>
          <w:sz w:val="22"/>
          <w:szCs w:val="22"/>
        </w:rPr>
        <w:t>LanguageFiles</w:t>
      </w:r>
      <w:proofErr w:type="spellEnd"/>
      <w:r w:rsidR="004256FB" w:rsidRPr="0048758E">
        <w:rPr>
          <w:rStyle w:val="Heading3Char"/>
          <w:rFonts w:asciiTheme="minorHAnsi" w:eastAsiaTheme="minorEastAsia" w:hAnsiTheme="minorHAnsi" w:cstheme="minorBidi"/>
          <w:color w:val="595959" w:themeColor="text1" w:themeTint="A6"/>
          <w:sz w:val="22"/>
          <w:szCs w:val="22"/>
        </w:rPr>
        <w:t>;</w:t>
      </w:r>
      <w:r w:rsidRPr="0048758E">
        <w:rPr>
          <w:rStyle w:val="Heading3Char"/>
          <w:rFonts w:asciiTheme="minorHAnsi" w:eastAsiaTheme="minorEastAsia" w:hAnsiTheme="minorHAnsi" w:cstheme="minorBidi"/>
          <w:color w:val="595959" w:themeColor="text1" w:themeTint="A6"/>
          <w:sz w:val="22"/>
          <w:szCs w:val="22"/>
        </w:rPr>
        <w:t xml:space="preserve">  </w:t>
      </w:r>
      <w:proofErr w:type="spellStart"/>
      <w:r w:rsidRPr="0048758E">
        <w:rPr>
          <w:rStyle w:val="Heading3Char"/>
          <w:rFonts w:asciiTheme="minorHAnsi" w:eastAsiaTheme="minorEastAsia" w:hAnsiTheme="minorHAnsi" w:cstheme="minorBidi"/>
          <w:color w:val="595959" w:themeColor="text1" w:themeTint="A6"/>
          <w:sz w:val="22"/>
          <w:szCs w:val="22"/>
        </w:rPr>
        <w:t>GSServer</w:t>
      </w:r>
      <w:proofErr w:type="gramEnd"/>
      <w:r w:rsidRPr="0048758E">
        <w:rPr>
          <w:rStyle w:val="Heading3Char"/>
          <w:rFonts w:asciiTheme="minorHAnsi" w:eastAsiaTheme="minorEastAsia" w:hAnsiTheme="minorHAnsi" w:cstheme="minorBidi"/>
          <w:color w:val="595959" w:themeColor="text1" w:themeTint="A6"/>
          <w:sz w:val="22"/>
          <w:szCs w:val="22"/>
        </w:rPr>
        <w:t>_en-US.xaml</w:t>
      </w:r>
      <w:proofErr w:type="spellEnd"/>
      <w:r w:rsidRPr="0048758E">
        <w:rPr>
          <w:rStyle w:val="Heading3Char"/>
          <w:rFonts w:asciiTheme="minorHAnsi" w:eastAsiaTheme="minorEastAsia" w:hAnsiTheme="minorHAnsi" w:cstheme="minorBidi"/>
          <w:color w:val="595959" w:themeColor="text1" w:themeTint="A6"/>
          <w:sz w:val="22"/>
          <w:szCs w:val="22"/>
        </w:rPr>
        <w:t xml:space="preserve">, </w:t>
      </w:r>
      <w:proofErr w:type="spellStart"/>
      <w:r w:rsidRPr="0048758E">
        <w:rPr>
          <w:rStyle w:val="Heading3Char"/>
          <w:rFonts w:asciiTheme="minorHAnsi" w:eastAsiaTheme="minorEastAsia" w:hAnsiTheme="minorHAnsi" w:cstheme="minorBidi"/>
          <w:color w:val="595959" w:themeColor="text1" w:themeTint="A6"/>
          <w:sz w:val="22"/>
          <w:szCs w:val="22"/>
        </w:rPr>
        <w:t>GSChart_en-US.xaml</w:t>
      </w:r>
      <w:proofErr w:type="spellEnd"/>
      <w:r w:rsidRPr="0048758E">
        <w:rPr>
          <w:rStyle w:val="Heading3Char"/>
          <w:rFonts w:asciiTheme="minorHAnsi" w:eastAsiaTheme="minorEastAsia" w:hAnsiTheme="minorHAnsi" w:cstheme="minorBidi"/>
          <w:color w:val="595959" w:themeColor="text1" w:themeTint="A6"/>
          <w:sz w:val="22"/>
          <w:szCs w:val="22"/>
        </w:rPr>
        <w:t xml:space="preserve">, and </w:t>
      </w:r>
      <w:proofErr w:type="spellStart"/>
      <w:r w:rsidRPr="0048758E">
        <w:rPr>
          <w:rStyle w:val="Heading3Char"/>
          <w:rFonts w:asciiTheme="minorHAnsi" w:eastAsiaTheme="minorEastAsia" w:hAnsiTheme="minorHAnsi" w:cstheme="minorBidi"/>
          <w:color w:val="595959" w:themeColor="text1" w:themeTint="A6"/>
          <w:sz w:val="22"/>
          <w:szCs w:val="22"/>
        </w:rPr>
        <w:t>GSUtil_en-US.xaml</w:t>
      </w:r>
      <w:proofErr w:type="spellEnd"/>
      <w:r w:rsidRPr="0048758E">
        <w:rPr>
          <w:rStyle w:val="Heading3Char"/>
          <w:rFonts w:asciiTheme="minorHAnsi" w:eastAsiaTheme="minorEastAsia" w:hAnsiTheme="minorHAnsi" w:cstheme="minorBidi"/>
          <w:color w:val="595959" w:themeColor="text1" w:themeTint="A6"/>
          <w:sz w:val="22"/>
          <w:szCs w:val="22"/>
        </w:rPr>
        <w:t xml:space="preserve">.  </w:t>
      </w:r>
      <w:r w:rsidR="004256FB" w:rsidRPr="0048758E">
        <w:rPr>
          <w:rStyle w:val="Heading3Char"/>
          <w:rFonts w:asciiTheme="minorHAnsi" w:eastAsiaTheme="minorEastAsia" w:hAnsiTheme="minorHAnsi" w:cstheme="minorBidi"/>
          <w:color w:val="595959" w:themeColor="text1" w:themeTint="A6"/>
          <w:sz w:val="22"/>
          <w:szCs w:val="22"/>
        </w:rPr>
        <w:t xml:space="preserve">Each file goes to the corresponding .exe file in the install folder. </w:t>
      </w:r>
      <w:r w:rsidRPr="0048758E">
        <w:rPr>
          <w:rStyle w:val="Heading3Char"/>
          <w:rFonts w:asciiTheme="minorHAnsi" w:eastAsiaTheme="minorEastAsia" w:hAnsiTheme="minorHAnsi" w:cstheme="minorBidi"/>
          <w:color w:val="595959" w:themeColor="text1" w:themeTint="A6"/>
          <w:sz w:val="22"/>
          <w:szCs w:val="22"/>
        </w:rPr>
        <w:t xml:space="preserve"> These </w:t>
      </w:r>
      <w:r w:rsidR="004256FB" w:rsidRPr="0048758E">
        <w:rPr>
          <w:rStyle w:val="Heading3Char"/>
          <w:rFonts w:asciiTheme="minorHAnsi" w:eastAsiaTheme="minorEastAsia" w:hAnsiTheme="minorHAnsi" w:cstheme="minorBidi"/>
          <w:color w:val="595959" w:themeColor="text1" w:themeTint="A6"/>
          <w:sz w:val="22"/>
          <w:szCs w:val="22"/>
        </w:rPr>
        <w:t>files can be edited with any language, rename the filenames with the correct culture name and submit to the groups.io site to be included in a future release.</w:t>
      </w:r>
    </w:p>
    <w:p w14:paraId="51C6A156" w14:textId="37EC9CA3" w:rsidR="00F02B04" w:rsidRPr="0048758E" w:rsidRDefault="00F02B04" w:rsidP="00D372F9">
      <w:bookmarkStart w:id="107" w:name="_Toc62017146"/>
      <w:r w:rsidRPr="0048758E">
        <w:rPr>
          <w:rStyle w:val="Heading3Char"/>
        </w:rPr>
        <w:t>Check for Updates</w:t>
      </w:r>
      <w:bookmarkEnd w:id="107"/>
      <w:r w:rsidRPr="0048758E">
        <w:rPr>
          <w:rStyle w:val="Heading5Char"/>
        </w:rPr>
        <w:t xml:space="preserve"> </w:t>
      </w:r>
      <w:r w:rsidRPr="0048758E">
        <w:t xml:space="preserve">– Looks up over the internet for the latest release version.  Shows the current or local version and the latest version available for download.   When </w:t>
      </w:r>
      <w:r w:rsidR="00D952E4" w:rsidRPr="0048758E">
        <w:t xml:space="preserve">the Download button is clicked </w:t>
      </w:r>
      <w:r w:rsidRPr="0048758E">
        <w:t xml:space="preserve">a browser window </w:t>
      </w:r>
      <w:r w:rsidR="00D952E4" w:rsidRPr="0048758E">
        <w:t xml:space="preserve">will open </w:t>
      </w:r>
      <w:r w:rsidRPr="0048758E">
        <w:t xml:space="preserve">and </w:t>
      </w:r>
      <w:r w:rsidR="00D952E4" w:rsidRPr="0048758E">
        <w:t xml:space="preserve">it will </w:t>
      </w:r>
      <w:r w:rsidRPr="0048758E">
        <w:t>attempt to download the latest version.</w:t>
      </w:r>
    </w:p>
    <w:p w14:paraId="7E57A1F6" w14:textId="77777777" w:rsidR="0073144D" w:rsidRPr="0048758E" w:rsidRDefault="0073144D" w:rsidP="00D372F9"/>
    <w:p w14:paraId="169F9D83" w14:textId="1208F121" w:rsidR="00C26938" w:rsidRPr="0048758E" w:rsidRDefault="00B02819" w:rsidP="00D372F9">
      <w:r w:rsidRPr="0048758E">
        <w:rPr>
          <w:noProof/>
          <w:lang w:eastAsia="en-GB"/>
        </w:rPr>
        <w:drawing>
          <wp:anchor distT="0" distB="0" distL="114300" distR="114300" simplePos="0" relativeHeight="251685888" behindDoc="0" locked="0" layoutInCell="1" allowOverlap="1" wp14:anchorId="7436979A" wp14:editId="7C174857">
            <wp:simplePos x="0" y="0"/>
            <wp:positionH relativeFrom="margin">
              <wp:align>right</wp:align>
            </wp:positionH>
            <wp:positionV relativeFrom="paragraph">
              <wp:posOffset>3695700</wp:posOffset>
            </wp:positionV>
            <wp:extent cx="5943920" cy="3621600"/>
            <wp:effectExtent l="0" t="0" r="0" b="0"/>
            <wp:wrapTopAndBottom/>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3920" cy="3621600"/>
                    </a:xfrm>
                    <a:prstGeom prst="rect">
                      <a:avLst/>
                    </a:prstGeom>
                  </pic:spPr>
                </pic:pic>
              </a:graphicData>
            </a:graphic>
            <wp14:sizeRelV relativeFrom="margin">
              <wp14:pctHeight>0</wp14:pctHeight>
            </wp14:sizeRelV>
          </wp:anchor>
        </w:drawing>
      </w:r>
      <w:r w:rsidRPr="0048758E">
        <w:rPr>
          <w:noProof/>
          <w:lang w:eastAsia="en-GB"/>
        </w:rPr>
        <w:drawing>
          <wp:anchor distT="0" distB="0" distL="114300" distR="114300" simplePos="0" relativeHeight="251684864" behindDoc="0" locked="0" layoutInCell="1" allowOverlap="1" wp14:anchorId="580C8DB3" wp14:editId="32435C53">
            <wp:simplePos x="0" y="0"/>
            <wp:positionH relativeFrom="margin">
              <wp:align>right</wp:align>
            </wp:positionH>
            <wp:positionV relativeFrom="paragraph">
              <wp:posOffset>243205</wp:posOffset>
            </wp:positionV>
            <wp:extent cx="5943822" cy="3481200"/>
            <wp:effectExtent l="0" t="0" r="0" b="5080"/>
            <wp:wrapTopAndBottom/>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3822" cy="3481200"/>
                    </a:xfrm>
                    <a:prstGeom prst="rect">
                      <a:avLst/>
                    </a:prstGeom>
                  </pic:spPr>
                </pic:pic>
              </a:graphicData>
            </a:graphic>
            <wp14:sizeRelV relativeFrom="margin">
              <wp14:pctHeight>0</wp14:pctHeight>
            </wp14:sizeRelV>
          </wp:anchor>
        </w:drawing>
      </w:r>
    </w:p>
    <w:p w14:paraId="426F70A5" w14:textId="572BD677" w:rsidR="00D54D95" w:rsidRPr="0048758E" w:rsidRDefault="00D54D95" w:rsidP="00D372F9"/>
    <w:p w14:paraId="046A5F1E" w14:textId="675E36DE" w:rsidR="00C26938" w:rsidRPr="0048758E" w:rsidRDefault="00EE4839" w:rsidP="00D372F9">
      <w:bookmarkStart w:id="108" w:name="_Toc62017148"/>
      <w:r w:rsidRPr="0048758E">
        <w:rPr>
          <w:rStyle w:val="Heading3Char"/>
        </w:rPr>
        <w:lastRenderedPageBreak/>
        <w:t>Monitor</w:t>
      </w:r>
      <w:bookmarkEnd w:id="108"/>
      <w:r w:rsidRPr="0048758E">
        <w:t xml:space="preserve"> – The Monitor shows real-time logging by Device, Category, and Type. The Telescope selection refers to any control that is a type of Telescope like SkyWatcher.  Category of Driver is for any incoming operations directly to the </w:t>
      </w:r>
      <w:r w:rsidR="003F0686">
        <w:t>ASCOM</w:t>
      </w:r>
      <w:r w:rsidRPr="0048758E">
        <w:t xml:space="preserve"> driver.  Interface would be the User Interface commands such as the hand controller items.  Category Server would be the internal workings of GS Server.</w:t>
      </w:r>
      <w:r w:rsidR="001872B3" w:rsidRPr="0048758E">
        <w:t xml:space="preserve">  When the monitor is started it will not quit until turned off, even is the GS server is </w:t>
      </w:r>
      <w:proofErr w:type="gramStart"/>
      <w:r w:rsidR="001872B3" w:rsidRPr="0048758E">
        <w:t>exited</w:t>
      </w:r>
      <w:proofErr w:type="gramEnd"/>
      <w:r w:rsidR="001872B3" w:rsidRPr="0048758E">
        <w:t xml:space="preserve"> and started again.  All files logged are kept in My Documents/GSServer.</w:t>
      </w:r>
    </w:p>
    <w:p w14:paraId="5190FC75" w14:textId="248DB584" w:rsidR="00EE4839" w:rsidRPr="0048758E" w:rsidRDefault="00EE4839" w:rsidP="00D372F9">
      <w:bookmarkStart w:id="109" w:name="_Toc62017149"/>
      <w:r w:rsidRPr="0048758E">
        <w:rPr>
          <w:rStyle w:val="Heading3Char"/>
        </w:rPr>
        <w:t>Session Log</w:t>
      </w:r>
      <w:bookmarkEnd w:id="109"/>
      <w:r w:rsidRPr="0048758E">
        <w:t xml:space="preserve"> – When checked turn</w:t>
      </w:r>
      <w:r w:rsidR="00ED2C56" w:rsidRPr="0048758E">
        <w:t>s</w:t>
      </w:r>
      <w:r w:rsidRPr="0048758E">
        <w:t xml:space="preserve"> on the log and keeps the last 5 rolling sessions logs.</w:t>
      </w:r>
    </w:p>
    <w:p w14:paraId="71F3999D" w14:textId="719A5D9E" w:rsidR="00C65AC8" w:rsidRPr="0048758E" w:rsidRDefault="00C65AC8" w:rsidP="00D372F9">
      <w:bookmarkStart w:id="110" w:name="_Toc62017150"/>
      <w:r w:rsidRPr="0048758E">
        <w:rPr>
          <w:rStyle w:val="Heading3Char"/>
        </w:rPr>
        <w:t>Log to File</w:t>
      </w:r>
      <w:bookmarkEnd w:id="110"/>
      <w:r w:rsidRPr="0048758E">
        <w:t xml:space="preserve"> – When checked anything shown in the monitor will output to a log file.</w:t>
      </w:r>
    </w:p>
    <w:p w14:paraId="1C6D09E5" w14:textId="6D2DFA4B" w:rsidR="008253B3" w:rsidRPr="0048758E" w:rsidRDefault="008253B3" w:rsidP="00210C26">
      <w:pPr>
        <w:pStyle w:val="Heading1"/>
        <w:numPr>
          <w:ilvl w:val="0"/>
          <w:numId w:val="27"/>
        </w:numPr>
      </w:pPr>
      <w:bookmarkStart w:id="111" w:name="_Toc62017151"/>
      <w:bookmarkStart w:id="112" w:name="_Toc108536323"/>
      <w:bookmarkStart w:id="113" w:name="_Toc215738175"/>
      <w:r w:rsidRPr="0048758E">
        <w:t>Log Files</w:t>
      </w:r>
      <w:bookmarkEnd w:id="111"/>
      <w:bookmarkEnd w:id="112"/>
      <w:bookmarkEnd w:id="113"/>
    </w:p>
    <w:p w14:paraId="76C07B03" w14:textId="77777777" w:rsidR="00D54D95" w:rsidRPr="0048758E" w:rsidRDefault="00D54D95" w:rsidP="00D54D95"/>
    <w:p w14:paraId="11240C33" w14:textId="55F6C464" w:rsidR="008253B3" w:rsidRPr="0048758E" w:rsidRDefault="008253B3" w:rsidP="008253B3">
      <w:r w:rsidRPr="0048758E">
        <w:t xml:space="preserve">Log files are in “My Documents\GSServer”.  There are </w:t>
      </w:r>
      <w:r w:rsidR="00F56AAC" w:rsidRPr="0048758E">
        <w:t>4</w:t>
      </w:r>
      <w:r w:rsidRPr="0048758E">
        <w:t xml:space="preserve"> types of logs</w:t>
      </w:r>
      <w:r w:rsidR="003F0686">
        <w:t>:</w:t>
      </w:r>
      <w:r w:rsidRPr="0048758E">
        <w:t xml:space="preserve"> Session, Error, </w:t>
      </w:r>
      <w:r w:rsidR="00D54D95" w:rsidRPr="0048758E">
        <w:t>Pulses</w:t>
      </w:r>
      <w:r w:rsidR="00F56AAC" w:rsidRPr="0048758E">
        <w:t xml:space="preserve">, </w:t>
      </w:r>
      <w:r w:rsidRPr="0048758E">
        <w:t xml:space="preserve">and Monitor.  </w:t>
      </w:r>
      <w:r w:rsidR="00F56AAC" w:rsidRPr="0048758E">
        <w:t xml:space="preserve">Any logs older than 7 days are automatically removed </w:t>
      </w:r>
      <w:r w:rsidR="00B10FA7" w:rsidRPr="0048758E">
        <w:t>when</w:t>
      </w:r>
      <w:r w:rsidR="00F56AAC" w:rsidRPr="0048758E">
        <w:t xml:space="preserve"> GS starts.</w:t>
      </w:r>
      <w:r w:rsidRPr="0048758E">
        <w:t xml:space="preserve"> Session</w:t>
      </w:r>
      <w:r w:rsidR="00B10FA7" w:rsidRPr="0048758E">
        <w:t>,</w:t>
      </w:r>
      <w:r w:rsidRPr="0048758E">
        <w:t xml:space="preserve"> Error</w:t>
      </w:r>
      <w:r w:rsidR="00B10FA7" w:rsidRPr="0048758E">
        <w:t xml:space="preserve">, and </w:t>
      </w:r>
      <w:r w:rsidR="00D54D95" w:rsidRPr="0048758E">
        <w:t>Pulses</w:t>
      </w:r>
      <w:r w:rsidRPr="0048758E">
        <w:t xml:space="preserve"> are </w:t>
      </w:r>
      <w:r w:rsidR="00D11850" w:rsidRPr="0048758E">
        <w:t>started</w:t>
      </w:r>
      <w:r w:rsidRPr="0048758E">
        <w:t xml:space="preserve"> by default while Monitor is created </w:t>
      </w:r>
      <w:r w:rsidR="00B10FA7" w:rsidRPr="0048758E">
        <w:t xml:space="preserve">manually </w:t>
      </w:r>
      <w:r w:rsidRPr="0048758E">
        <w:t>using the Monitor screen.</w:t>
      </w:r>
      <w:r w:rsidR="00D11850" w:rsidRPr="0048758E">
        <w:t xml:space="preserve">  All log entries are created by the </w:t>
      </w:r>
      <w:proofErr w:type="gramStart"/>
      <w:r w:rsidR="00D11850" w:rsidRPr="0048758E">
        <w:t>Monitor</w:t>
      </w:r>
      <w:proofErr w:type="gramEnd"/>
      <w:r w:rsidR="00D11850" w:rsidRPr="0048758E">
        <w:t xml:space="preserve"> so they are also available using the Monitor screen. </w:t>
      </w:r>
    </w:p>
    <w:p w14:paraId="3B293C90" w14:textId="4E59C0BD" w:rsidR="00F56AAC" w:rsidRPr="0048758E" w:rsidRDefault="008253B3" w:rsidP="008253B3">
      <w:pPr>
        <w:rPr>
          <w:color w:val="auto"/>
        </w:rPr>
      </w:pPr>
      <w:bookmarkStart w:id="114" w:name="_Toc62017152"/>
      <w:r w:rsidRPr="0048758E">
        <w:rPr>
          <w:rStyle w:val="Heading3Char"/>
        </w:rPr>
        <w:t>Session log</w:t>
      </w:r>
      <w:bookmarkEnd w:id="114"/>
      <w:r w:rsidRPr="0048758E">
        <w:rPr>
          <w:color w:val="auto"/>
        </w:rPr>
        <w:t xml:space="preserve"> </w:t>
      </w:r>
      <w:r w:rsidR="00D11850" w:rsidRPr="0048758E">
        <w:rPr>
          <w:color w:val="auto"/>
        </w:rPr>
        <w:t>– Show</w:t>
      </w:r>
      <w:r w:rsidR="00F56AAC" w:rsidRPr="0048758E">
        <w:rPr>
          <w:color w:val="auto"/>
        </w:rPr>
        <w:t>s</w:t>
      </w:r>
      <w:r w:rsidR="00D11850" w:rsidRPr="0048758E">
        <w:rPr>
          <w:color w:val="auto"/>
        </w:rPr>
        <w:t xml:space="preserve"> user actions taken along with any warnings issued by GS.  </w:t>
      </w:r>
      <w:r w:rsidR="00F56AAC" w:rsidRPr="0048758E">
        <w:rPr>
          <w:color w:val="auto"/>
        </w:rPr>
        <w:t xml:space="preserve">Format:  </w:t>
      </w:r>
      <w:r w:rsidR="00F56AAC" w:rsidRPr="0048758E">
        <w:rPr>
          <w:rFonts w:ascii="Consolas" w:hAnsi="Consolas"/>
          <w:color w:val="auto"/>
          <w:sz w:val="19"/>
        </w:rPr>
        <w:t>GSSessionLogyyyy-dd-MM-HH.txt {record Number}, {</w:t>
      </w:r>
      <w:proofErr w:type="spellStart"/>
      <w:r w:rsidR="00F56AAC" w:rsidRPr="0048758E">
        <w:rPr>
          <w:rFonts w:ascii="Consolas" w:hAnsi="Consolas"/>
          <w:color w:val="auto"/>
          <w:sz w:val="19"/>
        </w:rPr>
        <w:t>yyyy:dd:</w:t>
      </w:r>
      <w:proofErr w:type="gramStart"/>
      <w:r w:rsidR="00F56AAC" w:rsidRPr="0048758E">
        <w:rPr>
          <w:rFonts w:ascii="Consolas" w:hAnsi="Consolas"/>
          <w:color w:val="auto"/>
          <w:sz w:val="19"/>
        </w:rPr>
        <w:t>MM:HH</w:t>
      </w:r>
      <w:proofErr w:type="gramEnd"/>
      <w:r w:rsidR="00F56AAC" w:rsidRPr="0048758E">
        <w:rPr>
          <w:rFonts w:ascii="Consolas" w:hAnsi="Consolas"/>
          <w:color w:val="auto"/>
          <w:sz w:val="19"/>
        </w:rPr>
        <w:t>:</w:t>
      </w:r>
      <w:proofErr w:type="gramStart"/>
      <w:r w:rsidR="00F56AAC" w:rsidRPr="0048758E">
        <w:rPr>
          <w:rFonts w:ascii="Consolas" w:hAnsi="Consolas"/>
          <w:color w:val="auto"/>
          <w:sz w:val="19"/>
        </w:rPr>
        <w:t>mm:ss.fff</w:t>
      </w:r>
      <w:proofErr w:type="spellEnd"/>
      <w:proofErr w:type="gramEnd"/>
      <w:r w:rsidR="00F56AAC" w:rsidRPr="0048758E">
        <w:rPr>
          <w:rFonts w:ascii="Consolas" w:hAnsi="Consolas"/>
          <w:color w:val="auto"/>
          <w:sz w:val="19"/>
        </w:rPr>
        <w:t>}, {Device}, {Category}, {Type}, {Thread}, {Method}, {Message}</w:t>
      </w:r>
    </w:p>
    <w:p w14:paraId="5F9B9F66" w14:textId="24DD2FF7" w:rsidR="008F17F9" w:rsidRPr="0048758E" w:rsidRDefault="008F17F9" w:rsidP="008F17F9">
      <w:pPr>
        <w:rPr>
          <w:color w:val="auto"/>
        </w:rPr>
      </w:pPr>
      <w:bookmarkStart w:id="115" w:name="_Toc62017153"/>
      <w:r w:rsidRPr="0048758E">
        <w:rPr>
          <w:rStyle w:val="Heading3Char"/>
        </w:rPr>
        <w:t>Error log</w:t>
      </w:r>
      <w:bookmarkEnd w:id="115"/>
      <w:r w:rsidRPr="0048758E">
        <w:rPr>
          <w:color w:val="auto"/>
        </w:rPr>
        <w:t xml:space="preserve"> – All errors issued by GS.  Format:  </w:t>
      </w:r>
      <w:r w:rsidRPr="0048758E">
        <w:rPr>
          <w:rFonts w:ascii="Consolas" w:hAnsi="Consolas"/>
          <w:color w:val="auto"/>
          <w:sz w:val="19"/>
        </w:rPr>
        <w:t>GSErrorLogyyyy-dd-MM-HH.txt {record Number}, {</w:t>
      </w:r>
      <w:proofErr w:type="spellStart"/>
      <w:r w:rsidRPr="0048758E">
        <w:rPr>
          <w:rFonts w:ascii="Consolas" w:hAnsi="Consolas"/>
          <w:color w:val="auto"/>
          <w:sz w:val="19"/>
        </w:rPr>
        <w:t>yyyy:dd:</w:t>
      </w:r>
      <w:proofErr w:type="gramStart"/>
      <w:r w:rsidRPr="0048758E">
        <w:rPr>
          <w:rFonts w:ascii="Consolas" w:hAnsi="Consolas"/>
          <w:color w:val="auto"/>
          <w:sz w:val="19"/>
        </w:rPr>
        <w:t>MM:HH</w:t>
      </w:r>
      <w:proofErr w:type="gramEnd"/>
      <w:r w:rsidRPr="0048758E">
        <w:rPr>
          <w:rFonts w:ascii="Consolas" w:hAnsi="Consolas"/>
          <w:color w:val="auto"/>
          <w:sz w:val="19"/>
        </w:rPr>
        <w:t>:</w:t>
      </w:r>
      <w:proofErr w:type="gramStart"/>
      <w:r w:rsidRPr="0048758E">
        <w:rPr>
          <w:rFonts w:ascii="Consolas" w:hAnsi="Consolas"/>
          <w:color w:val="auto"/>
          <w:sz w:val="19"/>
        </w:rPr>
        <w:t>mm:ss.fff</w:t>
      </w:r>
      <w:proofErr w:type="spellEnd"/>
      <w:proofErr w:type="gramEnd"/>
      <w:r w:rsidRPr="0048758E">
        <w:rPr>
          <w:rFonts w:ascii="Consolas" w:hAnsi="Consolas"/>
          <w:color w:val="auto"/>
          <w:sz w:val="19"/>
        </w:rPr>
        <w:t>}, {Device}, {Category}, {Type}, {Thread}, {Method}, {Message}</w:t>
      </w:r>
    </w:p>
    <w:p w14:paraId="395485D9" w14:textId="206E4DC1" w:rsidR="008F17F9" w:rsidRPr="0048758E" w:rsidRDefault="008F17F9" w:rsidP="008F17F9">
      <w:pPr>
        <w:rPr>
          <w:color w:val="auto"/>
        </w:rPr>
      </w:pPr>
      <w:bookmarkStart w:id="116" w:name="_Toc62017154"/>
      <w:r w:rsidRPr="0048758E">
        <w:rPr>
          <w:rStyle w:val="Heading3Char"/>
        </w:rPr>
        <w:t>Monitor log</w:t>
      </w:r>
      <w:bookmarkEnd w:id="116"/>
      <w:r w:rsidRPr="0048758E">
        <w:rPr>
          <w:color w:val="auto"/>
        </w:rPr>
        <w:t xml:space="preserve"> – Items created from the Monitor screen.  Format:  </w:t>
      </w:r>
      <w:r w:rsidRPr="0048758E">
        <w:rPr>
          <w:rFonts w:ascii="Consolas" w:hAnsi="Consolas"/>
          <w:color w:val="auto"/>
          <w:sz w:val="19"/>
        </w:rPr>
        <w:t>GSMonitorLogyyyy-dd-MM-HH.txt {record Number}, {</w:t>
      </w:r>
      <w:proofErr w:type="spellStart"/>
      <w:r w:rsidRPr="0048758E">
        <w:rPr>
          <w:rFonts w:ascii="Consolas" w:hAnsi="Consolas"/>
          <w:color w:val="auto"/>
          <w:sz w:val="19"/>
        </w:rPr>
        <w:t>yyyy:dd:</w:t>
      </w:r>
      <w:proofErr w:type="gramStart"/>
      <w:r w:rsidRPr="0048758E">
        <w:rPr>
          <w:rFonts w:ascii="Consolas" w:hAnsi="Consolas"/>
          <w:color w:val="auto"/>
          <w:sz w:val="19"/>
        </w:rPr>
        <w:t>MM:HH</w:t>
      </w:r>
      <w:proofErr w:type="gramEnd"/>
      <w:r w:rsidRPr="0048758E">
        <w:rPr>
          <w:rFonts w:ascii="Consolas" w:hAnsi="Consolas"/>
          <w:color w:val="auto"/>
          <w:sz w:val="19"/>
        </w:rPr>
        <w:t>:</w:t>
      </w:r>
      <w:proofErr w:type="gramStart"/>
      <w:r w:rsidRPr="0048758E">
        <w:rPr>
          <w:rFonts w:ascii="Consolas" w:hAnsi="Consolas"/>
          <w:color w:val="auto"/>
          <w:sz w:val="19"/>
        </w:rPr>
        <w:t>mm:ss.fff</w:t>
      </w:r>
      <w:proofErr w:type="spellEnd"/>
      <w:proofErr w:type="gramEnd"/>
      <w:r w:rsidRPr="0048758E">
        <w:rPr>
          <w:rFonts w:ascii="Consolas" w:hAnsi="Consolas"/>
          <w:color w:val="auto"/>
          <w:sz w:val="19"/>
        </w:rPr>
        <w:t>}, {Device}, {Category}, {Type}, {Thread}, {Method}, {Message}</w:t>
      </w:r>
    </w:p>
    <w:p w14:paraId="7F5BC928" w14:textId="0AC92C43" w:rsidR="008F17F9" w:rsidRPr="0048758E" w:rsidRDefault="00D54D95" w:rsidP="008F17F9">
      <w:pPr>
        <w:rPr>
          <w:rFonts w:ascii="Consolas" w:hAnsi="Consolas"/>
          <w:color w:val="auto"/>
          <w:sz w:val="19"/>
        </w:rPr>
      </w:pPr>
      <w:r w:rsidRPr="0048758E">
        <w:rPr>
          <w:color w:val="auto"/>
        </w:rPr>
        <w:t>Pulses</w:t>
      </w:r>
      <w:r w:rsidR="008F17F9" w:rsidRPr="0048758E">
        <w:rPr>
          <w:color w:val="auto"/>
        </w:rPr>
        <w:t xml:space="preserve"> log – Items created from the </w:t>
      </w:r>
      <w:r w:rsidRPr="0048758E">
        <w:rPr>
          <w:color w:val="auto"/>
        </w:rPr>
        <w:t>Pulses</w:t>
      </w:r>
      <w:r w:rsidR="008F17F9" w:rsidRPr="0048758E">
        <w:rPr>
          <w:color w:val="auto"/>
        </w:rPr>
        <w:t xml:space="preserve"> screen.  Format:  </w:t>
      </w:r>
      <w:r w:rsidR="008F17F9" w:rsidRPr="0048758E">
        <w:rPr>
          <w:rFonts w:ascii="Consolas" w:hAnsi="Consolas"/>
          <w:color w:val="auto"/>
          <w:sz w:val="19"/>
        </w:rPr>
        <w:t>GS</w:t>
      </w:r>
      <w:r w:rsidRPr="0048758E">
        <w:rPr>
          <w:rFonts w:ascii="Consolas" w:hAnsi="Consolas"/>
          <w:color w:val="auto"/>
          <w:sz w:val="19"/>
        </w:rPr>
        <w:t>Pulses</w:t>
      </w:r>
      <w:r w:rsidR="008F17F9" w:rsidRPr="0048758E">
        <w:rPr>
          <w:rFonts w:ascii="Consolas" w:hAnsi="Consolas"/>
          <w:color w:val="auto"/>
          <w:sz w:val="19"/>
        </w:rPr>
        <w:t>Logyyyy-dd-MM}.txt</w:t>
      </w:r>
      <w:r w:rsidR="008F17F9" w:rsidRPr="0048758E">
        <w:rPr>
          <w:rFonts w:ascii="Consolas" w:hAnsi="Consolas"/>
          <w:color w:val="auto"/>
          <w:sz w:val="19"/>
        </w:rPr>
        <w:br/>
      </w:r>
    </w:p>
    <w:p w14:paraId="597B499B" w14:textId="77777777" w:rsidR="008253B3" w:rsidRPr="0048758E" w:rsidRDefault="008253B3" w:rsidP="008253B3"/>
    <w:p w14:paraId="779DCCF7" w14:textId="1D63C066" w:rsidR="00411FDC" w:rsidRPr="0048758E" w:rsidRDefault="00411FDC" w:rsidP="00210C26">
      <w:pPr>
        <w:pStyle w:val="Heading1"/>
        <w:numPr>
          <w:ilvl w:val="0"/>
          <w:numId w:val="27"/>
        </w:numPr>
      </w:pPr>
      <w:bookmarkStart w:id="117" w:name="_Toc62017155"/>
      <w:bookmarkStart w:id="118" w:name="_Toc108536324"/>
      <w:bookmarkStart w:id="119" w:name="_Toc215738176"/>
      <w:r w:rsidRPr="0048758E">
        <w:lastRenderedPageBreak/>
        <w:t>PPEC</w:t>
      </w:r>
      <w:bookmarkEnd w:id="117"/>
      <w:bookmarkEnd w:id="118"/>
      <w:bookmarkEnd w:id="119"/>
    </w:p>
    <w:p w14:paraId="07826EBB" w14:textId="77777777" w:rsidR="007F78CE" w:rsidRPr="0048758E" w:rsidRDefault="00411FDC" w:rsidP="00ED2003">
      <w:r w:rsidRPr="0048758E">
        <w:t>Permanent Periodic Error Correction (PPEC) allow</w:t>
      </w:r>
      <w:r w:rsidR="007F78CE" w:rsidRPr="0048758E">
        <w:t>s</w:t>
      </w:r>
      <w:r w:rsidRPr="0048758E">
        <w:t xml:space="preserve"> the mount to correct the right ascension (RA) for manufacturing errors in the worm wheel.</w:t>
      </w:r>
      <w:r w:rsidR="007F78CE" w:rsidRPr="0048758E">
        <w:t xml:space="preserve">  PPEC Training your mount will take small movement </w:t>
      </w:r>
      <w:r w:rsidRPr="0048758E">
        <w:t xml:space="preserve">corrections </w:t>
      </w:r>
      <w:r w:rsidR="007F78CE" w:rsidRPr="0048758E">
        <w:t xml:space="preserve">and </w:t>
      </w:r>
      <w:r w:rsidRPr="0048758E">
        <w:t>store</w:t>
      </w:r>
      <w:r w:rsidR="007F78CE" w:rsidRPr="0048758E">
        <w:t xml:space="preserve"> them</w:t>
      </w:r>
      <w:r w:rsidRPr="0048758E">
        <w:t xml:space="preserve"> within the mount</w:t>
      </w:r>
      <w:r w:rsidR="007F78CE" w:rsidRPr="0048758E">
        <w:t>.  These corrections</w:t>
      </w:r>
      <w:r w:rsidRPr="0048758E">
        <w:t xml:space="preserve"> are </w:t>
      </w:r>
      <w:r w:rsidR="007F78CE" w:rsidRPr="0048758E">
        <w:t xml:space="preserve">then </w:t>
      </w:r>
      <w:r w:rsidRPr="0048758E">
        <w:t>played back as the RA moves</w:t>
      </w:r>
      <w:r w:rsidR="007F78CE" w:rsidRPr="0048758E">
        <w:t xml:space="preserve"> when PPEC is turned on.</w:t>
      </w:r>
    </w:p>
    <w:p w14:paraId="65690420" w14:textId="77777777" w:rsidR="00AE412C" w:rsidRPr="0048758E" w:rsidRDefault="001872B3" w:rsidP="00ED2003">
      <w:pPr>
        <w:rPr>
          <w:b/>
        </w:rPr>
      </w:pPr>
      <w:r w:rsidRPr="0048758E">
        <w:rPr>
          <w:noProof/>
          <w:lang w:eastAsia="en-GB"/>
        </w:rPr>
        <w:drawing>
          <wp:inline distT="0" distB="0" distL="0" distR="0" wp14:anchorId="11695EDD" wp14:editId="7E0CFB5C">
            <wp:extent cx="1352550" cy="10953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352550" cy="1095375"/>
                    </a:xfrm>
                    <a:prstGeom prst="rect">
                      <a:avLst/>
                    </a:prstGeom>
                  </pic:spPr>
                </pic:pic>
              </a:graphicData>
            </a:graphic>
          </wp:inline>
        </w:drawing>
      </w:r>
    </w:p>
    <w:p w14:paraId="0D682AA8" w14:textId="30555F18" w:rsidR="008A2B91" w:rsidRPr="0048758E" w:rsidRDefault="007F78CE" w:rsidP="00ED2003">
      <w:r w:rsidRPr="0048758E">
        <w:rPr>
          <w:rStyle w:val="Heading3Char"/>
        </w:rPr>
        <w:t>How to PPEC train your mount</w:t>
      </w:r>
      <w:r w:rsidRPr="0048758E">
        <w:t xml:space="preserve"> - Before starting a training session your mount should be able to track and guide at a stable rate.  When you are happy with the way in which the mount is guiding and you </w:t>
      </w:r>
      <w:proofErr w:type="gramStart"/>
      <w:r w:rsidRPr="0048758E">
        <w:t>thinks</w:t>
      </w:r>
      <w:proofErr w:type="gramEnd"/>
      <w:r w:rsidRPr="0048758E">
        <w:t xml:space="preserve"> its stable</w:t>
      </w:r>
      <w:r w:rsidR="002A47CB" w:rsidRPr="0048758E">
        <w:t xml:space="preserve"> and consistent</w:t>
      </w:r>
      <w:r w:rsidRPr="0048758E">
        <w:t xml:space="preserve">, start a guiding session near the meridian and let it stabilize.  Start </w:t>
      </w:r>
      <w:r w:rsidR="002A47CB" w:rsidRPr="0048758E">
        <w:t>the</w:t>
      </w:r>
      <w:r w:rsidRPr="0048758E">
        <w:t xml:space="preserve"> PPEC training session by clicking the PPEC</w:t>
      </w:r>
      <w:r w:rsidR="002A47CB" w:rsidRPr="0048758E">
        <w:t xml:space="preserve"> Train</w:t>
      </w:r>
      <w:r w:rsidRPr="0048758E">
        <w:t xml:space="preserve"> checkbox.  When the mount start</w:t>
      </w:r>
      <w:r w:rsidR="002A47CB" w:rsidRPr="0048758E">
        <w:t>s</w:t>
      </w:r>
      <w:r w:rsidRPr="0048758E">
        <w:t xml:space="preserve"> collecting data the timer icon will turn </w:t>
      </w:r>
      <w:r w:rsidR="001218AA" w:rsidRPr="0048758E">
        <w:t>green</w:t>
      </w:r>
      <w:r w:rsidRPr="0048758E">
        <w:t xml:space="preserve">.   The mount will continue to collect data for several minutes.  </w:t>
      </w:r>
      <w:r w:rsidR="00C750F7" w:rsidRPr="0048758E">
        <w:t>When finished</w:t>
      </w:r>
      <w:r w:rsidR="008A2B91" w:rsidRPr="0048758E">
        <w:t xml:space="preserve"> </w:t>
      </w:r>
      <w:r w:rsidRPr="0048758E">
        <w:t>the timer</w:t>
      </w:r>
      <w:r w:rsidR="008A2B91" w:rsidRPr="0048758E">
        <w:t xml:space="preserve"> will</w:t>
      </w:r>
      <w:r w:rsidRPr="0048758E">
        <w:t xml:space="preserve"> </w:t>
      </w:r>
      <w:r w:rsidR="002A47CB" w:rsidRPr="0048758E">
        <w:t>turn gray and the PPEC Train checkbox is unchecked.  You can now start and stop the PPEC replay using the PPEC checkbox.  It’s recommended that you use PPEC for any future tracking or guiding sessions. If you’re guiding session worsens turn off PPEC and validate your guiding is back to normal.</w:t>
      </w:r>
      <w:r w:rsidR="00C750F7" w:rsidRPr="0048758E">
        <w:t xml:space="preserve">  You can retrain the mount</w:t>
      </w:r>
      <w:r w:rsidR="002A47CB" w:rsidRPr="0048758E">
        <w:t xml:space="preserve"> at any time </w:t>
      </w:r>
      <w:proofErr w:type="gramStart"/>
      <w:r w:rsidR="002A47CB" w:rsidRPr="0048758E">
        <w:t>as long as</w:t>
      </w:r>
      <w:proofErr w:type="gramEnd"/>
      <w:r w:rsidR="002A47CB" w:rsidRPr="0048758E">
        <w:t xml:space="preserve"> tracking is </w:t>
      </w:r>
      <w:r w:rsidR="00C750F7" w:rsidRPr="0048758E">
        <w:t xml:space="preserve">turned </w:t>
      </w:r>
      <w:r w:rsidR="002A47CB" w:rsidRPr="0048758E">
        <w:t>on.</w:t>
      </w:r>
    </w:p>
    <w:p w14:paraId="32B3358B" w14:textId="5C70B56A" w:rsidR="008A2B91" w:rsidRPr="0048758E" w:rsidRDefault="008A2B91" w:rsidP="00ED2003">
      <w:r w:rsidRPr="0048758E">
        <w:t>PPEC on/off checkbox – Turn on or off playback of corrections</w:t>
      </w:r>
    </w:p>
    <w:p w14:paraId="564A7E4A" w14:textId="3000714E" w:rsidR="008A2B91" w:rsidRPr="0048758E" w:rsidRDefault="008A2B91" w:rsidP="00ED2003">
      <w:r w:rsidRPr="0048758E">
        <w:t>PPEC Training Checkbox – Used to start a new collection session</w:t>
      </w:r>
    </w:p>
    <w:p w14:paraId="02DBB261" w14:textId="687582AE" w:rsidR="008A2B91" w:rsidRPr="0048758E" w:rsidRDefault="008A2B91" w:rsidP="00ED2003">
      <w:r w:rsidRPr="0048758E">
        <w:t>PPEC Data collection icon – Indicates mount is collecting error correction data</w:t>
      </w:r>
    </w:p>
    <w:p w14:paraId="76E32AFD" w14:textId="4EA18CD4" w:rsidR="00411FDC" w:rsidRPr="0048758E" w:rsidRDefault="001218AA" w:rsidP="00ED2003">
      <w:pPr>
        <w:rPr>
          <w:b/>
        </w:rPr>
      </w:pPr>
      <w:r w:rsidRPr="0048758E">
        <w:rPr>
          <w:b/>
          <w:color w:val="FF0000"/>
        </w:rPr>
        <w:t xml:space="preserve">Note: </w:t>
      </w:r>
      <w:r w:rsidR="007429E2" w:rsidRPr="0048758E">
        <w:rPr>
          <w:color w:val="FF0000"/>
        </w:rPr>
        <w:t xml:space="preserve">When using PHD2 for guiding </w:t>
      </w:r>
      <w:r w:rsidR="008113D5" w:rsidRPr="0048758E">
        <w:rPr>
          <w:color w:val="FF0000"/>
        </w:rPr>
        <w:t>it’s</w:t>
      </w:r>
      <w:r w:rsidR="007429E2" w:rsidRPr="0048758E">
        <w:rPr>
          <w:color w:val="FF0000"/>
        </w:rPr>
        <w:t xml:space="preserve"> recommended to turn off PPEC during the PHD2 calibration process and turn it back when finished</w:t>
      </w:r>
      <w:r w:rsidR="007429E2" w:rsidRPr="0048758E">
        <w:rPr>
          <w:b/>
        </w:rPr>
        <w:t>.</w:t>
      </w:r>
    </w:p>
    <w:p w14:paraId="59CF5297" w14:textId="3DAB4B0A" w:rsidR="00ED2003" w:rsidRPr="0048758E" w:rsidRDefault="00ED2003" w:rsidP="00B02819">
      <w:pPr>
        <w:pStyle w:val="Heading1"/>
        <w:pageBreakBefore/>
        <w:numPr>
          <w:ilvl w:val="0"/>
          <w:numId w:val="27"/>
        </w:numPr>
        <w:ind w:left="91" w:firstLine="357"/>
      </w:pPr>
      <w:bookmarkStart w:id="120" w:name="_Toc108536325"/>
      <w:bookmarkStart w:id="121" w:name="_Toc215738177"/>
      <w:r w:rsidRPr="0048758E">
        <w:lastRenderedPageBreak/>
        <w:t>Flips</w:t>
      </w:r>
      <w:bookmarkEnd w:id="120"/>
      <w:bookmarkEnd w:id="121"/>
    </w:p>
    <w:p w14:paraId="2FD8339F" w14:textId="7E42B27B" w:rsidR="009E3396" w:rsidRPr="0048758E" w:rsidRDefault="00ED2003" w:rsidP="00ED2003">
      <w:r w:rsidRPr="0048758E">
        <w:t>The “</w:t>
      </w:r>
      <w:r w:rsidR="00610D76" w:rsidRPr="0048758E">
        <w:t>Flip</w:t>
      </w:r>
      <w:r w:rsidRPr="0048758E">
        <w:t xml:space="preserve"> </w:t>
      </w:r>
      <w:r w:rsidR="00610D76" w:rsidRPr="0048758E">
        <w:t>Angle</w:t>
      </w:r>
      <w:r w:rsidRPr="0048758E">
        <w:t xml:space="preserve">” setting is the </w:t>
      </w:r>
      <w:r w:rsidR="003F0686" w:rsidRPr="0048758E">
        <w:t>number</w:t>
      </w:r>
      <w:r w:rsidRPr="0048758E">
        <w:t xml:space="preserve"> of degrees, before and after the meridian</w:t>
      </w:r>
      <w:r w:rsidR="00CF1FC9" w:rsidRPr="0048758E">
        <w:t xml:space="preserve"> where everything in-between is known as </w:t>
      </w:r>
      <w:r w:rsidR="00610D76" w:rsidRPr="0048758E">
        <w:t>a</w:t>
      </w:r>
      <w:r w:rsidR="00CF1FC9" w:rsidRPr="0048758E">
        <w:t xml:space="preserve"> flip zone</w:t>
      </w:r>
      <w:r w:rsidRPr="0048758E">
        <w:t xml:space="preserve">. </w:t>
      </w:r>
      <w:r w:rsidR="00CF1FC9" w:rsidRPr="0048758E">
        <w:t xml:space="preserve"> When the limit is reached certain actions can be taken on the main menu under Axis Limits</w:t>
      </w:r>
      <w:r w:rsidR="009E3396" w:rsidRPr="0048758E">
        <w:t xml:space="preserve"> such as Do Nothing, Stop Tracking, Park</w:t>
      </w:r>
      <w:r w:rsidR="00610D76" w:rsidRPr="0048758E">
        <w:t>, or how log to track after reaching the flip angle.</w:t>
      </w:r>
      <w:r w:rsidR="00CF1FC9" w:rsidRPr="0048758E">
        <w:t xml:space="preserve">  </w:t>
      </w:r>
      <w:r w:rsidRPr="0048758E">
        <w:t xml:space="preserve">Each degree equates to about 4 minutes of sidereal tracking time.  </w:t>
      </w:r>
      <w:r w:rsidR="00CF1FC9" w:rsidRPr="0048758E">
        <w:t xml:space="preserve">The default </w:t>
      </w:r>
      <w:r w:rsidR="009E3396" w:rsidRPr="0048758E">
        <w:t xml:space="preserve">setting </w:t>
      </w:r>
      <w:r w:rsidR="00CF1FC9" w:rsidRPr="0048758E">
        <w:t>is 20 degrees, so this means the flip</w:t>
      </w:r>
      <w:r w:rsidR="009E3396" w:rsidRPr="0048758E">
        <w:t xml:space="preserve"> zone</w:t>
      </w:r>
      <w:r w:rsidR="00CF1FC9" w:rsidRPr="0048758E">
        <w:t xml:space="preserve"> is 40 degrees</w:t>
      </w:r>
      <w:r w:rsidR="009E3396" w:rsidRPr="0048758E">
        <w:t xml:space="preserve"> total</w:t>
      </w:r>
      <w:r w:rsidR="00CF1FC9" w:rsidRPr="0048758E">
        <w:t xml:space="preserve">, 20 before the meridian and 20 degrees after the meridian. </w:t>
      </w:r>
      <w:r w:rsidR="009E3396" w:rsidRPr="0048758E">
        <w:t xml:space="preserve"> </w:t>
      </w:r>
    </w:p>
    <w:p w14:paraId="6D278B04" w14:textId="24A6B6E5" w:rsidR="009E3396" w:rsidRPr="0048758E" w:rsidRDefault="00CF1FC9" w:rsidP="00ED2003">
      <w:r w:rsidRPr="0048758E">
        <w:t>Application</w:t>
      </w:r>
      <w:r w:rsidR="009E3396" w:rsidRPr="0048758E">
        <w:t>s</w:t>
      </w:r>
      <w:r w:rsidRPr="0048758E">
        <w:t xml:space="preserve"> like NINA or SGP can </w:t>
      </w:r>
      <w:r w:rsidR="009E3396" w:rsidRPr="0048758E">
        <w:t xml:space="preserve">take advantage of flip zone by forcing the flip using the </w:t>
      </w:r>
      <w:r w:rsidR="00676785" w:rsidRPr="0048758E">
        <w:t>“</w:t>
      </w:r>
      <w:r w:rsidR="009E3396" w:rsidRPr="0048758E">
        <w:t>Side of Pier</w:t>
      </w:r>
      <w:r w:rsidR="00676785" w:rsidRPr="0048758E">
        <w:t>”</w:t>
      </w:r>
      <w:r w:rsidR="009E3396" w:rsidRPr="0048758E">
        <w:t xml:space="preserve"> command before or after hitting the meridian.  It’s recommended that the flips occur well before hitting the </w:t>
      </w:r>
      <w:r w:rsidR="00610D76" w:rsidRPr="0048758E">
        <w:t xml:space="preserve">Flip Angle </w:t>
      </w:r>
      <w:r w:rsidR="009E3396" w:rsidRPr="0048758E">
        <w:t xml:space="preserve">setting.  This way the limits can be used as a safety factor and an action can be taken if the flip failed from the image acquisition application.  </w:t>
      </w:r>
      <w:r w:rsidR="00676785" w:rsidRPr="0048758E">
        <w:t xml:space="preserve">Applications like Voyager use the “Destination Side of Pier” to determine when a flip can occur.  </w:t>
      </w:r>
      <w:proofErr w:type="gramStart"/>
      <w:r w:rsidR="00676785" w:rsidRPr="0048758E">
        <w:t>Basically</w:t>
      </w:r>
      <w:proofErr w:type="gramEnd"/>
      <w:r w:rsidR="00676785" w:rsidRPr="0048758E">
        <w:t xml:space="preserve"> it ask</w:t>
      </w:r>
      <w:r w:rsidR="003F0686">
        <w:t>s</w:t>
      </w:r>
      <w:r w:rsidR="00676785" w:rsidRPr="0048758E">
        <w:t xml:space="preserve"> GSS if a </w:t>
      </w:r>
      <w:r w:rsidR="003F0686" w:rsidRPr="0048758E">
        <w:t>GoTo</w:t>
      </w:r>
      <w:r w:rsidR="00676785" w:rsidRPr="0048758E">
        <w:t xml:space="preserve"> was executed what side of pier </w:t>
      </w:r>
      <w:r w:rsidR="00450821" w:rsidRPr="0048758E">
        <w:t>the mount would end up on.</w:t>
      </w:r>
      <w:r w:rsidR="00676785" w:rsidRPr="0048758E">
        <w:t xml:space="preserve">  Based on this Voyager would test the targets coordinates to see if a flip </w:t>
      </w:r>
      <w:r w:rsidR="00450821" w:rsidRPr="0048758E">
        <w:t>can</w:t>
      </w:r>
      <w:r w:rsidR="00676785" w:rsidRPr="0048758E">
        <w:t xml:space="preserve"> occur.  To properly accommodate applications </w:t>
      </w:r>
      <w:r w:rsidR="00610D76" w:rsidRPr="0048758E">
        <w:t xml:space="preserve">that use a </w:t>
      </w:r>
      <w:r w:rsidR="003F0686" w:rsidRPr="0048758E">
        <w:t>GoTo</w:t>
      </w:r>
      <w:r w:rsidR="00610D76" w:rsidRPr="0048758E">
        <w:t xml:space="preserve">, </w:t>
      </w:r>
      <w:r w:rsidR="00676785" w:rsidRPr="0048758E">
        <w:t xml:space="preserve">set the </w:t>
      </w:r>
      <w:r w:rsidR="00610D76" w:rsidRPr="0048758E">
        <w:t xml:space="preserve">Flip Angle </w:t>
      </w:r>
      <w:r w:rsidR="00676785" w:rsidRPr="0048758E">
        <w:t xml:space="preserve">to either a setting of 0 or 1 and the Axis Limits to “Do Nothing”.  </w:t>
      </w:r>
      <w:r w:rsidR="00450821" w:rsidRPr="0048758E">
        <w:t>Then t</w:t>
      </w:r>
      <w:r w:rsidR="00676785" w:rsidRPr="0048758E">
        <w:t xml:space="preserve">ell the application to wait </w:t>
      </w:r>
      <w:proofErr w:type="gramStart"/>
      <w:r w:rsidR="00676785" w:rsidRPr="0048758E">
        <w:t>a number of</w:t>
      </w:r>
      <w:proofErr w:type="gramEnd"/>
      <w:r w:rsidR="00676785" w:rsidRPr="0048758E">
        <w:t xml:space="preserve"> minutes</w:t>
      </w:r>
      <w:r w:rsidR="00450821" w:rsidRPr="0048758E">
        <w:t>, typically 1-5 minutes</w:t>
      </w:r>
      <w:r w:rsidR="00676785" w:rsidRPr="0048758E">
        <w:t xml:space="preserve"> after passing the meridian to test for the flip.  </w:t>
      </w:r>
      <w:r w:rsidR="00610D76" w:rsidRPr="0048758E">
        <w:t xml:space="preserve">If the flip </w:t>
      </w:r>
      <w:proofErr w:type="gramStart"/>
      <w:r w:rsidR="00610D76" w:rsidRPr="0048758E">
        <w:t>fails</w:t>
      </w:r>
      <w:proofErr w:type="gramEnd"/>
      <w:r w:rsidR="00610D76" w:rsidRPr="0048758E">
        <w:t xml:space="preserve"> then the “Tracking Limit” will be hit and the action selected will be taken.</w:t>
      </w:r>
    </w:p>
    <w:p w14:paraId="7EB3772B" w14:textId="68BC1B55" w:rsidR="00F76763" w:rsidRPr="0048758E" w:rsidRDefault="009E3396" w:rsidP="00ED2003">
      <w:r w:rsidRPr="0048758E">
        <w:t>The “</w:t>
      </w:r>
      <w:r w:rsidR="00610D76" w:rsidRPr="0048758E">
        <w:t>Flip Angle</w:t>
      </w:r>
      <w:r w:rsidRPr="0048758E">
        <w:t xml:space="preserve">” also affects </w:t>
      </w:r>
      <w:proofErr w:type="spellStart"/>
      <w:r w:rsidR="003F0686" w:rsidRPr="0048758E">
        <w:t>GoTo</w:t>
      </w:r>
      <w:r w:rsidR="003F0686">
        <w:t>s</w:t>
      </w:r>
      <w:proofErr w:type="spellEnd"/>
      <w:r w:rsidRPr="0048758E">
        <w:t xml:space="preserve"> and slews.  Any target within the </w:t>
      </w:r>
      <w:r w:rsidR="00450821" w:rsidRPr="0048758E">
        <w:t>f</w:t>
      </w:r>
      <w:r w:rsidRPr="0048758E">
        <w:t xml:space="preserve">lip zone can be pointed at by either side of the pier, that’s the purpose of the </w:t>
      </w:r>
      <w:r w:rsidR="00676785" w:rsidRPr="0048758E">
        <w:t xml:space="preserve">zone.  </w:t>
      </w:r>
      <w:r w:rsidR="00450821" w:rsidRPr="0048758E">
        <w:t xml:space="preserve">To determine which side of pier </w:t>
      </w:r>
      <w:proofErr w:type="gramStart"/>
      <w:r w:rsidR="00450821" w:rsidRPr="0048758E">
        <w:t>takes action</w:t>
      </w:r>
      <w:proofErr w:type="gramEnd"/>
      <w:r w:rsidR="00450821" w:rsidRPr="0048758E">
        <w:t xml:space="preserve"> depends on what side is closest.  i.e.  Say you</w:t>
      </w:r>
      <w:r w:rsidR="00610D76" w:rsidRPr="0048758E">
        <w:t>’</w:t>
      </w:r>
      <w:r w:rsidR="00450821" w:rsidRPr="0048758E">
        <w:t>r</w:t>
      </w:r>
      <w:r w:rsidR="00610D76" w:rsidRPr="0048758E">
        <w:t>e</w:t>
      </w:r>
      <w:r w:rsidR="00450821" w:rsidRPr="0048758E">
        <w:t xml:space="preserve"> pointing east and about 45 degrees in </w:t>
      </w:r>
      <w:proofErr w:type="gramStart"/>
      <w:r w:rsidR="00450821" w:rsidRPr="0048758E">
        <w:t>altitude</w:t>
      </w:r>
      <w:proofErr w:type="gramEnd"/>
      <w:r w:rsidR="00450821" w:rsidRPr="0048758E">
        <w:t xml:space="preserve"> and you want a target that is 5 minutes passed meridian.  Since the target is in the flip zone and the mount is in the pier west configuration the slew will not flip the </w:t>
      </w:r>
      <w:r w:rsidR="00F76763" w:rsidRPr="0048758E">
        <w:t>mount</w:t>
      </w:r>
      <w:r w:rsidR="00450821" w:rsidRPr="0048758E">
        <w:t xml:space="preserve"> because the axis is closer on the current side.  If the target was passed the flip </w:t>
      </w:r>
      <w:proofErr w:type="gramStart"/>
      <w:r w:rsidR="00450821" w:rsidRPr="0048758E">
        <w:t>zone</w:t>
      </w:r>
      <w:proofErr w:type="gramEnd"/>
      <w:r w:rsidR="00450821" w:rsidRPr="0048758E">
        <w:t xml:space="preserve"> then an automatic flip would occur since that’s the only pointing state that will work.</w:t>
      </w:r>
    </w:p>
    <w:p w14:paraId="3529E748" w14:textId="2C46E499" w:rsidR="00ED2003" w:rsidRPr="0048758E" w:rsidRDefault="00CF1FC9" w:rsidP="00ED2003">
      <w:r w:rsidRPr="0048758E">
        <w:t>Additional help videos that explain how flips work, “How to Flips” and “</w:t>
      </w:r>
      <w:r w:rsidR="00610D76" w:rsidRPr="0048758E">
        <w:t xml:space="preserve">Flip Angle </w:t>
      </w:r>
      <w:r w:rsidRPr="0048758E">
        <w:t xml:space="preserve">Gotos” are on the website greenswamp.org/.  </w:t>
      </w:r>
    </w:p>
    <w:p w14:paraId="04D88D76" w14:textId="63CE6960" w:rsidR="00AF3C8B" w:rsidRPr="0048758E" w:rsidRDefault="00AF3C8B" w:rsidP="00210C26">
      <w:pPr>
        <w:pStyle w:val="Heading1"/>
        <w:numPr>
          <w:ilvl w:val="0"/>
          <w:numId w:val="27"/>
        </w:numPr>
      </w:pPr>
      <w:bookmarkStart w:id="122" w:name="_Toc62017156"/>
      <w:bookmarkStart w:id="123" w:name="_Toc108536326"/>
      <w:bookmarkStart w:id="124" w:name="_Toc215738178"/>
      <w:r w:rsidRPr="0048758E">
        <w:lastRenderedPageBreak/>
        <w:t>Notes</w:t>
      </w:r>
      <w:bookmarkEnd w:id="122"/>
      <w:bookmarkEnd w:id="123"/>
      <w:bookmarkEnd w:id="124"/>
    </w:p>
    <w:p w14:paraId="48776F99" w14:textId="21382303" w:rsidR="00AF3C8B" w:rsidRPr="0048758E" w:rsidRDefault="00D54D95" w:rsidP="00AF3C8B">
      <w:r w:rsidRPr="0048758E">
        <w:rPr>
          <w:noProof/>
          <w:lang w:eastAsia="en-GB"/>
        </w:rPr>
        <w:drawing>
          <wp:inline distT="0" distB="0" distL="0" distR="0" wp14:anchorId="01A3E24A" wp14:editId="1DC49FB6">
            <wp:extent cx="5943600" cy="360172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Notes.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3601720"/>
                    </a:xfrm>
                    <a:prstGeom prst="rect">
                      <a:avLst/>
                    </a:prstGeom>
                  </pic:spPr>
                </pic:pic>
              </a:graphicData>
            </a:graphic>
          </wp:inline>
        </w:drawing>
      </w:r>
    </w:p>
    <w:p w14:paraId="325C3712" w14:textId="48B9B3F4" w:rsidR="00AF3C8B" w:rsidRPr="0048758E" w:rsidRDefault="00AF3C8B" w:rsidP="00D372F9">
      <w:r w:rsidRPr="0048758E">
        <w:t>Notes works with files that use the Rich Text Format (.rtf).  Other programs that also support rtf are Microsoft Word and WordPad along with Dropbox, OneDrive, and Google Drive.</w:t>
      </w:r>
    </w:p>
    <w:p w14:paraId="71C0D023" w14:textId="14890940" w:rsidR="00AF3C8B" w:rsidRPr="0048758E" w:rsidRDefault="00AF3C8B" w:rsidP="00D372F9">
      <w:r w:rsidRPr="0048758E">
        <w:t>Notes can be used to store information or logs during your viewing sessions.  Various templates can be created using MS Word or WordPad then loaded into Notes.</w:t>
      </w:r>
      <w:r w:rsidR="00FB2747" w:rsidRPr="0048758E">
        <w:t xml:space="preserve">  A sample template was </w:t>
      </w:r>
      <w:r w:rsidR="003F0686" w:rsidRPr="0048758E">
        <w:t>installed</w:t>
      </w:r>
      <w:r w:rsidR="00FB2747" w:rsidRPr="0048758E">
        <w:t xml:space="preserve"> into the application directory.  See the Installing section for locations.</w:t>
      </w:r>
    </w:p>
    <w:p w14:paraId="779A1C43" w14:textId="77777777" w:rsidR="00FB2747" w:rsidRPr="0048758E" w:rsidRDefault="00FB2747" w:rsidP="00D372F9"/>
    <w:p w14:paraId="1E134461" w14:textId="48FEEBD8" w:rsidR="00AF3C8B" w:rsidRPr="0048758E" w:rsidRDefault="00AF3C8B" w:rsidP="00D372F9">
      <w:bookmarkStart w:id="125" w:name="_Toc62017157"/>
      <w:r w:rsidRPr="0048758E">
        <w:rPr>
          <w:rStyle w:val="Heading3Char"/>
        </w:rPr>
        <w:t>Shortcuts Bar</w:t>
      </w:r>
      <w:bookmarkEnd w:id="125"/>
      <w:r w:rsidRPr="0048758E">
        <w:t xml:space="preserve"> – contains number of buttons that will insert information where your cursor is located on a form or in the window.  </w:t>
      </w:r>
    </w:p>
    <w:p w14:paraId="2CD17CA7" w14:textId="1CAA7243" w:rsidR="00C65AC8" w:rsidRPr="0048758E" w:rsidRDefault="00C65AC8" w:rsidP="00210C26">
      <w:pPr>
        <w:pStyle w:val="Heading1"/>
        <w:numPr>
          <w:ilvl w:val="0"/>
          <w:numId w:val="27"/>
        </w:numPr>
      </w:pPr>
      <w:bookmarkStart w:id="126" w:name="_Toc62017158"/>
      <w:bookmarkStart w:id="127" w:name="_Toc108536327"/>
      <w:bookmarkStart w:id="128" w:name="_Toc215738179"/>
      <w:r w:rsidRPr="0048758E">
        <w:lastRenderedPageBreak/>
        <w:t>Gamepad</w:t>
      </w:r>
      <w:bookmarkEnd w:id="126"/>
      <w:bookmarkEnd w:id="127"/>
      <w:bookmarkEnd w:id="128"/>
    </w:p>
    <w:p w14:paraId="011C8D45" w14:textId="19B1FCA5" w:rsidR="00C65AC8" w:rsidRPr="0048758E" w:rsidRDefault="009351B2" w:rsidP="00C65AC8">
      <w:r w:rsidRPr="0048758E">
        <w:rPr>
          <w:noProof/>
          <w:lang w:eastAsia="en-GB"/>
        </w:rPr>
        <w:drawing>
          <wp:inline distT="0" distB="0" distL="0" distR="0" wp14:anchorId="1B1EEEAD" wp14:editId="4BAE87B3">
            <wp:extent cx="5943600" cy="3429000"/>
            <wp:effectExtent l="0" t="0" r="0" b="0"/>
            <wp:docPr id="1127298405" name="Picture 1127298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98405" name="Picture 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p w14:paraId="38CB7766" w14:textId="77777777" w:rsidR="00C65AC8" w:rsidRPr="0048758E" w:rsidRDefault="00C65AC8" w:rsidP="00C65AC8"/>
    <w:p w14:paraId="6E03E042" w14:textId="74CB4711" w:rsidR="00C65AC8" w:rsidRPr="0048758E" w:rsidRDefault="00C65AC8" w:rsidP="00C65AC8">
      <w:r w:rsidRPr="0048758E">
        <w:t>When configuring a gamepad or joystick it’s recommend you not be connected to a mount.</w:t>
      </w:r>
      <w:r w:rsidRPr="0048758E">
        <w:br/>
        <w:t xml:space="preserve">Turn on the Gamepad and click the mouse in the box where you want to select the gamepad control.  Click save to try out the new settings.  After you connect to the mount you can judge how the sensitivity should be set.   A faster setting will repeat buttons that are held down too long.  </w:t>
      </w:r>
    </w:p>
    <w:p w14:paraId="66DF1B03" w14:textId="201ED2CC" w:rsidR="00A702B6" w:rsidRPr="0048758E" w:rsidRDefault="00A702B6" w:rsidP="00210C26">
      <w:pPr>
        <w:pStyle w:val="Heading1"/>
        <w:numPr>
          <w:ilvl w:val="0"/>
          <w:numId w:val="27"/>
        </w:numPr>
      </w:pPr>
      <w:bookmarkStart w:id="129" w:name="_Toc62017159"/>
      <w:bookmarkStart w:id="130" w:name="_Toc108536328"/>
      <w:bookmarkStart w:id="131" w:name="_Toc215738180"/>
      <w:r w:rsidRPr="0048758E">
        <w:lastRenderedPageBreak/>
        <w:t>3D</w:t>
      </w:r>
      <w:bookmarkEnd w:id="129"/>
      <w:bookmarkEnd w:id="130"/>
      <w:bookmarkEnd w:id="131"/>
    </w:p>
    <w:p w14:paraId="298DB5A8" w14:textId="0C3E8112" w:rsidR="00A702B6" w:rsidRPr="0048758E" w:rsidRDefault="00230B46" w:rsidP="00A702B6">
      <w:r w:rsidRPr="0048758E">
        <w:rPr>
          <w:noProof/>
          <w:lang w:eastAsia="en-GB"/>
        </w:rPr>
        <w:drawing>
          <wp:anchor distT="0" distB="0" distL="114300" distR="114300" simplePos="0" relativeHeight="251696128" behindDoc="0" locked="0" layoutInCell="1" allowOverlap="1" wp14:anchorId="7514DB94" wp14:editId="6111D9CB">
            <wp:simplePos x="0" y="0"/>
            <wp:positionH relativeFrom="column">
              <wp:posOffset>286247</wp:posOffset>
            </wp:positionH>
            <wp:positionV relativeFrom="paragraph">
              <wp:posOffset>-3644</wp:posOffset>
            </wp:positionV>
            <wp:extent cx="5725745" cy="3611880"/>
            <wp:effectExtent l="0" t="0" r="8890" b="7620"/>
            <wp:wrapSquare wrapText="bothSides"/>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67">
                      <a:extLst>
                        <a:ext uri="{28A0092B-C50C-407E-A947-70E740481C1C}">
                          <a14:useLocalDpi xmlns:a14="http://schemas.microsoft.com/office/drawing/2010/main" val="0"/>
                        </a:ext>
                      </a:extLst>
                    </a:blip>
                    <a:stretch>
                      <a:fillRect/>
                    </a:stretch>
                  </pic:blipFill>
                  <pic:spPr>
                    <a:xfrm>
                      <a:off x="0" y="0"/>
                      <a:ext cx="5725745" cy="3611880"/>
                    </a:xfrm>
                    <a:prstGeom prst="rect">
                      <a:avLst/>
                    </a:prstGeom>
                  </pic:spPr>
                </pic:pic>
              </a:graphicData>
            </a:graphic>
          </wp:anchor>
        </w:drawing>
      </w:r>
    </w:p>
    <w:p w14:paraId="6361AE79" w14:textId="30B4E4B2" w:rsidR="00A702B6" w:rsidRPr="0048758E" w:rsidRDefault="00A702B6" w:rsidP="00A702B6">
      <w:r w:rsidRPr="0048758E">
        <w:t>With the 3d tab you can watch a model of the mount as it moves in real time.  The position of the mount is dependent on the proper starting of the mount and GS being in the home position or a parked position.   If the mount starts up in an unknown position this view may not be correct.</w:t>
      </w:r>
    </w:p>
    <w:p w14:paraId="342BB8F6" w14:textId="7DB9113D" w:rsidR="005A3AC1" w:rsidRPr="0048758E" w:rsidRDefault="005A3AC1" w:rsidP="00A702B6">
      <w:r w:rsidRPr="0048758E">
        <w:t>Use the mouse</w:t>
      </w:r>
      <w:r w:rsidR="00831AC6" w:rsidRPr="0048758E">
        <w:t xml:space="preserve"> right click &amp; hold</w:t>
      </w:r>
      <w:r w:rsidRPr="0048758E">
        <w:t xml:space="preserve"> </w:t>
      </w:r>
      <w:r w:rsidR="00831AC6" w:rsidRPr="0048758E">
        <w:t>to pan or</w:t>
      </w:r>
      <w:r w:rsidRPr="0048758E">
        <w:t xml:space="preserve"> </w:t>
      </w:r>
      <w:r w:rsidR="00831AC6" w:rsidRPr="0048758E">
        <w:t xml:space="preserve">the </w:t>
      </w:r>
      <w:r w:rsidRPr="0048758E">
        <w:t>mouse wheel to zoom the model</w:t>
      </w:r>
      <w:r w:rsidR="00831AC6" w:rsidRPr="0048758E">
        <w:t xml:space="preserve"> for different viewing perspectives</w:t>
      </w:r>
      <w:r w:rsidRPr="0048758E">
        <w:t>.</w:t>
      </w:r>
    </w:p>
    <w:p w14:paraId="34CFB5F2" w14:textId="470B5467" w:rsidR="00F807DB" w:rsidRPr="0048758E" w:rsidRDefault="00F807DB" w:rsidP="00F807DB">
      <w:r w:rsidRPr="0048758E">
        <w:rPr>
          <w:rStyle w:val="Heading3Char"/>
        </w:rPr>
        <w:t>Save View button</w:t>
      </w:r>
      <w:r w:rsidRPr="0048758E">
        <w:t xml:space="preserve"> – saves the current position and view of the 3d model</w:t>
      </w:r>
    </w:p>
    <w:p w14:paraId="05F1C23E" w14:textId="401C981E" w:rsidR="00C52A09" w:rsidRPr="0048758E" w:rsidRDefault="00C52A09" w:rsidP="00D372F9">
      <w:bookmarkStart w:id="132" w:name="_Toc62017160"/>
      <w:r w:rsidRPr="0048758E">
        <w:rPr>
          <w:rStyle w:val="Heading3Char"/>
        </w:rPr>
        <w:t>Open Window</w:t>
      </w:r>
      <w:bookmarkEnd w:id="132"/>
      <w:r w:rsidR="00F807DB" w:rsidRPr="0048758E">
        <w:rPr>
          <w:rStyle w:val="Heading3Char"/>
        </w:rPr>
        <w:t xml:space="preserve"> button</w:t>
      </w:r>
      <w:r w:rsidRPr="0048758E">
        <w:t xml:space="preserve"> – opens a new window so that you can organize your desktop and still see the 3d models.</w:t>
      </w:r>
    </w:p>
    <w:p w14:paraId="3651F33C" w14:textId="0FBDFF74" w:rsidR="00DD3BAA" w:rsidRPr="0048758E" w:rsidRDefault="00C52A09" w:rsidP="00D372F9">
      <w:bookmarkStart w:id="133" w:name="_Toc62017161"/>
      <w:r w:rsidRPr="0048758E">
        <w:rPr>
          <w:rStyle w:val="Heading3Char"/>
        </w:rPr>
        <w:t>Reset View button</w:t>
      </w:r>
      <w:bookmarkEnd w:id="133"/>
      <w:r w:rsidRPr="0048758E">
        <w:t xml:space="preserve"> – reset the model back to the default viewing perspective.</w:t>
      </w:r>
    </w:p>
    <w:p w14:paraId="57089AE2" w14:textId="0F43C481" w:rsidR="00F807DB" w:rsidRPr="0048758E" w:rsidRDefault="00F807DB" w:rsidP="00F807DB">
      <w:bookmarkStart w:id="134" w:name="_Toc62017162"/>
      <w:r w:rsidRPr="0048758E">
        <w:rPr>
          <w:rStyle w:val="Heading3Char"/>
        </w:rPr>
        <w:t>Edit button</w:t>
      </w:r>
      <w:r w:rsidRPr="0048758E">
        <w:t xml:space="preserve"> – click to choose which information fields are displayed in the view.</w:t>
      </w:r>
    </w:p>
    <w:p w14:paraId="231F0C00" w14:textId="5EC538E1" w:rsidR="00DD3BAA" w:rsidRPr="0048758E" w:rsidRDefault="00DD3BAA" w:rsidP="00D372F9">
      <w:r w:rsidRPr="0048758E">
        <w:rPr>
          <w:rStyle w:val="Heading3Char"/>
        </w:rPr>
        <w:t>3 bars</w:t>
      </w:r>
      <w:bookmarkEnd w:id="134"/>
      <w:r w:rsidRPr="0048758E">
        <w:t xml:space="preserve"> – Under the settings you can select the 3d model type to view.  </w:t>
      </w:r>
    </w:p>
    <w:p w14:paraId="18A7423F" w14:textId="00ED1A85" w:rsidR="00C52A09" w:rsidRPr="0048758E" w:rsidRDefault="00C52A09" w:rsidP="00D372F9">
      <w:r w:rsidRPr="0048758E">
        <w:t xml:space="preserve">  </w:t>
      </w:r>
    </w:p>
    <w:p w14:paraId="3030ADED" w14:textId="26B569C4" w:rsidR="00C52A09" w:rsidRPr="0048758E" w:rsidRDefault="00C52A09" w:rsidP="00D372F9">
      <w:r w:rsidRPr="0048758E">
        <w:lastRenderedPageBreak/>
        <w:t xml:space="preserve"> </w:t>
      </w:r>
    </w:p>
    <w:p w14:paraId="155BB123" w14:textId="77777777" w:rsidR="006F5B91" w:rsidRPr="0048758E" w:rsidRDefault="006F5B91" w:rsidP="00A702B6"/>
    <w:p w14:paraId="60D1558D" w14:textId="3BB8C8AC" w:rsidR="006F5B91" w:rsidRPr="0048758E" w:rsidRDefault="006F5B91" w:rsidP="006F5B91">
      <w:pPr>
        <w:pStyle w:val="Heading1"/>
        <w:numPr>
          <w:ilvl w:val="0"/>
          <w:numId w:val="27"/>
        </w:numPr>
      </w:pPr>
      <w:bookmarkStart w:id="135" w:name="_Toc62017163"/>
      <w:bookmarkStart w:id="136" w:name="_Toc108536329"/>
      <w:bookmarkStart w:id="137" w:name="_Toc215738181"/>
      <w:r w:rsidRPr="0048758E">
        <w:t>Pole Locator</w:t>
      </w:r>
      <w:bookmarkEnd w:id="135"/>
      <w:bookmarkEnd w:id="136"/>
      <w:bookmarkEnd w:id="137"/>
    </w:p>
    <w:p w14:paraId="79A74E06" w14:textId="34B5B636" w:rsidR="006F5B91" w:rsidRPr="0048758E" w:rsidRDefault="000E5EE6" w:rsidP="00A702B6">
      <w:r w:rsidRPr="0048758E">
        <w:t xml:space="preserve">If you don’t have access to hardware like </w:t>
      </w:r>
      <w:proofErr w:type="spellStart"/>
      <w:r w:rsidRPr="0048758E">
        <w:t>Polemaster</w:t>
      </w:r>
      <w:proofErr w:type="spellEnd"/>
      <w:r w:rsidRPr="0048758E">
        <w:t xml:space="preserve"> or camera for plate </w:t>
      </w:r>
      <w:proofErr w:type="gramStart"/>
      <w:r w:rsidRPr="0048758E">
        <w:t>solving</w:t>
      </w:r>
      <w:proofErr w:type="gramEnd"/>
      <w:r w:rsidRPr="0048758E">
        <w:t xml:space="preserve"> then using the polar scope maybe your only option.  </w:t>
      </w:r>
      <w:r w:rsidR="006F5B91" w:rsidRPr="0048758E">
        <w:t xml:space="preserve">Use </w:t>
      </w:r>
      <w:r w:rsidRPr="0048758E">
        <w:t xml:space="preserve">can use </w:t>
      </w:r>
      <w:r w:rsidR="006F5B91" w:rsidRPr="0048758E">
        <w:t xml:space="preserve">the Pole Locator tab to polar align </w:t>
      </w:r>
      <w:r w:rsidRPr="0048758E">
        <w:t>the</w:t>
      </w:r>
      <w:r w:rsidR="006F5B91" w:rsidRPr="0048758E">
        <w:t xml:space="preserve"> mount using a polar scope.  If you’re in the north hemisphere use the directions for Polaris.  </w:t>
      </w:r>
      <w:r w:rsidRPr="0048758E">
        <w:t xml:space="preserve">In the </w:t>
      </w:r>
      <w:r w:rsidR="006F5B91" w:rsidRPr="0048758E">
        <w:t xml:space="preserve">southern hemisphere use </w:t>
      </w:r>
      <w:r w:rsidRPr="0048758E">
        <w:t>the location of Sigma Octans as an indication of location.</w:t>
      </w:r>
    </w:p>
    <w:p w14:paraId="3FB6C675" w14:textId="77777777" w:rsidR="006F5B91" w:rsidRPr="0048758E" w:rsidRDefault="006F5B91" w:rsidP="00A702B6"/>
    <w:p w14:paraId="3995C9D4" w14:textId="79F1EA8C" w:rsidR="006F5B91" w:rsidRPr="0048758E" w:rsidRDefault="006F5B91" w:rsidP="006F5B91">
      <w:pPr>
        <w:pStyle w:val="Heading2"/>
      </w:pPr>
      <w:bookmarkStart w:id="138" w:name="_Toc62017164"/>
      <w:r w:rsidRPr="0048758E">
        <w:t>Polaris Polar Scope Alignment in 6 Easy Steps</w:t>
      </w:r>
      <w:bookmarkEnd w:id="138"/>
    </w:p>
    <w:p w14:paraId="6FE66539" w14:textId="77777777" w:rsidR="006F5B91" w:rsidRPr="0048758E" w:rsidRDefault="006F5B91" w:rsidP="006F5B91">
      <w:pPr>
        <w:rPr>
          <w:rStyle w:val="Heading3Char"/>
        </w:rPr>
      </w:pPr>
    </w:p>
    <w:p w14:paraId="5AC5F206" w14:textId="50923783" w:rsidR="006F5B91" w:rsidRPr="0048758E" w:rsidRDefault="006F5B91" w:rsidP="006F5B91">
      <w:bookmarkStart w:id="139" w:name="_Toc62017165"/>
      <w:r w:rsidRPr="0048758E">
        <w:rPr>
          <w:rStyle w:val="Heading3Char"/>
        </w:rPr>
        <w:t>Prerequisites</w:t>
      </w:r>
      <w:bookmarkEnd w:id="139"/>
      <w:r w:rsidRPr="0048758E">
        <w:t xml:space="preserve"> - Verify Observatory information.  If not correct adjust in the </w:t>
      </w:r>
      <w:r w:rsidR="00E052E4" w:rsidRPr="0048758E">
        <w:t>Main</w:t>
      </w:r>
      <w:r w:rsidRPr="0048758E">
        <w:t>/Settings tab.</w:t>
      </w:r>
    </w:p>
    <w:p w14:paraId="76E2C6F0" w14:textId="4C08DDD5" w:rsidR="006F5B91" w:rsidRPr="0048758E" w:rsidRDefault="006F5B91" w:rsidP="006F5B91">
      <w:bookmarkStart w:id="140" w:name="_Toc62017166"/>
      <w:r w:rsidRPr="0048758E">
        <w:rPr>
          <w:rStyle w:val="Heading3Char"/>
        </w:rPr>
        <w:t>Step 1:</w:t>
      </w:r>
      <w:bookmarkEnd w:id="140"/>
      <w:r w:rsidRPr="0048758E">
        <w:t xml:space="preserve"> Align and level the mount - Align the mount roughly towards Polaris, don’t want to move it afterwards. Level it and get as close as you see fit.  It does not need to be perfect but as close as possible is good enough. Bring Polaris anywhere inside the viewport using the Alt and AZ knobs on your mount.</w:t>
      </w:r>
    </w:p>
    <w:p w14:paraId="74F6E191" w14:textId="77777777" w:rsidR="006F5B91" w:rsidRPr="0048758E" w:rsidRDefault="006F5B91" w:rsidP="006F5B91">
      <w:r w:rsidRPr="0048758E">
        <w:rPr>
          <w:noProof/>
          <w:lang w:eastAsia="en-GB"/>
        </w:rPr>
        <w:drawing>
          <wp:inline distT="0" distB="0" distL="0" distR="0" wp14:anchorId="35C90CB7" wp14:editId="3663BDAA">
            <wp:extent cx="3245666" cy="2428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261443" cy="2440682"/>
                    </a:xfrm>
                    <a:prstGeom prst="rect">
                      <a:avLst/>
                    </a:prstGeom>
                  </pic:spPr>
                </pic:pic>
              </a:graphicData>
            </a:graphic>
          </wp:inline>
        </w:drawing>
      </w:r>
    </w:p>
    <w:p w14:paraId="3E386599" w14:textId="042DAE71" w:rsidR="006F5B91" w:rsidRPr="0048758E" w:rsidRDefault="006F5B91" w:rsidP="006F5B91">
      <w:bookmarkStart w:id="141" w:name="_Toc62017167"/>
      <w:r w:rsidRPr="0048758E">
        <w:rPr>
          <w:rStyle w:val="Heading3Char"/>
        </w:rPr>
        <w:lastRenderedPageBreak/>
        <w:t>Step 2:</w:t>
      </w:r>
      <w:bookmarkEnd w:id="141"/>
      <w:r w:rsidRPr="0048758E">
        <w:t xml:space="preserve"> Center Polaris in the Crosshairs - Tip: carefully rotate the RA axis and make sure Polaris doesn’t stray as the circle moves around. Polar scope should be aligned properly.</w:t>
      </w:r>
    </w:p>
    <w:p w14:paraId="149E640B" w14:textId="77777777" w:rsidR="006F5B91" w:rsidRPr="0048758E" w:rsidRDefault="006F5B91" w:rsidP="006F5B91">
      <w:r w:rsidRPr="0048758E">
        <w:rPr>
          <w:noProof/>
          <w:lang w:eastAsia="en-GB"/>
        </w:rPr>
        <w:drawing>
          <wp:inline distT="0" distB="0" distL="0" distR="0" wp14:anchorId="0E76453E" wp14:editId="6BDDC88D">
            <wp:extent cx="3286125" cy="2468213"/>
            <wp:effectExtent l="0" t="0" r="0" b="889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92393" cy="2472921"/>
                    </a:xfrm>
                    <a:prstGeom prst="rect">
                      <a:avLst/>
                    </a:prstGeom>
                  </pic:spPr>
                </pic:pic>
              </a:graphicData>
            </a:graphic>
          </wp:inline>
        </w:drawing>
      </w:r>
    </w:p>
    <w:p w14:paraId="1B70BC16" w14:textId="7586C0D0" w:rsidR="006F5B91" w:rsidRPr="0048758E" w:rsidRDefault="006F5B91" w:rsidP="006F5B91">
      <w:bookmarkStart w:id="142" w:name="_Toc62017168"/>
      <w:r w:rsidRPr="0048758E">
        <w:rPr>
          <w:rStyle w:val="Heading3Char"/>
        </w:rPr>
        <w:t>Step 3:</w:t>
      </w:r>
      <w:bookmarkEnd w:id="142"/>
      <w:r w:rsidRPr="0048758E">
        <w:t xml:space="preserve"> Move Polaris off to the side and outside the circle – manually use ONLY either Altitude or Azimuth knobs to move Polaris outside the circle.  Do this to align the polar circle perfectly horizontal in the next step.  Move it approximate</w:t>
      </w:r>
      <w:r w:rsidR="00ED2C56" w:rsidRPr="0048758E">
        <w:t>ly</w:t>
      </w:r>
      <w:r w:rsidRPr="0048758E">
        <w:t xml:space="preserve"> double the distance from the center of the circle. It’s important that you only touch one set of polar alignment knobs, not both!</w:t>
      </w:r>
    </w:p>
    <w:p w14:paraId="4EEC5369" w14:textId="77777777" w:rsidR="006F5B91" w:rsidRPr="0048758E" w:rsidRDefault="006F5B91" w:rsidP="006F5B91">
      <w:r w:rsidRPr="0048758E">
        <w:rPr>
          <w:noProof/>
          <w:lang w:eastAsia="en-GB"/>
        </w:rPr>
        <w:drawing>
          <wp:inline distT="0" distB="0" distL="0" distR="0" wp14:anchorId="5D153E76" wp14:editId="42024354">
            <wp:extent cx="3400425" cy="2571052"/>
            <wp:effectExtent l="0" t="0" r="0" b="127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412445" cy="2580140"/>
                    </a:xfrm>
                    <a:prstGeom prst="rect">
                      <a:avLst/>
                    </a:prstGeom>
                  </pic:spPr>
                </pic:pic>
              </a:graphicData>
            </a:graphic>
          </wp:inline>
        </w:drawing>
      </w:r>
    </w:p>
    <w:p w14:paraId="5B48BE8E" w14:textId="051FB499" w:rsidR="006F5B91" w:rsidRPr="0048758E" w:rsidRDefault="006F5B91" w:rsidP="006F5B91">
      <w:bookmarkStart w:id="143" w:name="_Toc62017169"/>
      <w:r w:rsidRPr="0048758E">
        <w:rPr>
          <w:rStyle w:val="Heading3Char"/>
        </w:rPr>
        <w:t>Step 4:</w:t>
      </w:r>
      <w:bookmarkEnd w:id="143"/>
      <w:r w:rsidRPr="0048758E">
        <w:t xml:space="preserve"> Align the RA axis and the polar scope - rotate the right ascension axis until one of the lines is on Polaris.</w:t>
      </w:r>
    </w:p>
    <w:p w14:paraId="10C33E82" w14:textId="5B410469" w:rsidR="006F5B91" w:rsidRPr="0048758E" w:rsidRDefault="006F5B91" w:rsidP="006F5B91">
      <w:r w:rsidRPr="0048758E">
        <w:rPr>
          <w:noProof/>
          <w:lang w:eastAsia="en-GB"/>
        </w:rPr>
        <w:lastRenderedPageBreak/>
        <w:drawing>
          <wp:inline distT="0" distB="0" distL="0" distR="0" wp14:anchorId="08AB9056" wp14:editId="0E468252">
            <wp:extent cx="3448050" cy="2586038"/>
            <wp:effectExtent l="0" t="0" r="0" b="508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453617" cy="2590214"/>
                    </a:xfrm>
                    <a:prstGeom prst="rect">
                      <a:avLst/>
                    </a:prstGeom>
                  </pic:spPr>
                </pic:pic>
              </a:graphicData>
            </a:graphic>
          </wp:inline>
        </w:drawing>
      </w:r>
      <w:r w:rsidR="001038C4" w:rsidRPr="0048758E">
        <w:t xml:space="preserve"> </w:t>
      </w:r>
      <w:r w:rsidR="00B47E0F" w:rsidRPr="0048758E">
        <w:t xml:space="preserve"> </w:t>
      </w:r>
    </w:p>
    <w:p w14:paraId="614F5F55" w14:textId="25044D1A" w:rsidR="006F5B91" w:rsidRPr="0048758E" w:rsidRDefault="006F5B91" w:rsidP="006F5B91">
      <w:bookmarkStart w:id="144" w:name="_Toc62017170"/>
      <w:r w:rsidRPr="0048758E">
        <w:rPr>
          <w:rStyle w:val="Heading3Char"/>
        </w:rPr>
        <w:t>Step 5:</w:t>
      </w:r>
      <w:bookmarkEnd w:id="144"/>
      <w:r w:rsidRPr="0048758E">
        <w:t xml:space="preserve"> Use the Locator in GS to find </w:t>
      </w:r>
      <w:r w:rsidR="00ED2C56" w:rsidRPr="0048758E">
        <w:t xml:space="preserve">the </w:t>
      </w:r>
      <w:r w:rsidRPr="0048758E">
        <w:t xml:space="preserve">correct position for Polaris (red dot).  The dash circle line represents position for </w:t>
      </w:r>
      <w:proofErr w:type="gramStart"/>
      <w:r w:rsidRPr="0048758E">
        <w:t>2020</w:t>
      </w:r>
      <w:proofErr w:type="gramEnd"/>
      <w:r w:rsidRPr="0048758E">
        <w:t xml:space="preserve"> and the inside circle is 2028.  </w:t>
      </w:r>
    </w:p>
    <w:p w14:paraId="3371A72F" w14:textId="3D091BD1" w:rsidR="006F5B91" w:rsidRPr="0048758E" w:rsidRDefault="006F5B91" w:rsidP="006F5B91">
      <w:r w:rsidRPr="0048758E">
        <w:rPr>
          <w:noProof/>
          <w:lang w:eastAsia="en-GB"/>
        </w:rPr>
        <w:drawing>
          <wp:inline distT="0" distB="0" distL="0" distR="0" wp14:anchorId="29096384" wp14:editId="4415AACE">
            <wp:extent cx="2933700" cy="264812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948936" cy="2661873"/>
                    </a:xfrm>
                    <a:prstGeom prst="rect">
                      <a:avLst/>
                    </a:prstGeom>
                  </pic:spPr>
                </pic:pic>
              </a:graphicData>
            </a:graphic>
          </wp:inline>
        </w:drawing>
      </w:r>
    </w:p>
    <w:p w14:paraId="2A277757" w14:textId="18A4FE27" w:rsidR="006F5B91" w:rsidRPr="0048758E" w:rsidRDefault="006F5B91" w:rsidP="006F5B91">
      <w:bookmarkStart w:id="145" w:name="_Toc62017171"/>
      <w:r w:rsidRPr="0048758E">
        <w:rPr>
          <w:rStyle w:val="Heading3Char"/>
        </w:rPr>
        <w:t>Step 6:</w:t>
      </w:r>
      <w:bookmarkEnd w:id="145"/>
      <w:r w:rsidRPr="0048758E">
        <w:t xml:space="preserve"> Adjust the Alt and AZ knobs on your mount to move Polaris to the exact position</w:t>
      </w:r>
    </w:p>
    <w:p w14:paraId="4B82A176" w14:textId="77777777" w:rsidR="006F5B91" w:rsidRPr="0048758E" w:rsidRDefault="006F5B91" w:rsidP="006F5B91">
      <w:r w:rsidRPr="0048758E">
        <w:rPr>
          <w:noProof/>
          <w:lang w:eastAsia="en-GB"/>
        </w:rPr>
        <w:lastRenderedPageBreak/>
        <w:drawing>
          <wp:inline distT="0" distB="0" distL="0" distR="0" wp14:anchorId="4EA9D4B7" wp14:editId="7442DC98">
            <wp:extent cx="3533775" cy="2658149"/>
            <wp:effectExtent l="0" t="0" r="0" b="889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544571" cy="2666270"/>
                    </a:xfrm>
                    <a:prstGeom prst="rect">
                      <a:avLst/>
                    </a:prstGeom>
                  </pic:spPr>
                </pic:pic>
              </a:graphicData>
            </a:graphic>
          </wp:inline>
        </w:drawing>
      </w:r>
    </w:p>
    <w:p w14:paraId="59B401B4" w14:textId="36267266" w:rsidR="006F5B91" w:rsidRPr="0048758E" w:rsidRDefault="006F5B91" w:rsidP="006F5B91">
      <w:r w:rsidRPr="0048758E">
        <w:t>Complete, to refine the polar alignment consider doing a drift alignment.</w:t>
      </w:r>
    </w:p>
    <w:p w14:paraId="4FF34D37" w14:textId="31B20F4F" w:rsidR="00330CE7" w:rsidRPr="0048758E" w:rsidRDefault="00330CE7" w:rsidP="006F5B91">
      <w:pPr>
        <w:pStyle w:val="Heading1"/>
        <w:numPr>
          <w:ilvl w:val="0"/>
          <w:numId w:val="27"/>
        </w:numPr>
      </w:pPr>
      <w:bookmarkStart w:id="146" w:name="_Toc62017172"/>
      <w:bookmarkStart w:id="147" w:name="_Toc108536330"/>
      <w:bookmarkStart w:id="148" w:name="_Toc215738182"/>
      <w:r w:rsidRPr="0048758E">
        <w:t>Pulses</w:t>
      </w:r>
      <w:bookmarkEnd w:id="146"/>
      <w:bookmarkEnd w:id="147"/>
      <w:bookmarkEnd w:id="148"/>
    </w:p>
    <w:p w14:paraId="12B2175F" w14:textId="49A4D2FF" w:rsidR="00330CE7" w:rsidRPr="0048758E" w:rsidRDefault="00122805" w:rsidP="00330CE7">
      <w:r w:rsidRPr="0048758E">
        <w:rPr>
          <w:noProof/>
          <w:lang w:eastAsia="en-GB"/>
        </w:rPr>
        <w:drawing>
          <wp:inline distT="0" distB="0" distL="0" distR="0" wp14:anchorId="533F68A3" wp14:editId="00987811">
            <wp:extent cx="5943600" cy="359029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943600" cy="3590290"/>
                    </a:xfrm>
                    <a:prstGeom prst="rect">
                      <a:avLst/>
                    </a:prstGeom>
                  </pic:spPr>
                </pic:pic>
              </a:graphicData>
            </a:graphic>
          </wp:inline>
        </w:drawing>
      </w:r>
    </w:p>
    <w:p w14:paraId="6631E058" w14:textId="252EB078" w:rsidR="00365368" w:rsidRPr="0048758E" w:rsidRDefault="00365368" w:rsidP="00D372F9">
      <w:r w:rsidRPr="0048758E">
        <w:lastRenderedPageBreak/>
        <w:t>Pulses are captured from guiding applications like PHD2 which will send the guiding corrections to the driver in the form of individual pulses.  These pulses can be captured and displayed here to see the performance of guiding for the mount.</w:t>
      </w:r>
    </w:p>
    <w:p w14:paraId="34492C69" w14:textId="5ED8807C" w:rsidR="00221AE8" w:rsidRPr="0048758E" w:rsidRDefault="00221AE8" w:rsidP="00D372F9">
      <w:bookmarkStart w:id="149" w:name="_Toc62017173"/>
      <w:r w:rsidRPr="0048758E">
        <w:rPr>
          <w:rStyle w:val="Heading3Char"/>
        </w:rPr>
        <w:t xml:space="preserve">GS </w:t>
      </w:r>
      <w:proofErr w:type="spellStart"/>
      <w:r w:rsidRPr="0048758E">
        <w:rPr>
          <w:rStyle w:val="Heading3Char"/>
        </w:rPr>
        <w:t>ChartViewer</w:t>
      </w:r>
      <w:bookmarkEnd w:id="149"/>
      <w:proofErr w:type="spellEnd"/>
      <w:r w:rsidRPr="0048758E">
        <w:t xml:space="preserve"> – </w:t>
      </w:r>
      <w:proofErr w:type="spellStart"/>
      <w:r w:rsidRPr="0048758E">
        <w:t>ChartViewer</w:t>
      </w:r>
      <w:proofErr w:type="spellEnd"/>
      <w:r w:rsidRPr="0048758E">
        <w:t xml:space="preserve"> is another program packaged with GS that allow external viewing of the Pulses Logs.  This allows logs to be viewed by others that have the </w:t>
      </w:r>
      <w:proofErr w:type="spellStart"/>
      <w:r w:rsidRPr="0048758E">
        <w:t>ChartViewer</w:t>
      </w:r>
      <w:proofErr w:type="spellEnd"/>
      <w:r w:rsidRPr="0048758E">
        <w:t xml:space="preserve"> program.  Locate GS.ChartViewer.exe in the install directory.</w:t>
      </w:r>
    </w:p>
    <w:p w14:paraId="645FF32C" w14:textId="7BD8B5FF" w:rsidR="00330CE7" w:rsidRPr="0048758E" w:rsidRDefault="00330CE7" w:rsidP="00D372F9">
      <w:bookmarkStart w:id="150" w:name="_Toc62017174"/>
      <w:r w:rsidRPr="0048758E">
        <w:rPr>
          <w:rStyle w:val="Heading3Char"/>
        </w:rPr>
        <w:t>Start</w:t>
      </w:r>
      <w:bookmarkEnd w:id="150"/>
      <w:r w:rsidRPr="0048758E">
        <w:t xml:space="preserve"> – Star</w:t>
      </w:r>
      <w:r w:rsidR="00ED2C56" w:rsidRPr="0048758E">
        <w:t>t</w:t>
      </w:r>
      <w:r w:rsidRPr="0048758E">
        <w:t>s and stops the chart</w:t>
      </w:r>
      <w:r w:rsidR="00365368" w:rsidRPr="0048758E">
        <w:t>.  Pulse logs are automatically saved to the documents area.</w:t>
      </w:r>
      <w:r w:rsidRPr="0048758E">
        <w:t xml:space="preserve">  </w:t>
      </w:r>
    </w:p>
    <w:p w14:paraId="70AFB0C9" w14:textId="3192A579" w:rsidR="00330CE7" w:rsidRPr="0048758E" w:rsidRDefault="00330CE7" w:rsidP="00D372F9">
      <w:bookmarkStart w:id="151" w:name="_Toc62017175"/>
      <w:r w:rsidRPr="0048758E">
        <w:rPr>
          <w:rStyle w:val="Heading3Char"/>
        </w:rPr>
        <w:t>Clear</w:t>
      </w:r>
      <w:bookmarkEnd w:id="151"/>
      <w:r w:rsidRPr="0048758E">
        <w:t xml:space="preserve"> – Removes any drawings on the screen only</w:t>
      </w:r>
    </w:p>
    <w:p w14:paraId="5C7D6F02" w14:textId="6CA3C9C0" w:rsidR="00330CE7" w:rsidRPr="0048758E" w:rsidRDefault="00330CE7" w:rsidP="00D372F9">
      <w:bookmarkStart w:id="152" w:name="_Toc62017176"/>
      <w:r w:rsidRPr="0048758E">
        <w:rPr>
          <w:rStyle w:val="Heading3Char"/>
        </w:rPr>
        <w:t>Pause</w:t>
      </w:r>
      <w:bookmarkEnd w:id="152"/>
      <w:r w:rsidRPr="0048758E">
        <w:t xml:space="preserve"> – Stops the timeline from auto scrolling and allows the chart to be panned and zoomed.</w:t>
      </w:r>
    </w:p>
    <w:p w14:paraId="35E3BC0A" w14:textId="4298BFDB" w:rsidR="00330CE7" w:rsidRPr="0048758E" w:rsidRDefault="00330CE7" w:rsidP="00D372F9">
      <w:bookmarkStart w:id="153" w:name="_Toc62017177"/>
      <w:r w:rsidRPr="0048758E">
        <w:rPr>
          <w:rStyle w:val="Heading3Char"/>
        </w:rPr>
        <w:t>Fit</w:t>
      </w:r>
      <w:bookmarkEnd w:id="153"/>
      <w:r w:rsidRPr="0048758E">
        <w:t xml:space="preserve"> – Readjusts the chart to fit the screen using the selected scale.  </w:t>
      </w:r>
    </w:p>
    <w:p w14:paraId="478494DA" w14:textId="488B49C4" w:rsidR="00330CE7" w:rsidRPr="0048758E" w:rsidRDefault="00330CE7" w:rsidP="00D372F9">
      <w:bookmarkStart w:id="154" w:name="_Toc62017178"/>
      <w:r w:rsidRPr="0048758E">
        <w:rPr>
          <w:rStyle w:val="Heading3Char"/>
        </w:rPr>
        <w:t>Zoom</w:t>
      </w:r>
      <w:bookmarkEnd w:id="154"/>
      <w:r w:rsidRPr="0048758E">
        <w:t xml:space="preserve"> – Changes the mouse </w:t>
      </w:r>
      <w:r w:rsidR="00122805" w:rsidRPr="0048758E">
        <w:t xml:space="preserve">and arrow </w:t>
      </w:r>
      <w:r w:rsidRPr="0048758E">
        <w:t>behavior</w:t>
      </w:r>
      <w:r w:rsidR="00122805" w:rsidRPr="0048758E">
        <w:t>s</w:t>
      </w:r>
      <w:r w:rsidRPr="0048758E">
        <w:t xml:space="preserve">.  </w:t>
      </w:r>
      <w:r w:rsidR="00122805" w:rsidRPr="0048758E">
        <w:t xml:space="preserve">Use the mouse wheel or arrow key buttons. </w:t>
      </w:r>
    </w:p>
    <w:p w14:paraId="0884547E" w14:textId="2AB54D78" w:rsidR="00122805" w:rsidRPr="0048758E" w:rsidRDefault="00180BCE" w:rsidP="00D372F9">
      <w:r w:rsidRPr="0048758E">
        <w:rPr>
          <w:rStyle w:val="Heading3Char"/>
        </w:rPr>
        <w:t>Dec Backlash</w:t>
      </w:r>
      <w:r w:rsidRPr="0048758E">
        <w:t xml:space="preserve"> – Allows adjusting the Dec backlash while watching guiding live.   Refer to the section Backlash Compensate.</w:t>
      </w:r>
    </w:p>
    <w:p w14:paraId="192CC500" w14:textId="2AE3769B" w:rsidR="00365368" w:rsidRPr="0048758E" w:rsidRDefault="00230B46" w:rsidP="0076378B">
      <w:r w:rsidRPr="0048758E">
        <w:rPr>
          <w:noProof/>
          <w:lang w:eastAsia="en-GB"/>
        </w:rPr>
        <w:drawing>
          <wp:inline distT="0" distB="0" distL="0" distR="0" wp14:anchorId="44BB5171" wp14:editId="4AFA54EA">
            <wp:extent cx="5943600" cy="3648075"/>
            <wp:effectExtent l="0" t="0" r="0"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3648075"/>
                    </a:xfrm>
                    <a:prstGeom prst="rect">
                      <a:avLst/>
                    </a:prstGeom>
                  </pic:spPr>
                </pic:pic>
              </a:graphicData>
            </a:graphic>
          </wp:inline>
        </w:drawing>
      </w:r>
    </w:p>
    <w:p w14:paraId="7B7B1B69" w14:textId="329763AB" w:rsidR="00235529" w:rsidRPr="0048758E" w:rsidRDefault="00235529" w:rsidP="00D372F9">
      <w:r w:rsidRPr="0048758E">
        <w:lastRenderedPageBreak/>
        <w:t xml:space="preserve">  </w:t>
      </w:r>
    </w:p>
    <w:p w14:paraId="37460BEC" w14:textId="7DEAD926" w:rsidR="00235529" w:rsidRPr="0048758E" w:rsidRDefault="00235529" w:rsidP="00D372F9">
      <w:bookmarkStart w:id="155" w:name="_Toc62017179"/>
      <w:r w:rsidRPr="0048758E">
        <w:rPr>
          <w:rStyle w:val="Heading3Char"/>
        </w:rPr>
        <w:t>Capture</w:t>
      </w:r>
      <w:bookmarkEnd w:id="155"/>
      <w:r w:rsidRPr="0048758E">
        <w:t xml:space="preserve"> – Check to show and log a series.  </w:t>
      </w:r>
    </w:p>
    <w:p w14:paraId="25DDC1D5" w14:textId="2F342C8B" w:rsidR="00D003F3" w:rsidRPr="0048758E" w:rsidRDefault="00D003F3" w:rsidP="00235529">
      <w:pPr>
        <w:pStyle w:val="Heading3"/>
      </w:pPr>
      <w:bookmarkStart w:id="156" w:name="_Toc62017180"/>
      <w:r w:rsidRPr="0048758E">
        <w:rPr>
          <w:rStyle w:val="Heading5Char"/>
        </w:rPr>
        <w:t>Type</w:t>
      </w:r>
      <w:bookmarkEnd w:id="156"/>
    </w:p>
    <w:p w14:paraId="6B7BEE5E" w14:textId="0A0C23D4" w:rsidR="00D003F3" w:rsidRPr="0048758E" w:rsidRDefault="00D003F3" w:rsidP="00D003F3">
      <w:pPr>
        <w:pStyle w:val="ListParagraph"/>
        <w:numPr>
          <w:ilvl w:val="0"/>
          <w:numId w:val="31"/>
        </w:numPr>
      </w:pPr>
      <w:r w:rsidRPr="0048758E">
        <w:t>Ra Duration – Normal Ra corrections being process by the driver</w:t>
      </w:r>
    </w:p>
    <w:p w14:paraId="5B7C663E" w14:textId="2B699869" w:rsidR="00D003F3" w:rsidRPr="0048758E" w:rsidRDefault="00D003F3" w:rsidP="00D003F3">
      <w:pPr>
        <w:pStyle w:val="ListParagraph"/>
        <w:numPr>
          <w:ilvl w:val="0"/>
          <w:numId w:val="31"/>
        </w:numPr>
      </w:pPr>
      <w:r w:rsidRPr="0048758E">
        <w:t xml:space="preserve">Ra Rejections – Rejected Ra pulses </w:t>
      </w:r>
    </w:p>
    <w:p w14:paraId="0D08CF8F" w14:textId="23DD7F1C" w:rsidR="00D003F3" w:rsidRPr="0048758E" w:rsidRDefault="00D003F3" w:rsidP="00D003F3">
      <w:pPr>
        <w:pStyle w:val="ListParagraph"/>
        <w:numPr>
          <w:ilvl w:val="0"/>
          <w:numId w:val="31"/>
        </w:numPr>
      </w:pPr>
      <w:r w:rsidRPr="0048758E">
        <w:t>Dec Duration - Normal Dec corrections being process by the driver</w:t>
      </w:r>
    </w:p>
    <w:p w14:paraId="03621756" w14:textId="6CED7170" w:rsidR="00D003F3" w:rsidRPr="0048758E" w:rsidRDefault="00D003F3" w:rsidP="00D003F3">
      <w:pPr>
        <w:pStyle w:val="ListParagraph"/>
        <w:numPr>
          <w:ilvl w:val="0"/>
          <w:numId w:val="31"/>
        </w:numPr>
      </w:pPr>
      <w:r w:rsidRPr="0048758E">
        <w:t>Dec Rejections - Rejected Dec pulses</w:t>
      </w:r>
    </w:p>
    <w:p w14:paraId="32FCB07D" w14:textId="3DF17ED3" w:rsidR="000B3D99" w:rsidRPr="0048758E" w:rsidRDefault="000B3D99" w:rsidP="00D003F3">
      <w:pPr>
        <w:pStyle w:val="ListParagraph"/>
        <w:numPr>
          <w:ilvl w:val="0"/>
          <w:numId w:val="31"/>
        </w:numPr>
      </w:pPr>
      <w:r w:rsidRPr="0048758E">
        <w:t xml:space="preserve">RA PHD and Dec PHD – Displays the guiding performance from PHD2.  If one is checked a connection will be made to the PHD2 server </w:t>
      </w:r>
      <w:proofErr w:type="gramStart"/>
      <w:r w:rsidRPr="0048758E">
        <w:t>so</w:t>
      </w:r>
      <w:proofErr w:type="gramEnd"/>
      <w:r w:rsidRPr="0048758E">
        <w:t xml:space="preserve"> make sure it’s turned on in the PHD2 settings.  The PHD Host IP is also required for the connection to work.  </w:t>
      </w:r>
    </w:p>
    <w:p w14:paraId="6C25B66B" w14:textId="47542551" w:rsidR="00D003F3" w:rsidRPr="0048758E" w:rsidRDefault="00D003F3" w:rsidP="00D003F3">
      <w:r w:rsidRPr="0048758E">
        <w:t xml:space="preserve">Rejected pulses are pulses that are not accepted to process by the driver and are typically too small.  The rejection size is determined by the minimum pulse setting in the </w:t>
      </w:r>
      <w:r w:rsidR="003F0686" w:rsidRPr="0048758E">
        <w:t>SkyWatcher</w:t>
      </w:r>
      <w:r w:rsidRPr="0048758E">
        <w:t xml:space="preserve"> tab.  Specific minimum settings are mount specific but typically 20 milliseconds is a good generic setting.   If lots of pulses are being </w:t>
      </w:r>
      <w:proofErr w:type="gramStart"/>
      <w:r w:rsidRPr="0048758E">
        <w:t>rejected</w:t>
      </w:r>
      <w:proofErr w:type="gramEnd"/>
      <w:r w:rsidRPr="0048758E">
        <w:t xml:space="preserve"> you might have to adjust the guiding application or adjust the minimum pulse setting. </w:t>
      </w:r>
    </w:p>
    <w:p w14:paraId="1D45D750" w14:textId="6897A7FA" w:rsidR="002D3C71" w:rsidRPr="0048758E" w:rsidRDefault="00D003F3" w:rsidP="00D003F3">
      <w:bookmarkStart w:id="157" w:name="_Toc62017181"/>
      <w:r w:rsidRPr="0048758E">
        <w:rPr>
          <w:rStyle w:val="Heading3Char"/>
        </w:rPr>
        <w:t>Chart</w:t>
      </w:r>
      <w:bookmarkEnd w:id="157"/>
      <w:r w:rsidRPr="0048758E">
        <w:t xml:space="preserve"> – Selects a specific series to show</w:t>
      </w:r>
      <w:r w:rsidR="002D3C71" w:rsidRPr="0048758E">
        <w:t xml:space="preserve"> such as Line, Column, </w:t>
      </w:r>
      <w:r w:rsidR="000B3D99" w:rsidRPr="0048758E">
        <w:t>Step Line</w:t>
      </w:r>
      <w:r w:rsidR="002D3C71" w:rsidRPr="0048758E">
        <w:t>, or Scatter.</w:t>
      </w:r>
    </w:p>
    <w:p w14:paraId="69A2CEF7" w14:textId="306D24A1" w:rsidR="002D3C71" w:rsidRPr="0048758E" w:rsidRDefault="002D3C71" w:rsidP="00D003F3">
      <w:bookmarkStart w:id="158" w:name="_Toc62017182"/>
      <w:r w:rsidRPr="0048758E">
        <w:rPr>
          <w:rStyle w:val="Heading3Char"/>
        </w:rPr>
        <w:t>Point Size</w:t>
      </w:r>
      <w:bookmarkEnd w:id="158"/>
      <w:r w:rsidRPr="0048758E">
        <w:t xml:space="preserve"> – Some series can show specific points on the </w:t>
      </w:r>
      <w:proofErr w:type="gramStart"/>
      <w:r w:rsidRPr="0048758E">
        <w:t>chart</w:t>
      </w:r>
      <w:proofErr w:type="gramEnd"/>
      <w:r w:rsidRPr="0048758E">
        <w:t xml:space="preserve"> and this would determine the size.</w:t>
      </w:r>
    </w:p>
    <w:p w14:paraId="73144E30" w14:textId="5D87D986" w:rsidR="00D003F3" w:rsidRPr="0048758E" w:rsidRDefault="002D3C71" w:rsidP="00D003F3">
      <w:bookmarkStart w:id="159" w:name="_Toc62017183"/>
      <w:r w:rsidRPr="0048758E">
        <w:rPr>
          <w:rStyle w:val="Heading3Char"/>
        </w:rPr>
        <w:t>Invert</w:t>
      </w:r>
      <w:bookmarkEnd w:id="159"/>
      <w:r w:rsidRPr="0048758E">
        <w:t xml:space="preserve"> – Will invert the data so basically it will flip the data from above zero to below zero or visa-versa.    </w:t>
      </w:r>
      <w:r w:rsidR="00D003F3" w:rsidRPr="0048758E">
        <w:t xml:space="preserve">     </w:t>
      </w:r>
    </w:p>
    <w:p w14:paraId="34AD784B" w14:textId="412236EA" w:rsidR="002D3C71" w:rsidRPr="0048758E" w:rsidRDefault="002D3C71" w:rsidP="002D3C71">
      <w:bookmarkStart w:id="160" w:name="_Toc62017184"/>
      <w:r w:rsidRPr="0048758E">
        <w:rPr>
          <w:rStyle w:val="Heading3Char"/>
        </w:rPr>
        <w:t>Scale</w:t>
      </w:r>
      <w:bookmarkEnd w:id="160"/>
      <w:r w:rsidRPr="0048758E">
        <w:t xml:space="preserve"> – Scale will determine the Y scaling to be use</w:t>
      </w:r>
      <w:r w:rsidR="00ED2C56" w:rsidRPr="0048758E">
        <w:t>d</w:t>
      </w:r>
      <w:r w:rsidRPr="0048758E">
        <w:t xml:space="preserve"> for all captured items.</w:t>
      </w:r>
    </w:p>
    <w:p w14:paraId="1D6F0C15" w14:textId="58F37A53" w:rsidR="00330CE7" w:rsidRPr="0048758E" w:rsidRDefault="002D3C71" w:rsidP="002D3C71">
      <w:bookmarkStart w:id="161" w:name="_Toc62017185"/>
      <w:r w:rsidRPr="0048758E">
        <w:rPr>
          <w:rStyle w:val="Heading3Char"/>
        </w:rPr>
        <w:t>Quality</w:t>
      </w:r>
      <w:bookmarkEnd w:id="161"/>
      <w:r w:rsidRPr="0048758E">
        <w:t xml:space="preserve"> – Determines how much detail to show when zoomed out or in.  If set to low the </w:t>
      </w:r>
      <w:proofErr w:type="gramStart"/>
      <w:r w:rsidRPr="0048758E">
        <w:t>farther</w:t>
      </w:r>
      <w:proofErr w:type="gramEnd"/>
      <w:r w:rsidRPr="0048758E">
        <w:t xml:space="preserve"> you zoom out the less detail is shown.  The more you zoom in more detail will be shown.  Low is </w:t>
      </w:r>
      <w:r w:rsidR="00ED2C56" w:rsidRPr="0048758E">
        <w:t xml:space="preserve">the </w:t>
      </w:r>
      <w:r w:rsidRPr="0048758E">
        <w:t xml:space="preserve">best setting for </w:t>
      </w:r>
      <w:proofErr w:type="gramStart"/>
      <w:r w:rsidRPr="0048758E">
        <w:t>performance</w:t>
      </w:r>
      <w:proofErr w:type="gramEnd"/>
      <w:r w:rsidRPr="0048758E">
        <w:t xml:space="preserve"> and a higher quality will slow down zooming </w:t>
      </w:r>
      <w:r w:rsidR="00ED2C56" w:rsidRPr="0048758E">
        <w:t>e</w:t>
      </w:r>
      <w:r w:rsidRPr="0048758E">
        <w:t>ffects.</w:t>
      </w:r>
    </w:p>
    <w:p w14:paraId="1C8CADCC" w14:textId="6797676E" w:rsidR="00330CE7" w:rsidRPr="0048758E" w:rsidRDefault="002D3C71" w:rsidP="002D3C71">
      <w:bookmarkStart w:id="162" w:name="_Toc62017186"/>
      <w:r w:rsidRPr="0048758E">
        <w:rPr>
          <w:rStyle w:val="Heading3Char"/>
        </w:rPr>
        <w:t>Animation</w:t>
      </w:r>
      <w:bookmarkEnd w:id="162"/>
      <w:r w:rsidRPr="0048758E">
        <w:t xml:space="preserve"> – Each series can animate how points are drawn on the screen.  Use this in conjunction with smoothness for different effects.  Any setting above 0 will affect performance of the chart.</w:t>
      </w:r>
    </w:p>
    <w:p w14:paraId="24292692" w14:textId="34322205" w:rsidR="000B3D99" w:rsidRPr="0048758E" w:rsidRDefault="000B3D99" w:rsidP="002D3C71">
      <w:bookmarkStart w:id="163" w:name="_Toc62017187"/>
      <w:proofErr w:type="spellStart"/>
      <w:r w:rsidRPr="0048758E">
        <w:rPr>
          <w:rStyle w:val="Heading3Char"/>
        </w:rPr>
        <w:t>XScale</w:t>
      </w:r>
      <w:bookmarkEnd w:id="163"/>
      <w:proofErr w:type="spellEnd"/>
      <w:r w:rsidRPr="0048758E">
        <w:t xml:space="preserve"> – How many seconds to show on the timeline</w:t>
      </w:r>
    </w:p>
    <w:p w14:paraId="4ADBE29A" w14:textId="2BEB3F01" w:rsidR="000B3D99" w:rsidRPr="0048758E" w:rsidRDefault="000B3D99" w:rsidP="002D3C71">
      <w:bookmarkStart w:id="164" w:name="_Toc62017188"/>
      <w:r w:rsidRPr="0048758E">
        <w:rPr>
          <w:rStyle w:val="Heading3Char"/>
        </w:rPr>
        <w:lastRenderedPageBreak/>
        <w:t>Max Point</w:t>
      </w:r>
      <w:bookmarkEnd w:id="164"/>
      <w:r w:rsidRPr="0048758E">
        <w:t xml:space="preserve"> – How many points to keep in the series while the chart is being shown on the screen.  Larger settings can affect performance of the chart.  This can be useful if you pause the chart and scroll back to view the history.  </w:t>
      </w:r>
    </w:p>
    <w:p w14:paraId="145C5CFF" w14:textId="64CBB1B2" w:rsidR="000B3D99" w:rsidRPr="0048758E" w:rsidRDefault="000B3D99" w:rsidP="002D3C71">
      <w:bookmarkStart w:id="165" w:name="_Toc62017189"/>
      <w:r w:rsidRPr="0048758E">
        <w:rPr>
          <w:rStyle w:val="Heading3Char"/>
        </w:rPr>
        <w:t>PHD2 Host IP</w:t>
      </w:r>
      <w:bookmarkEnd w:id="165"/>
      <w:r w:rsidRPr="0048758E">
        <w:t xml:space="preserve"> – IP or host name of the PHD server.  This is required if capture is turned on for PHD items.  </w:t>
      </w:r>
      <w:r w:rsidR="002A058D" w:rsidRPr="0048758E">
        <w:t>Localhost</w:t>
      </w:r>
      <w:r w:rsidRPr="0048758E">
        <w:t xml:space="preserve"> is the default computer. </w:t>
      </w:r>
    </w:p>
    <w:p w14:paraId="26A0A846" w14:textId="77777777" w:rsidR="00F017BD" w:rsidRPr="0048758E" w:rsidRDefault="00F017BD" w:rsidP="002D3C71"/>
    <w:p w14:paraId="6B4E81F9" w14:textId="52022070" w:rsidR="00F017BD" w:rsidRPr="0048758E" w:rsidRDefault="00F017BD" w:rsidP="00F017BD">
      <w:pPr>
        <w:pStyle w:val="Heading1"/>
        <w:numPr>
          <w:ilvl w:val="0"/>
          <w:numId w:val="27"/>
        </w:numPr>
      </w:pPr>
      <w:bookmarkStart w:id="166" w:name="_Toc62017190"/>
      <w:bookmarkStart w:id="167" w:name="_Toc108536331"/>
      <w:bookmarkStart w:id="168" w:name="_Toc215738183"/>
      <w:r w:rsidRPr="0048758E">
        <w:t>Plot</w:t>
      </w:r>
      <w:bookmarkEnd w:id="166"/>
      <w:bookmarkEnd w:id="167"/>
      <w:bookmarkEnd w:id="168"/>
    </w:p>
    <w:p w14:paraId="7C77FB9B" w14:textId="7D755148" w:rsidR="008A3E35" w:rsidRPr="0048758E" w:rsidRDefault="008A3E35" w:rsidP="00D372F9">
      <w:r w:rsidRPr="0048758E">
        <w:br/>
        <w:t xml:space="preserve">The Plot tab will chart the axes real time.  </w:t>
      </w:r>
    </w:p>
    <w:p w14:paraId="6DC81AAA" w14:textId="54D5C25D" w:rsidR="00F017BD" w:rsidRPr="0048758E" w:rsidRDefault="00F017BD" w:rsidP="00D372F9">
      <w:r w:rsidRPr="0048758E">
        <w:rPr>
          <w:noProof/>
          <w:lang w:eastAsia="en-GB"/>
        </w:rPr>
        <w:drawing>
          <wp:inline distT="0" distB="0" distL="0" distR="0" wp14:anchorId="68AE6D70" wp14:editId="25DED5E6">
            <wp:extent cx="5943600" cy="35280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inline>
        </w:drawing>
      </w:r>
    </w:p>
    <w:p w14:paraId="2A53BE2B" w14:textId="72D124C0" w:rsidR="008A3E35" w:rsidRPr="0048758E" w:rsidRDefault="008A3E35" w:rsidP="00D372F9">
      <w:bookmarkStart w:id="169" w:name="_Toc62017191"/>
      <w:r w:rsidRPr="0048758E">
        <w:rPr>
          <w:rStyle w:val="Heading3Char"/>
        </w:rPr>
        <w:t>Start</w:t>
      </w:r>
      <w:bookmarkEnd w:id="169"/>
      <w:r w:rsidRPr="0048758E">
        <w:t xml:space="preserve"> – clear</w:t>
      </w:r>
      <w:r w:rsidR="00ED2C56" w:rsidRPr="0048758E">
        <w:t>s</w:t>
      </w:r>
      <w:r w:rsidRPr="0048758E">
        <w:t xml:space="preserve"> the plots and starts a new chart based on the settings.</w:t>
      </w:r>
    </w:p>
    <w:p w14:paraId="5D24DAE0" w14:textId="66C51258" w:rsidR="008A3E35" w:rsidRPr="0048758E" w:rsidRDefault="008A3E35" w:rsidP="00D372F9">
      <w:bookmarkStart w:id="170" w:name="_Toc62017192"/>
      <w:r w:rsidRPr="0048758E">
        <w:rPr>
          <w:rStyle w:val="Heading3Char"/>
        </w:rPr>
        <w:t>Clear</w:t>
      </w:r>
      <w:bookmarkEnd w:id="170"/>
      <w:r w:rsidRPr="0048758E">
        <w:t xml:space="preserve"> – removes the current plots from the screen.</w:t>
      </w:r>
    </w:p>
    <w:p w14:paraId="36DE3B0F" w14:textId="450C8B7E" w:rsidR="008A3E35" w:rsidRPr="0048758E" w:rsidRDefault="008A3E35" w:rsidP="00D372F9">
      <w:bookmarkStart w:id="171" w:name="_Toc62017193"/>
      <w:r w:rsidRPr="0048758E">
        <w:rPr>
          <w:rStyle w:val="Heading3Char"/>
        </w:rPr>
        <w:t>Pause</w:t>
      </w:r>
      <w:bookmarkEnd w:id="171"/>
      <w:r w:rsidRPr="0048758E">
        <w:t xml:space="preserve"> – stops the plots from moving forward in time.  This allows you to use the mouse to move the chart around.</w:t>
      </w:r>
    </w:p>
    <w:p w14:paraId="21454B61" w14:textId="785D7068" w:rsidR="008A3E35" w:rsidRPr="0048758E" w:rsidRDefault="008A3E35" w:rsidP="00D372F9">
      <w:bookmarkStart w:id="172" w:name="_Toc62017194"/>
      <w:r w:rsidRPr="0048758E">
        <w:rPr>
          <w:rStyle w:val="Heading3Char"/>
        </w:rPr>
        <w:lastRenderedPageBreak/>
        <w:t>Fit</w:t>
      </w:r>
      <w:bookmarkEnd w:id="172"/>
      <w:r w:rsidRPr="0048758E">
        <w:t xml:space="preserve"> – Attempts to readjust the plot to fit in the current chart’s Y axis.  Using this in conjunction with the zoom options.</w:t>
      </w:r>
    </w:p>
    <w:p w14:paraId="50D14BB0" w14:textId="77777777" w:rsidR="00180BCE" w:rsidRPr="0048758E" w:rsidRDefault="008A3E35" w:rsidP="00D372F9">
      <w:bookmarkStart w:id="173" w:name="_Toc62017195"/>
      <w:r w:rsidRPr="0048758E">
        <w:rPr>
          <w:rStyle w:val="Heading3Char"/>
        </w:rPr>
        <w:t>Zoom</w:t>
      </w:r>
      <w:bookmarkEnd w:id="173"/>
      <w:r w:rsidRPr="0048758E">
        <w:t xml:space="preserve"> – </w:t>
      </w:r>
      <w:r w:rsidR="00180BCE" w:rsidRPr="0048758E">
        <w:t xml:space="preserve">Changes the mouse and arrow behaviors.  Use the mouse wheel or arrow key buttons. </w:t>
      </w:r>
    </w:p>
    <w:p w14:paraId="03172F8F" w14:textId="25D2104C" w:rsidR="00AB7F30" w:rsidRPr="0048758E" w:rsidRDefault="00AB7F30" w:rsidP="00D372F9">
      <w:r w:rsidRPr="0048758E">
        <w:rPr>
          <w:noProof/>
        </w:rPr>
        <w:drawing>
          <wp:anchor distT="0" distB="0" distL="114300" distR="114300" simplePos="0" relativeHeight="251697152" behindDoc="1" locked="0" layoutInCell="1" allowOverlap="1" wp14:anchorId="1C328C68" wp14:editId="143B88C3">
            <wp:simplePos x="0" y="0"/>
            <wp:positionH relativeFrom="column">
              <wp:posOffset>4126230</wp:posOffset>
            </wp:positionH>
            <wp:positionV relativeFrom="paragraph">
              <wp:posOffset>13335</wp:posOffset>
            </wp:positionV>
            <wp:extent cx="1812925" cy="2703195"/>
            <wp:effectExtent l="0" t="0" r="0" b="1905"/>
            <wp:wrapTight wrapText="bothSides">
              <wp:wrapPolygon edited="0">
                <wp:start x="0" y="0"/>
                <wp:lineTo x="0" y="21463"/>
                <wp:lineTo x="21335" y="21463"/>
                <wp:lineTo x="21335" y="0"/>
                <wp:lineTo x="0" y="0"/>
              </wp:wrapPolygon>
            </wp:wrapTight>
            <wp:docPr id="211270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01663" name=""/>
                    <pic:cNvPicPr/>
                  </pic:nvPicPr>
                  <pic:blipFill rotWithShape="1">
                    <a:blip r:embed="rId77" cstate="print">
                      <a:extLst>
                        <a:ext uri="{28A0092B-C50C-407E-A947-70E740481C1C}">
                          <a14:useLocalDpi xmlns:a14="http://schemas.microsoft.com/office/drawing/2010/main" val="0"/>
                        </a:ext>
                      </a:extLst>
                    </a:blip>
                    <a:srcRect/>
                    <a:stretch>
                      <a:fillRect/>
                    </a:stretch>
                  </pic:blipFill>
                  <pic:spPr bwMode="auto">
                    <a:xfrm>
                      <a:off x="0" y="0"/>
                      <a:ext cx="1812925" cy="2703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58E">
        <w:rPr>
          <w:rStyle w:val="Heading3Char"/>
        </w:rPr>
        <w:t xml:space="preserve">Settings </w:t>
      </w:r>
      <w:r w:rsidRPr="0048758E">
        <w:t>– Click the three lines to show the Plot Settings</w:t>
      </w:r>
    </w:p>
    <w:p w14:paraId="6675D590" w14:textId="78FBB611" w:rsidR="008A3E35" w:rsidRPr="0048758E" w:rsidRDefault="008A3E35" w:rsidP="00D372F9">
      <w:bookmarkStart w:id="174" w:name="_Toc62017196"/>
      <w:r w:rsidRPr="0048758E">
        <w:rPr>
          <w:rStyle w:val="Heading3Char"/>
        </w:rPr>
        <w:t>Zero Base Axes</w:t>
      </w:r>
      <w:bookmarkEnd w:id="174"/>
      <w:r w:rsidRPr="0048758E">
        <w:t xml:space="preserve"> – uses zero as the axes starting point rather than the home positions which are typically set at 90/90 degrees.</w:t>
      </w:r>
    </w:p>
    <w:p w14:paraId="2603A44D" w14:textId="46B77853" w:rsidR="008A3E35" w:rsidRPr="0048758E" w:rsidRDefault="008A3E35" w:rsidP="00D372F9">
      <w:bookmarkStart w:id="175" w:name="_Toc62017197"/>
      <w:proofErr w:type="gramStart"/>
      <w:r w:rsidRPr="0048758E">
        <w:rPr>
          <w:rStyle w:val="Heading3Char"/>
        </w:rPr>
        <w:t>Y  Scale</w:t>
      </w:r>
      <w:bookmarkEnd w:id="175"/>
      <w:proofErr w:type="gramEnd"/>
      <w:r w:rsidRPr="0048758E">
        <w:t xml:space="preserve"> – Display plots in </w:t>
      </w:r>
      <w:r w:rsidR="002A058D" w:rsidRPr="0048758E">
        <w:t>micro steps</w:t>
      </w:r>
      <w:r w:rsidRPr="0048758E">
        <w:t xml:space="preserve">, </w:t>
      </w:r>
      <w:r w:rsidR="002A058D" w:rsidRPr="0048758E">
        <w:t>arc seconds</w:t>
      </w:r>
      <w:r w:rsidRPr="0048758E">
        <w:t>, or degrees</w:t>
      </w:r>
    </w:p>
    <w:p w14:paraId="6E021C1B" w14:textId="01C0B8FD" w:rsidR="00875356" w:rsidRPr="0048758E" w:rsidRDefault="00875356" w:rsidP="00D372F9">
      <w:bookmarkStart w:id="176" w:name="_Toc62017198"/>
      <w:r w:rsidRPr="0048758E">
        <w:rPr>
          <w:rStyle w:val="Heading3Char"/>
        </w:rPr>
        <w:t>Zoom Quality</w:t>
      </w:r>
      <w:bookmarkEnd w:id="176"/>
      <w:r w:rsidRPr="0048758E">
        <w:t xml:space="preserve"> – the father zoomed out the less detail is shown.  When adjusted higher</w:t>
      </w:r>
      <w:r w:rsidR="00ED2C56" w:rsidRPr="0048758E">
        <w:t>,</w:t>
      </w:r>
      <w:r w:rsidRPr="0048758E">
        <w:t xml:space="preserve"> more detailed is shown at zoomed out distances.  Default is set to </w:t>
      </w:r>
      <w:proofErr w:type="gramStart"/>
      <w:r w:rsidRPr="0048758E">
        <w:t>Low</w:t>
      </w:r>
      <w:proofErr w:type="gramEnd"/>
      <w:r w:rsidRPr="0048758E">
        <w:t xml:space="preserve"> so you need to zoom in to improve the details.  Low is best used for performance reasons.</w:t>
      </w:r>
    </w:p>
    <w:p w14:paraId="6E1D988F" w14:textId="54348D79" w:rsidR="00AB7F30" w:rsidRPr="0048758E" w:rsidRDefault="00AB7F30" w:rsidP="00AB7F30">
      <w:r w:rsidRPr="0048758E">
        <w:rPr>
          <w:rStyle w:val="Heading3Char"/>
        </w:rPr>
        <w:t>Max Points</w:t>
      </w:r>
      <w:r w:rsidRPr="0048758E">
        <w:t xml:space="preserve"> – Set the maximum number of displayed points</w:t>
      </w:r>
    </w:p>
    <w:p w14:paraId="324A83F2" w14:textId="7709DF1E" w:rsidR="0048174B" w:rsidRPr="0048758E" w:rsidRDefault="00AB7F30" w:rsidP="00AB7F30">
      <w:r w:rsidRPr="0048758E">
        <w:rPr>
          <w:rStyle w:val="Heading3Char"/>
        </w:rPr>
        <w:t xml:space="preserve">Log to </w:t>
      </w:r>
      <w:proofErr w:type="spellStart"/>
      <w:r w:rsidRPr="0048758E">
        <w:rPr>
          <w:rStyle w:val="Heading3Char"/>
        </w:rPr>
        <w:t>GSChart</w:t>
      </w:r>
      <w:r w:rsidR="00D73D7A" w:rsidRPr="0048758E">
        <w:rPr>
          <w:rStyle w:val="Heading3Char"/>
        </w:rPr>
        <w:t>Log</w:t>
      </w:r>
      <w:proofErr w:type="spellEnd"/>
      <w:r w:rsidRPr="0048758E">
        <w:t xml:space="preserve"> – Log plot data to file for later display and analysis</w:t>
      </w:r>
    </w:p>
    <w:p w14:paraId="4FEBB3CD" w14:textId="700DE5AC" w:rsidR="00AB7F30" w:rsidRPr="0048758E" w:rsidRDefault="00AB7F30" w:rsidP="00AB7F30">
      <w:r w:rsidRPr="0048758E">
        <w:rPr>
          <w:rStyle w:val="Heading3Char"/>
        </w:rPr>
        <w:t xml:space="preserve">Remove RA Tracking </w:t>
      </w:r>
      <w:r w:rsidRPr="0048758E">
        <w:t>– Adjust plot data to remove RA tracking (e.g. sidereal) to show raw mount movement</w:t>
      </w:r>
    </w:p>
    <w:p w14:paraId="71232375" w14:textId="5F897853" w:rsidR="00A35169" w:rsidRPr="0048758E" w:rsidRDefault="00A35169" w:rsidP="00A35169">
      <w:pPr>
        <w:pStyle w:val="Heading1"/>
        <w:numPr>
          <w:ilvl w:val="0"/>
          <w:numId w:val="27"/>
        </w:numPr>
      </w:pPr>
      <w:bookmarkStart w:id="177" w:name="_Toc108536332"/>
      <w:bookmarkStart w:id="178" w:name="_Toc215738184"/>
      <w:r w:rsidRPr="0048758E">
        <w:lastRenderedPageBreak/>
        <w:t>SNAP</w:t>
      </w:r>
      <w:bookmarkEnd w:id="177"/>
      <w:bookmarkEnd w:id="178"/>
    </w:p>
    <w:p w14:paraId="5FBD02D9" w14:textId="6C0EA1CB" w:rsidR="00A35169" w:rsidRPr="0048758E" w:rsidRDefault="00A35169" w:rsidP="00D372F9">
      <w:r w:rsidRPr="0048758E">
        <w:rPr>
          <w:noProof/>
          <w:lang w:eastAsia="en-GB"/>
        </w:rPr>
        <w:drawing>
          <wp:inline distT="0" distB="0" distL="0" distR="0" wp14:anchorId="0861CB95" wp14:editId="4664631F">
            <wp:extent cx="5943600" cy="35382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943600" cy="3538220"/>
                    </a:xfrm>
                    <a:prstGeom prst="rect">
                      <a:avLst/>
                    </a:prstGeom>
                  </pic:spPr>
                </pic:pic>
              </a:graphicData>
            </a:graphic>
          </wp:inline>
        </w:drawing>
      </w:r>
    </w:p>
    <w:p w14:paraId="39477604" w14:textId="53EB5BCD" w:rsidR="00A35169" w:rsidRPr="0048758E" w:rsidRDefault="00A35169" w:rsidP="00D372F9">
      <w:r w:rsidRPr="0048758E">
        <w:t>If your mount has a one or two SNAP ports you can use this tab to trigger each.</w:t>
      </w:r>
      <w:r w:rsidR="00052D17" w:rsidRPr="0048758E">
        <w:t xml:space="preserve">  Once you click ‘Enable Snap’ one or two ports will be available depending on the capabilities of the mount.</w:t>
      </w:r>
    </w:p>
    <w:p w14:paraId="50B72A0B" w14:textId="5664445D" w:rsidR="00052D17" w:rsidRPr="0048758E" w:rsidRDefault="00052D17" w:rsidP="00D372F9">
      <w:r w:rsidRPr="0048758E">
        <w:rPr>
          <w:rStyle w:val="Heading3Char"/>
        </w:rPr>
        <w:t>Timer</w:t>
      </w:r>
      <w:r w:rsidRPr="0048758E">
        <w:t xml:space="preserve"> – The amount of time in seconds length to trigger the port.</w:t>
      </w:r>
    </w:p>
    <w:p w14:paraId="1F327BE5" w14:textId="634921D0" w:rsidR="00052D17" w:rsidRPr="0048758E" w:rsidRDefault="00052D17" w:rsidP="00D372F9">
      <w:r w:rsidRPr="0048758E">
        <w:rPr>
          <w:rStyle w:val="Heading3Char"/>
        </w:rPr>
        <w:t>Loops</w:t>
      </w:r>
      <w:r w:rsidRPr="0048758E">
        <w:t xml:space="preserve"> – The </w:t>
      </w:r>
      <w:r w:rsidR="003F0686" w:rsidRPr="0048758E">
        <w:t>number</w:t>
      </w:r>
      <w:r w:rsidRPr="0048758E">
        <w:t xml:space="preserve"> of times to trigger the port.</w:t>
      </w:r>
    </w:p>
    <w:p w14:paraId="79507E56" w14:textId="2750A710" w:rsidR="00052D17" w:rsidRPr="0048758E" w:rsidRDefault="00052D17" w:rsidP="00D372F9">
      <w:r w:rsidRPr="0048758E">
        <w:rPr>
          <w:rStyle w:val="Heading3Char"/>
        </w:rPr>
        <w:t>Delay</w:t>
      </w:r>
      <w:r w:rsidRPr="0048758E">
        <w:t xml:space="preserve"> – The amount of time in between each loop.</w:t>
      </w:r>
    </w:p>
    <w:p w14:paraId="3589BDD6" w14:textId="6584A81B" w:rsidR="00052D17" w:rsidRPr="0048758E" w:rsidRDefault="00052D17" w:rsidP="00D372F9">
      <w:r w:rsidRPr="0048758E">
        <w:rPr>
          <w:rStyle w:val="Heading3Char"/>
        </w:rPr>
        <w:t>Pause</w:t>
      </w:r>
      <w:r w:rsidRPr="0048758E">
        <w:t xml:space="preserve"> – Pauses </w:t>
      </w:r>
      <w:r w:rsidR="009507CA" w:rsidRPr="0048758E">
        <w:t xml:space="preserve">at </w:t>
      </w:r>
      <w:r w:rsidR="006A3D04" w:rsidRPr="0048758E">
        <w:t xml:space="preserve">the </w:t>
      </w:r>
      <w:r w:rsidR="009507CA" w:rsidRPr="0048758E">
        <w:t xml:space="preserve">beginning </w:t>
      </w:r>
      <w:r w:rsidR="006A3D04" w:rsidRPr="0048758E">
        <w:t xml:space="preserve">of the </w:t>
      </w:r>
      <w:r w:rsidR="009507CA" w:rsidRPr="0048758E">
        <w:t>next</w:t>
      </w:r>
      <w:r w:rsidR="006A3D04" w:rsidRPr="0048758E">
        <w:t xml:space="preserve"> loop until the pause is turned off</w:t>
      </w:r>
      <w:r w:rsidRPr="0048758E">
        <w:t>.</w:t>
      </w:r>
    </w:p>
    <w:p w14:paraId="63C2DBFA" w14:textId="601B6DE3" w:rsidR="009507CA" w:rsidRPr="0048758E" w:rsidRDefault="009507CA" w:rsidP="00D372F9">
      <w:r w:rsidRPr="0048758E">
        <w:rPr>
          <w:rStyle w:val="Heading3Char"/>
        </w:rPr>
        <w:t xml:space="preserve">Start </w:t>
      </w:r>
      <w:r w:rsidRPr="0048758E">
        <w:t>– Begins the looping actions</w:t>
      </w:r>
    </w:p>
    <w:p w14:paraId="76E19387" w14:textId="51C95446" w:rsidR="009507CA" w:rsidRPr="0048758E" w:rsidRDefault="009507CA" w:rsidP="00D372F9">
      <w:r w:rsidRPr="0048758E">
        <w:rPr>
          <w:rStyle w:val="Heading3Char"/>
        </w:rPr>
        <w:t>Start On</w:t>
      </w:r>
      <w:r w:rsidRPr="0048758E">
        <w:t xml:space="preserve"> – Cancels the current actions</w:t>
      </w:r>
    </w:p>
    <w:p w14:paraId="668577BE" w14:textId="1AF236F5" w:rsidR="00BB1ACC" w:rsidRPr="0048758E" w:rsidRDefault="00BB1ACC" w:rsidP="00D372F9">
      <w:r w:rsidRPr="0048758E">
        <w:t xml:space="preserve">4 </w:t>
      </w:r>
      <w:r w:rsidR="003B53BF" w:rsidRPr="0048758E">
        <w:t xml:space="preserve">external </w:t>
      </w:r>
      <w:r w:rsidRPr="0048758E">
        <w:t>commands are available to use from NINA.  Numbers ending in 1 will be to Start and numbers ending in 0 are for Stop</w:t>
      </w:r>
    </w:p>
    <w:p w14:paraId="71F96D28" w14:textId="53A43E37" w:rsidR="00BB1ACC" w:rsidRPr="0048758E" w:rsidRDefault="00BB1ACC" w:rsidP="00D372F9">
      <w:r w:rsidRPr="0048758E">
        <w:t>Syntax order is ABC</w:t>
      </w:r>
      <w:r w:rsidRPr="0048758E">
        <w:br/>
        <w:t>A = command to trigger snap and is not a zero :O</w:t>
      </w:r>
      <w:r w:rsidRPr="0048758E">
        <w:br/>
      </w:r>
      <w:r w:rsidRPr="0048758E">
        <w:lastRenderedPageBreak/>
        <w:t>B = Snap port number 1 or 2 depending on mount</w:t>
      </w:r>
      <w:r w:rsidRPr="0048758E">
        <w:br/>
        <w:t xml:space="preserve">C = false/off = </w:t>
      </w:r>
      <w:proofErr w:type="gramStart"/>
      <w:r w:rsidRPr="0048758E">
        <w:t>0 ,</w:t>
      </w:r>
      <w:proofErr w:type="gramEnd"/>
      <w:r w:rsidRPr="0048758E">
        <w:t xml:space="preserve"> true/on = 1</w:t>
      </w:r>
    </w:p>
    <w:p w14:paraId="1B4CD919" w14:textId="1D3D53BA" w:rsidR="00BB1ACC" w:rsidRPr="0048758E" w:rsidRDefault="00BB1ACC" w:rsidP="00D372F9">
      <w:r w:rsidRPr="0048758E">
        <w:t>Commands for Snap1</w:t>
      </w:r>
      <w:r w:rsidRPr="0048758E">
        <w:br/>
        <w:t>:O10</w:t>
      </w:r>
      <w:r w:rsidRPr="0048758E">
        <w:br/>
        <w:t>:O11</w:t>
      </w:r>
    </w:p>
    <w:p w14:paraId="45B13EDE" w14:textId="18B4B28E" w:rsidR="00BB1ACC" w:rsidRPr="0048758E" w:rsidRDefault="00BB1ACC" w:rsidP="00D372F9">
      <w:r w:rsidRPr="0048758E">
        <w:t>Commands for Snap2</w:t>
      </w:r>
      <w:r w:rsidRPr="0048758E">
        <w:br/>
        <w:t>:O20</w:t>
      </w:r>
      <w:r w:rsidRPr="0048758E">
        <w:br/>
        <w:t>:O21</w:t>
      </w:r>
    </w:p>
    <w:p w14:paraId="75088AD4" w14:textId="4429C466" w:rsidR="009507CA" w:rsidRPr="0048758E" w:rsidRDefault="00BB1ACC" w:rsidP="00D372F9">
      <w:r w:rsidRPr="0048758E">
        <w:t>Examples:</w:t>
      </w:r>
      <w:r w:rsidRPr="0048758E">
        <w:br/>
        <w:t xml:space="preserve">To start Snap1 </w:t>
      </w:r>
      <w:proofErr w:type="gramStart"/>
      <w:r w:rsidRPr="0048758E">
        <w:t>send :O</w:t>
      </w:r>
      <w:proofErr w:type="gramEnd"/>
      <w:r w:rsidRPr="0048758E">
        <w:t>11</w:t>
      </w:r>
      <w:r w:rsidRPr="0048758E">
        <w:br/>
        <w:t xml:space="preserve">To stop Snap1 </w:t>
      </w:r>
      <w:proofErr w:type="gramStart"/>
      <w:r w:rsidRPr="0048758E">
        <w:t>send :O</w:t>
      </w:r>
      <w:proofErr w:type="gramEnd"/>
      <w:r w:rsidRPr="0048758E">
        <w:t>10</w:t>
      </w:r>
    </w:p>
    <w:p w14:paraId="000143F2" w14:textId="27A937E7" w:rsidR="001B0EE5" w:rsidRPr="0048758E" w:rsidRDefault="001B0EE5" w:rsidP="00EA497C">
      <w:pPr>
        <w:pStyle w:val="Heading1"/>
        <w:numPr>
          <w:ilvl w:val="0"/>
          <w:numId w:val="27"/>
        </w:numPr>
      </w:pPr>
      <w:bookmarkStart w:id="179" w:name="_Toc62017199"/>
      <w:bookmarkStart w:id="180" w:name="_Toc108536333"/>
      <w:bookmarkStart w:id="181" w:name="_Toc215738185"/>
      <w:r w:rsidRPr="0048758E">
        <w:t>Alignment</w:t>
      </w:r>
      <w:bookmarkEnd w:id="181"/>
      <w:r w:rsidR="001B69A6" w:rsidRPr="0048758E">
        <w:br/>
      </w:r>
    </w:p>
    <w:p w14:paraId="018AADA7" w14:textId="79F0EFE5" w:rsidR="001B0EE5" w:rsidRPr="0048758E" w:rsidRDefault="00AC2658" w:rsidP="00EA497C">
      <w:r w:rsidRPr="0048758E">
        <w:rPr>
          <w:noProof/>
          <w:lang w:eastAsia="en-GB"/>
        </w:rPr>
        <w:drawing>
          <wp:inline distT="0" distB="0" distL="0" distR="0" wp14:anchorId="2B301A81" wp14:editId="5EE9D573">
            <wp:extent cx="5943600" cy="3566795"/>
            <wp:effectExtent l="0" t="0" r="0" b="0"/>
            <wp:docPr id="680616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16814" name="Picture 1"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566795"/>
                    </a:xfrm>
                    <a:prstGeom prst="rect">
                      <a:avLst/>
                    </a:prstGeom>
                  </pic:spPr>
                </pic:pic>
              </a:graphicData>
            </a:graphic>
          </wp:inline>
        </w:drawing>
      </w:r>
    </w:p>
    <w:p w14:paraId="5E7F0847" w14:textId="11C8BE94" w:rsidR="00AC2658" w:rsidRPr="0048758E" w:rsidRDefault="00AC2658" w:rsidP="00EA497C">
      <w:r w:rsidRPr="0048758E">
        <w:lastRenderedPageBreak/>
        <w:t xml:space="preserve">The Alignment tab can be used to improve pointing accuracy by building up a model of points in the sky along with the necessary RA/Dec corrections at </w:t>
      </w:r>
      <w:r w:rsidR="001B69A6" w:rsidRPr="0048758E">
        <w:t>each</w:t>
      </w:r>
      <w:r w:rsidRPr="0048758E">
        <w:t xml:space="preserve"> position. Models are created by aligning with known stars</w:t>
      </w:r>
      <w:r w:rsidR="001B69A6" w:rsidRPr="0048758E">
        <w:t xml:space="preserve"> and syncing</w:t>
      </w:r>
      <w:r w:rsidRPr="0048758E">
        <w:t xml:space="preserve">. </w:t>
      </w:r>
      <w:r w:rsidR="00B02819" w:rsidRPr="0048758E">
        <w:t xml:space="preserve"> </w:t>
      </w:r>
      <w:r w:rsidR="003F0686" w:rsidRPr="0048758E">
        <w:t>Typically,</w:t>
      </w:r>
      <w:r w:rsidRPr="0048758E">
        <w:t xml:space="preserve"> a planetarium program is used to slew to a known star. The star is then observed to ensure that it is centered in the eyepiece.</w:t>
      </w:r>
      <w:r w:rsidR="00B02819" w:rsidRPr="0048758E">
        <w:t xml:space="preserve"> </w:t>
      </w:r>
      <w:r w:rsidRPr="0048758E">
        <w:t xml:space="preserve"> If it is not</w:t>
      </w:r>
      <w:r w:rsidR="001B69A6" w:rsidRPr="0048758E">
        <w:t>,</w:t>
      </w:r>
      <w:r w:rsidRPr="0048758E">
        <w:t xml:space="preserve"> the position of the telescope is adjusted using either the telescope controls in the planetarium program or the control buttons in GSS. Once the star is centered a “sync” command </w:t>
      </w:r>
      <w:r w:rsidR="001B69A6" w:rsidRPr="0048758E">
        <w:t xml:space="preserve">is issued </w:t>
      </w:r>
      <w:r w:rsidRPr="0048758E">
        <w:t xml:space="preserve">either in the planetarium program or using the </w:t>
      </w:r>
      <w:r w:rsidRPr="0048758E">
        <w:rPr>
          <w:rStyle w:val="Heading3Char"/>
        </w:rPr>
        <w:t>Sync</w:t>
      </w:r>
      <w:r w:rsidRPr="0048758E">
        <w:t xml:space="preserve"> button on the Main tab of GSS. </w:t>
      </w:r>
      <w:r w:rsidR="00B02819" w:rsidRPr="0048758E">
        <w:t xml:space="preserve"> </w:t>
      </w:r>
      <w:r w:rsidRPr="0048758E">
        <w:t>The sync command will add an alignment point to the model</w:t>
      </w:r>
      <w:r w:rsidR="001B69A6" w:rsidRPr="0048758E">
        <w:t xml:space="preserve"> along with the adjustments made in RA and Dec.</w:t>
      </w:r>
    </w:p>
    <w:p w14:paraId="7CE6D801" w14:textId="116406ED" w:rsidR="00AC2658" w:rsidRPr="0048758E" w:rsidRDefault="001B69A6" w:rsidP="00EA497C">
      <w:r w:rsidRPr="0048758E">
        <w:t>When</w:t>
      </w:r>
      <w:r w:rsidR="00AC2658" w:rsidRPr="0048758E">
        <w:t xml:space="preserve"> alignment is switched on GSS will determine what positional correction </w:t>
      </w:r>
      <w:r w:rsidRPr="0048758E">
        <w:t>will be required at the target position</w:t>
      </w:r>
      <w:r w:rsidR="00AC2658" w:rsidRPr="0048758E">
        <w:t xml:space="preserve">. </w:t>
      </w:r>
      <w:r w:rsidR="00B02819" w:rsidRPr="0048758E">
        <w:t xml:space="preserve"> </w:t>
      </w:r>
      <w:r w:rsidR="00AC2658" w:rsidRPr="0048758E">
        <w:t xml:space="preserve">The exact method used to calculate the correction depends on </w:t>
      </w:r>
      <w:r w:rsidRPr="0048758E">
        <w:t>the choices made in the Alignment options (covered later in this section).</w:t>
      </w:r>
    </w:p>
    <w:p w14:paraId="16903A1D" w14:textId="3CE628DD" w:rsidR="001B69A6" w:rsidRPr="0048758E" w:rsidRDefault="001B69A6" w:rsidP="00EA497C">
      <w:r w:rsidRPr="0048758E">
        <w:t>The controls available on the Alignment tab are explained below.</w:t>
      </w:r>
    </w:p>
    <w:p w14:paraId="0B8072EF" w14:textId="0D3F77AE" w:rsidR="00AC2658" w:rsidRPr="0048758E" w:rsidRDefault="00AC2658" w:rsidP="00AC2658">
      <w:r w:rsidRPr="0048758E">
        <w:rPr>
          <w:rStyle w:val="Heading3Char"/>
        </w:rPr>
        <w:t>Alignment On</w:t>
      </w:r>
      <w:r w:rsidRPr="0048758E">
        <w:t xml:space="preserve"> – Put a check in this check box to switch alignment on.</w:t>
      </w:r>
    </w:p>
    <w:p w14:paraId="73F68AB6" w14:textId="0FF31C0F" w:rsidR="00AC2658" w:rsidRPr="0048758E" w:rsidRDefault="00AC2658" w:rsidP="00AC2658">
      <w:r w:rsidRPr="0048758E">
        <w:rPr>
          <w:rStyle w:val="Heading3Char"/>
        </w:rPr>
        <w:t>Clear All</w:t>
      </w:r>
      <w:r w:rsidRPr="0048758E">
        <w:t xml:space="preserve"> – </w:t>
      </w:r>
      <w:r w:rsidR="001B69A6" w:rsidRPr="0048758E">
        <w:t>Clears the current model deleting all alignment points</w:t>
      </w:r>
      <w:r w:rsidRPr="0048758E">
        <w:t>.</w:t>
      </w:r>
    </w:p>
    <w:p w14:paraId="5434671F" w14:textId="085B9659" w:rsidR="00AC2658" w:rsidRPr="0048758E" w:rsidRDefault="00AC2658" w:rsidP="00AC2658">
      <w:r w:rsidRPr="0048758E">
        <w:rPr>
          <w:rStyle w:val="Heading3Char"/>
        </w:rPr>
        <w:t>Delete</w:t>
      </w:r>
      <w:r w:rsidRPr="0048758E">
        <w:t xml:space="preserve"> – Deletes the selected alignment points.</w:t>
      </w:r>
    </w:p>
    <w:p w14:paraId="7964E59A" w14:textId="6A0A5E58" w:rsidR="00AC2658" w:rsidRPr="0048758E" w:rsidRDefault="00AC2658" w:rsidP="00AC2658">
      <w:r w:rsidRPr="0048758E">
        <w:rPr>
          <w:rStyle w:val="Heading3Char"/>
        </w:rPr>
        <w:t>Export</w:t>
      </w:r>
      <w:r w:rsidRPr="0048758E">
        <w:t xml:space="preserve"> – This button allow</w:t>
      </w:r>
      <w:r w:rsidR="001B69A6" w:rsidRPr="0048758E">
        <w:t>s</w:t>
      </w:r>
      <w:r w:rsidRPr="0048758E">
        <w:t xml:space="preserve"> the user to save the current alignment model to a file.</w:t>
      </w:r>
    </w:p>
    <w:p w14:paraId="2EC940E1" w14:textId="1EF18583" w:rsidR="00AC2658" w:rsidRPr="0048758E" w:rsidRDefault="00AC2658" w:rsidP="00AC2658">
      <w:r w:rsidRPr="0048758E">
        <w:rPr>
          <w:rStyle w:val="Heading3Char"/>
        </w:rPr>
        <w:t>Import</w:t>
      </w:r>
      <w:r w:rsidRPr="0048758E">
        <w:t xml:space="preserve"> – Use the Import button to import a previously exported alignment model.</w:t>
      </w:r>
    </w:p>
    <w:p w14:paraId="719B11AE" w14:textId="21938D27" w:rsidR="00AC2658" w:rsidRPr="0048758E" w:rsidRDefault="00AC2658" w:rsidP="00AC2658">
      <w:r w:rsidRPr="0048758E">
        <w:rPr>
          <w:rStyle w:val="Heading3Char"/>
        </w:rPr>
        <w:t>Chart Tab</w:t>
      </w:r>
      <w:r w:rsidRPr="0048758E">
        <w:t xml:space="preserve"> – The chart tab shows a pictorial representation of the current alignment model.</w:t>
      </w:r>
    </w:p>
    <w:p w14:paraId="3159D566" w14:textId="78B7E908" w:rsidR="00AC2658" w:rsidRPr="0048758E" w:rsidRDefault="002C2432" w:rsidP="00AC2658">
      <w:r w:rsidRPr="0048758E">
        <w:rPr>
          <w:noProof/>
          <w:lang w:eastAsia="en-GB"/>
        </w:rPr>
        <w:lastRenderedPageBreak/>
        <w:drawing>
          <wp:inline distT="0" distB="0" distL="0" distR="0" wp14:anchorId="4273DF3A" wp14:editId="05FF965F">
            <wp:extent cx="5660139" cy="3374572"/>
            <wp:effectExtent l="0" t="0" r="0" b="0"/>
            <wp:docPr id="243347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47456" name="Picture 1"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672062" cy="3381680"/>
                    </a:xfrm>
                    <a:prstGeom prst="rect">
                      <a:avLst/>
                    </a:prstGeom>
                  </pic:spPr>
                </pic:pic>
              </a:graphicData>
            </a:graphic>
          </wp:inline>
        </w:drawing>
      </w:r>
    </w:p>
    <w:p w14:paraId="1CC71FD6" w14:textId="5E8C7892" w:rsidR="00D05421" w:rsidRPr="0048758E" w:rsidRDefault="00D05421" w:rsidP="00AC2658">
      <w:r w:rsidRPr="0048758E">
        <w:t>Each alignment point is represented by a green square and a red circle representing the corrected and original positions of the telescope at the time of each Sync command.</w:t>
      </w:r>
    </w:p>
    <w:p w14:paraId="17307494" w14:textId="456A5DDB" w:rsidR="00D05421" w:rsidRPr="0048758E" w:rsidRDefault="00D05421" w:rsidP="00AC2658">
      <w:r w:rsidRPr="0048758E">
        <w:t xml:space="preserve">The larger green circle (as shown </w:t>
      </w:r>
      <w:r w:rsidR="001B69A6" w:rsidRPr="0048758E">
        <w:t xml:space="preserve">around the lower left alignment point </w:t>
      </w:r>
      <w:r w:rsidRPr="0048758E">
        <w:t xml:space="preserve">above) indicates that only </w:t>
      </w:r>
      <w:r w:rsidR="001B69A6" w:rsidRPr="0048758E">
        <w:t>this one</w:t>
      </w:r>
      <w:r w:rsidRPr="0048758E">
        <w:t xml:space="preserve"> alignment point has been used to calculate the alignment correction </w:t>
      </w:r>
      <w:r w:rsidR="002C2432" w:rsidRPr="0048758E">
        <w:t>at</w:t>
      </w:r>
      <w:r w:rsidRPr="0048758E">
        <w:t xml:space="preserve"> the current telescope position. </w:t>
      </w:r>
      <w:r w:rsidR="00B02819" w:rsidRPr="0048758E">
        <w:t xml:space="preserve"> </w:t>
      </w:r>
      <w:r w:rsidRPr="0048758E">
        <w:t>The current telescope position is indicated by the filled red-circle.</w:t>
      </w:r>
    </w:p>
    <w:p w14:paraId="1C1DAD4A" w14:textId="5CEFA2F7" w:rsidR="00D05421" w:rsidRPr="0048758E" w:rsidRDefault="00D05421" w:rsidP="00AC2658">
      <w:r w:rsidRPr="0048758E">
        <w:t>If three or more alignment points are available for the current telescope position</w:t>
      </w:r>
      <w:r w:rsidR="002C2432" w:rsidRPr="0048758E">
        <w:t xml:space="preserve"> red and green</w:t>
      </w:r>
      <w:r w:rsidRPr="0048758E">
        <w:t xml:space="preserve"> triangles are shown to indicate the points used.</w:t>
      </w:r>
    </w:p>
    <w:p w14:paraId="71790204" w14:textId="4B7B5B2F" w:rsidR="00D05421" w:rsidRPr="0048758E" w:rsidRDefault="00D05421" w:rsidP="00AC2658">
      <w:r w:rsidRPr="0048758E">
        <w:rPr>
          <w:noProof/>
          <w:lang w:eastAsia="en-GB"/>
        </w:rPr>
        <w:lastRenderedPageBreak/>
        <w:drawing>
          <wp:inline distT="0" distB="0" distL="0" distR="0" wp14:anchorId="5665E7A0" wp14:editId="62AF9BF9">
            <wp:extent cx="5943600" cy="4933315"/>
            <wp:effectExtent l="0" t="0" r="0" b="635"/>
            <wp:docPr id="42293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3963" name="Picture 1"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4933315"/>
                    </a:xfrm>
                    <a:prstGeom prst="rect">
                      <a:avLst/>
                    </a:prstGeom>
                  </pic:spPr>
                </pic:pic>
              </a:graphicData>
            </a:graphic>
          </wp:inline>
        </w:drawing>
      </w:r>
    </w:p>
    <w:p w14:paraId="65023DB7" w14:textId="2FCB55BC" w:rsidR="00AC2658" w:rsidRPr="0048758E" w:rsidRDefault="00D05421" w:rsidP="00D05421">
      <w:r w:rsidRPr="0048758E">
        <w:t xml:space="preserve">The options available for controlling </w:t>
      </w:r>
      <w:r w:rsidR="001B69A6" w:rsidRPr="0048758E">
        <w:t>how</w:t>
      </w:r>
      <w:r w:rsidRPr="0048758E">
        <w:t xml:space="preserve"> the alignment corrections </w:t>
      </w:r>
      <w:r w:rsidR="001B69A6" w:rsidRPr="0048758E">
        <w:t xml:space="preserve">are determined </w:t>
      </w:r>
      <w:r w:rsidRPr="0048758E">
        <w:t>are shown below</w:t>
      </w:r>
      <w:r w:rsidR="002C2432" w:rsidRPr="0048758E">
        <w:t xml:space="preserve"> and can be accessed by clicking the options button in the top left corner of the Alignment tab.</w:t>
      </w:r>
    </w:p>
    <w:p w14:paraId="35F4D97C" w14:textId="26C84735" w:rsidR="00D05421" w:rsidRPr="0048758E" w:rsidRDefault="00D05421" w:rsidP="00D05421">
      <w:r w:rsidRPr="0048758E">
        <w:rPr>
          <w:noProof/>
          <w:lang w:eastAsia="en-GB"/>
        </w:rPr>
        <w:lastRenderedPageBreak/>
        <w:drawing>
          <wp:inline distT="0" distB="0" distL="0" distR="0" wp14:anchorId="6C609232" wp14:editId="3A04A2E4">
            <wp:extent cx="5943600" cy="4933315"/>
            <wp:effectExtent l="0" t="0" r="0" b="635"/>
            <wp:docPr id="9779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759" name="Picture 1"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4933315"/>
                    </a:xfrm>
                    <a:prstGeom prst="rect">
                      <a:avLst/>
                    </a:prstGeom>
                  </pic:spPr>
                </pic:pic>
              </a:graphicData>
            </a:graphic>
          </wp:inline>
        </w:drawing>
      </w:r>
    </w:p>
    <w:p w14:paraId="246E4C99" w14:textId="104A6FDD" w:rsidR="00D05421" w:rsidRPr="0048758E" w:rsidRDefault="00D05421" w:rsidP="00D05421">
      <w:r w:rsidRPr="0048758E">
        <w:rPr>
          <w:rStyle w:val="Heading3Char"/>
        </w:rPr>
        <w:t xml:space="preserve">Alignment </w:t>
      </w:r>
      <w:r w:rsidR="003F0686" w:rsidRPr="0048758E">
        <w:rPr>
          <w:rStyle w:val="Heading3Char"/>
        </w:rPr>
        <w:t>Behavior</w:t>
      </w:r>
      <w:r w:rsidRPr="0048758E">
        <w:t xml:space="preserve"> – The options available here are:</w:t>
      </w:r>
      <w:r w:rsidRPr="0048758E">
        <w:br/>
      </w:r>
      <w:r w:rsidRPr="0048758E">
        <w:rPr>
          <w:rStyle w:val="Heading4Char"/>
        </w:rPr>
        <w:t>N-Star + Nearest</w:t>
      </w:r>
      <w:r w:rsidRPr="0048758E">
        <w:t xml:space="preserve"> – GSS attempts to find 3 stars to determine the alignment correction (subject to the other settings below). If it fails to find 3 stars it takes the nearest alignment point to the target position.</w:t>
      </w:r>
      <w:r w:rsidRPr="0048758E">
        <w:br/>
      </w:r>
      <w:r w:rsidRPr="0048758E">
        <w:rPr>
          <w:rStyle w:val="Heading4Char"/>
        </w:rPr>
        <w:t>Nearest –</w:t>
      </w:r>
      <w:r w:rsidRPr="0048758E">
        <w:t xml:space="preserve"> Takes the nearest alignment point to the target.</w:t>
      </w:r>
    </w:p>
    <w:p w14:paraId="056EB2D6" w14:textId="2B2E1AC5" w:rsidR="00D05421" w:rsidRPr="0048758E" w:rsidRDefault="00D05421" w:rsidP="00D05421">
      <w:r w:rsidRPr="0048758E">
        <w:rPr>
          <w:rStyle w:val="Heading3Char"/>
        </w:rPr>
        <w:t>Proximity Limit</w:t>
      </w:r>
      <w:r w:rsidRPr="0048758E">
        <w:t xml:space="preserve"> – This number represents arcseconds and is the distance used to determine if a newly </w:t>
      </w:r>
      <w:r w:rsidR="00ED279D" w:rsidRPr="0048758E">
        <w:t>synched</w:t>
      </w:r>
      <w:r w:rsidRPr="0048758E">
        <w:t xml:space="preserve"> alignment point should replace an existing alignment point or add to the model.</w:t>
      </w:r>
    </w:p>
    <w:p w14:paraId="0901D531" w14:textId="584A3239" w:rsidR="00D05421" w:rsidRPr="0048758E" w:rsidRDefault="00D05421" w:rsidP="00D05421">
      <w:r w:rsidRPr="0048758E">
        <w:rPr>
          <w:rStyle w:val="Heading3Char"/>
        </w:rPr>
        <w:t>Point Filter</w:t>
      </w:r>
      <w:r w:rsidRPr="0048758E">
        <w:t xml:space="preserve"> – The point filter allows you to control which alignment points will be included in the </w:t>
      </w:r>
      <w:r w:rsidR="003F0686" w:rsidRPr="0048758E">
        <w:t>three-point</w:t>
      </w:r>
      <w:r w:rsidRPr="0048758E">
        <w:t xml:space="preserve"> </w:t>
      </w:r>
      <w:r w:rsidR="00ED279D" w:rsidRPr="0048758E">
        <w:t xml:space="preserve">(N-Star) </w:t>
      </w:r>
      <w:r w:rsidRPr="0048758E">
        <w:t>selection process. You can choose from:</w:t>
      </w:r>
      <w:r w:rsidRPr="0048758E">
        <w:br/>
      </w:r>
      <w:r w:rsidRPr="0048758E">
        <w:rPr>
          <w:rStyle w:val="Heading4Char"/>
        </w:rPr>
        <w:t>All</w:t>
      </w:r>
      <w:r w:rsidRPr="0048758E">
        <w:t xml:space="preserve"> – All points are considered,</w:t>
      </w:r>
      <w:r w:rsidRPr="0048758E">
        <w:br/>
      </w:r>
      <w:proofErr w:type="spellStart"/>
      <w:r w:rsidRPr="0048758E">
        <w:rPr>
          <w:rStyle w:val="Heading4Char"/>
        </w:rPr>
        <w:t>Pierside</w:t>
      </w:r>
      <w:proofErr w:type="spellEnd"/>
      <w:r w:rsidRPr="0048758E">
        <w:rPr>
          <w:rStyle w:val="Heading4Char"/>
        </w:rPr>
        <w:t xml:space="preserve"> Only</w:t>
      </w:r>
      <w:r w:rsidRPr="0048758E">
        <w:t xml:space="preserve"> – Only points on the same pier side as the target position are considered; </w:t>
      </w:r>
      <w:proofErr w:type="gramStart"/>
      <w:r w:rsidRPr="0048758E">
        <w:t>or,</w:t>
      </w:r>
      <w:proofErr w:type="gramEnd"/>
      <w:r w:rsidRPr="0048758E">
        <w:br/>
      </w:r>
      <w:r w:rsidRPr="0048758E">
        <w:rPr>
          <w:rStyle w:val="Heading4Char"/>
        </w:rPr>
        <w:t>Local Quadrant</w:t>
      </w:r>
      <w:r w:rsidRPr="0048758E">
        <w:t xml:space="preserve"> - Only points in the same quadrant as the target position are considered</w:t>
      </w:r>
    </w:p>
    <w:p w14:paraId="4F4545D2" w14:textId="4CA691EF" w:rsidR="00D05421" w:rsidRPr="0048758E" w:rsidRDefault="00D05421" w:rsidP="00D05421">
      <w:r w:rsidRPr="0048758E">
        <w:rPr>
          <w:rStyle w:val="Heading3Char"/>
        </w:rPr>
        <w:lastRenderedPageBreak/>
        <w:t>Three Point Selection</w:t>
      </w:r>
      <w:r w:rsidRPr="0048758E">
        <w:t xml:space="preserve"> – This option determines how GSS will choose the 3 alignment points used </w:t>
      </w:r>
      <w:r w:rsidR="00ED279D" w:rsidRPr="0048758E">
        <w:t>in the calculation</w:t>
      </w:r>
      <w:r w:rsidRPr="0048758E">
        <w:t>. The options are:</w:t>
      </w:r>
      <w:r w:rsidRPr="0048758E">
        <w:br/>
      </w:r>
      <w:r w:rsidRPr="0048758E">
        <w:rPr>
          <w:rStyle w:val="Heading4Char"/>
        </w:rPr>
        <w:t xml:space="preserve">Best Center </w:t>
      </w:r>
      <w:r w:rsidRPr="0048758E">
        <w:t>– Take the 3 points forming a</w:t>
      </w:r>
      <w:r w:rsidR="00ED279D" w:rsidRPr="0048758E">
        <w:t>n enclosing</w:t>
      </w:r>
      <w:r w:rsidRPr="0048758E">
        <w:t xml:space="preserve"> triangle with its center nearest the target telescope position, or</w:t>
      </w:r>
      <w:r w:rsidRPr="0048758E">
        <w:br/>
      </w:r>
      <w:r w:rsidRPr="0048758E">
        <w:rPr>
          <w:rStyle w:val="Heading4Char"/>
        </w:rPr>
        <w:t xml:space="preserve">Closest Point </w:t>
      </w:r>
      <w:r w:rsidRPr="0048758E">
        <w:t>– Take the 3 points that are closest to the target telescope position</w:t>
      </w:r>
      <w:r w:rsidR="00ED279D" w:rsidRPr="0048758E">
        <w:t xml:space="preserve"> </w:t>
      </w:r>
      <w:proofErr w:type="gramStart"/>
      <w:r w:rsidR="00ED279D" w:rsidRPr="0048758E">
        <w:t>whether or not</w:t>
      </w:r>
      <w:proofErr w:type="gramEnd"/>
      <w:r w:rsidR="00ED279D" w:rsidRPr="0048758E">
        <w:t xml:space="preserve"> they form an enclosing triangle.</w:t>
      </w:r>
    </w:p>
    <w:p w14:paraId="2F945CC3" w14:textId="2CB4398E" w:rsidR="00D05421" w:rsidRPr="0048758E" w:rsidRDefault="00D05421" w:rsidP="00D05421">
      <w:r w:rsidRPr="0048758E">
        <w:rPr>
          <w:rStyle w:val="Heading3Char"/>
        </w:rPr>
        <w:t>Warning Threshold</w:t>
      </w:r>
      <w:r w:rsidRPr="0048758E">
        <w:t xml:space="preserve"> – If GSS </w:t>
      </w:r>
      <w:r w:rsidR="00ED279D" w:rsidRPr="0048758E">
        <w:t>determines that</w:t>
      </w:r>
      <w:r w:rsidRPr="0048758E">
        <w:t xml:space="preserve"> an unusually large correction is required</w:t>
      </w:r>
      <w:r w:rsidR="00ED279D" w:rsidRPr="0048758E">
        <w:t xml:space="preserve"> (</w:t>
      </w:r>
      <w:r w:rsidRPr="0048758E">
        <w:t>compared to the corrections you entered when building up the model</w:t>
      </w:r>
      <w:r w:rsidR="00ED279D" w:rsidRPr="0048758E">
        <w:t>)</w:t>
      </w:r>
      <w:r w:rsidRPr="0048758E">
        <w:t xml:space="preserve"> it will display an alert and switch off alignment. </w:t>
      </w:r>
      <w:r w:rsidR="00B02819" w:rsidRPr="0048758E">
        <w:t xml:space="preserve"> </w:t>
      </w:r>
      <w:r w:rsidRPr="0048758E">
        <w:t xml:space="preserve">This is to protect your mount from possible damage. The warning threshold allows you to control the sensitivity of this check. </w:t>
      </w:r>
      <w:r w:rsidR="00B02819" w:rsidRPr="0048758E">
        <w:t xml:space="preserve"> </w:t>
      </w:r>
      <w:r w:rsidRPr="0048758E">
        <w:t>For example, a value of 5 means that GSS will NOT display an alert unless it calculates a correction more than 5x the maximum correction entered via a Sync when building the model.</w:t>
      </w:r>
    </w:p>
    <w:p w14:paraId="209C877E" w14:textId="1B4D726F" w:rsidR="00EA497C" w:rsidRPr="0048758E" w:rsidRDefault="00D05421" w:rsidP="00D05421">
      <w:r w:rsidRPr="0048758E">
        <w:rPr>
          <w:rStyle w:val="Heading3Char"/>
        </w:rPr>
        <w:t>Clear model on startup</w:t>
      </w:r>
      <w:r w:rsidRPr="0048758E">
        <w:t xml:space="preserve"> – Put a check in this check box if you do NOT have a permanent setup and you need to </w:t>
      </w:r>
      <w:r w:rsidR="00ED279D" w:rsidRPr="0048758E">
        <w:t>build</w:t>
      </w:r>
      <w:r w:rsidRPr="0048758E">
        <w:t xml:space="preserve"> a new point model every time you switch on your mount.</w:t>
      </w:r>
    </w:p>
    <w:p w14:paraId="3C933D64" w14:textId="34CFF254" w:rsidR="001B0EE5" w:rsidRPr="0048758E" w:rsidRDefault="001B0EE5" w:rsidP="00EA497C">
      <w:pPr>
        <w:pStyle w:val="Heading1"/>
        <w:numPr>
          <w:ilvl w:val="0"/>
          <w:numId w:val="27"/>
        </w:numPr>
      </w:pPr>
      <w:bookmarkStart w:id="182" w:name="_Toc215738186"/>
      <w:r w:rsidRPr="0048758E">
        <w:t>Focus Control</w:t>
      </w:r>
      <w:bookmarkEnd w:id="182"/>
    </w:p>
    <w:p w14:paraId="73F10FC5" w14:textId="77777777" w:rsidR="00E75D7D" w:rsidRPr="0048758E" w:rsidRDefault="00E75D7D" w:rsidP="00E75D7D"/>
    <w:p w14:paraId="3985F7FD" w14:textId="23987463" w:rsidR="00E75D7D" w:rsidRPr="0048758E" w:rsidRDefault="00E75D7D" w:rsidP="00E75D7D">
      <w:r w:rsidRPr="0048758E">
        <w:rPr>
          <w:noProof/>
          <w:lang w:eastAsia="en-GB"/>
        </w:rPr>
        <w:drawing>
          <wp:inline distT="0" distB="0" distL="0" distR="0" wp14:anchorId="2AB5C7AB" wp14:editId="0AD57560">
            <wp:extent cx="5943600" cy="3562985"/>
            <wp:effectExtent l="0" t="0" r="0" b="0"/>
            <wp:docPr id="471132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32737" name="Picture 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562985"/>
                    </a:xfrm>
                    <a:prstGeom prst="rect">
                      <a:avLst/>
                    </a:prstGeom>
                  </pic:spPr>
                </pic:pic>
              </a:graphicData>
            </a:graphic>
          </wp:inline>
        </w:drawing>
      </w:r>
    </w:p>
    <w:p w14:paraId="76E3FB14" w14:textId="62B80EDE" w:rsidR="00E75D7D" w:rsidRPr="0048758E" w:rsidRDefault="00E75D7D" w:rsidP="00E75D7D">
      <w:r w:rsidRPr="0048758E">
        <w:lastRenderedPageBreak/>
        <w:t>The Focuser Tab in GSS allows you to connect to an ASCOM focuser. Once connected</w:t>
      </w:r>
      <w:r w:rsidR="001B69A6" w:rsidRPr="0048758E">
        <w:t>,</w:t>
      </w:r>
      <w:r w:rsidRPr="0048758E">
        <w:t xml:space="preserve"> Gamepad buttons can be configured to move your focuser in and out. The tab presents the following controls:</w:t>
      </w:r>
    </w:p>
    <w:p w14:paraId="3DDB6B2D" w14:textId="65A22261" w:rsidR="00E75D7D" w:rsidRPr="0048758E" w:rsidRDefault="00E75D7D" w:rsidP="00E75D7D">
      <w:r w:rsidRPr="0048758E">
        <w:rPr>
          <w:rStyle w:val="Heading3Char"/>
        </w:rPr>
        <w:t>Focuser drop-down list</w:t>
      </w:r>
      <w:r w:rsidRPr="0048758E">
        <w:t xml:space="preserve"> – Choose the ASCOM focuser applicable to you.</w:t>
      </w:r>
    </w:p>
    <w:p w14:paraId="64D03AC5" w14:textId="590D1B60" w:rsidR="00E75D7D" w:rsidRPr="0048758E" w:rsidRDefault="00E75D7D" w:rsidP="00E75D7D">
      <w:r w:rsidRPr="0048758E">
        <w:rPr>
          <w:rStyle w:val="Heading3Char"/>
        </w:rPr>
        <w:t xml:space="preserve">Refresh </w:t>
      </w:r>
      <w:r w:rsidRPr="0048758E">
        <w:t>– Refreshes the list of ASCOM focusers available.</w:t>
      </w:r>
    </w:p>
    <w:p w14:paraId="3B76456E" w14:textId="7E64CF66" w:rsidR="00E75D7D" w:rsidRPr="0048758E" w:rsidRDefault="00E75D7D" w:rsidP="00E75D7D">
      <w:r w:rsidRPr="0048758E">
        <w:rPr>
          <w:rStyle w:val="Heading3Char"/>
        </w:rPr>
        <w:t>Setup</w:t>
      </w:r>
      <w:r w:rsidRPr="0048758E">
        <w:t xml:space="preserve"> – Opens the ASCOM Setup dialogue box for the chosen focuser.</w:t>
      </w:r>
    </w:p>
    <w:p w14:paraId="444EE927" w14:textId="40102C04" w:rsidR="00E75D7D" w:rsidRPr="0048758E" w:rsidRDefault="00E75D7D" w:rsidP="00E75D7D">
      <w:r w:rsidRPr="0048758E">
        <w:rPr>
          <w:rStyle w:val="Heading3Char"/>
        </w:rPr>
        <w:t>Connect</w:t>
      </w:r>
      <w:r w:rsidRPr="0048758E">
        <w:t xml:space="preserve"> – Connects to the chosen ASCOM focuser.</w:t>
      </w:r>
      <w:r w:rsidR="001B69A6" w:rsidRPr="0048758E">
        <w:t xml:space="preserve"> The button will change to “Disconnect” when an ASCOM focuser has been connected.</w:t>
      </w:r>
    </w:p>
    <w:p w14:paraId="415A93F4" w14:textId="3715C34D" w:rsidR="00E75D7D" w:rsidRPr="0048758E" w:rsidRDefault="00E75D7D" w:rsidP="00E75D7D">
      <w:r w:rsidRPr="0048758E">
        <w:rPr>
          <w:rStyle w:val="Heading3Char"/>
        </w:rPr>
        <w:t>In</w:t>
      </w:r>
      <w:r w:rsidRPr="0048758E">
        <w:t xml:space="preserve"> – Moves the focuser </w:t>
      </w:r>
      <w:r w:rsidRPr="0048758E">
        <w:rPr>
          <w:i/>
          <w:iCs/>
        </w:rPr>
        <w:t>in</w:t>
      </w:r>
      <w:r w:rsidRPr="0048758E">
        <w:t xml:space="preserve"> one step.</w:t>
      </w:r>
    </w:p>
    <w:p w14:paraId="2458DCD3" w14:textId="47755A89" w:rsidR="00E75D7D" w:rsidRPr="0048758E" w:rsidRDefault="00E75D7D" w:rsidP="00E75D7D">
      <w:r w:rsidRPr="0048758E">
        <w:rPr>
          <w:rStyle w:val="Heading3Char"/>
        </w:rPr>
        <w:t>Out</w:t>
      </w:r>
      <w:r w:rsidRPr="0048758E">
        <w:t xml:space="preserve"> – Moves the focuser </w:t>
      </w:r>
      <w:r w:rsidRPr="0048758E">
        <w:rPr>
          <w:i/>
          <w:iCs/>
        </w:rPr>
        <w:t>out</w:t>
      </w:r>
      <w:r w:rsidRPr="0048758E">
        <w:t xml:space="preserve"> on</w:t>
      </w:r>
      <w:r w:rsidR="001B69A6" w:rsidRPr="0048758E">
        <w:t>e</w:t>
      </w:r>
      <w:r w:rsidRPr="0048758E">
        <w:t xml:space="preserve"> step.</w:t>
      </w:r>
    </w:p>
    <w:p w14:paraId="6ECA48CB" w14:textId="5E16030E" w:rsidR="00E75D7D" w:rsidRPr="0048758E" w:rsidRDefault="00E75D7D" w:rsidP="00E75D7D">
      <w:r w:rsidRPr="0048758E">
        <w:rPr>
          <w:noProof/>
          <w:lang w:eastAsia="en-GB"/>
        </w:rPr>
        <w:drawing>
          <wp:inline distT="0" distB="0" distL="0" distR="0" wp14:anchorId="0D802248" wp14:editId="70B5D5BC">
            <wp:extent cx="5943600" cy="3562985"/>
            <wp:effectExtent l="0" t="0" r="0" b="0"/>
            <wp:docPr id="1653949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49960" name="Picture 1"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562985"/>
                    </a:xfrm>
                    <a:prstGeom prst="rect">
                      <a:avLst/>
                    </a:prstGeom>
                  </pic:spPr>
                </pic:pic>
              </a:graphicData>
            </a:graphic>
          </wp:inline>
        </w:drawing>
      </w:r>
    </w:p>
    <w:p w14:paraId="48F1D1AB" w14:textId="68659B09" w:rsidR="00E75D7D" w:rsidRPr="0048758E" w:rsidRDefault="00E75D7D" w:rsidP="00E75D7D">
      <w:r w:rsidRPr="0048758E">
        <w:t>There are two focuser options accessible via the options button in the top left corner of the Focuser tab.</w:t>
      </w:r>
    </w:p>
    <w:p w14:paraId="2D73E1A7" w14:textId="696D93D4" w:rsidR="00E75D7D" w:rsidRPr="0048758E" w:rsidRDefault="00E75D7D" w:rsidP="00E75D7D">
      <w:r w:rsidRPr="0048758E">
        <w:rPr>
          <w:rStyle w:val="Heading3Char"/>
        </w:rPr>
        <w:t>Step size</w:t>
      </w:r>
      <w:r w:rsidRPr="0048758E">
        <w:t xml:space="preserve"> – Specifies the number of steps the focuser will be on each In or Out button press.</w:t>
      </w:r>
    </w:p>
    <w:p w14:paraId="79263203" w14:textId="3B16C63C" w:rsidR="00E75D7D" w:rsidRPr="0048758E" w:rsidRDefault="00E75D7D" w:rsidP="00E75D7D">
      <w:r w:rsidRPr="0048758E">
        <w:rPr>
          <w:rStyle w:val="Heading3Char"/>
        </w:rPr>
        <w:t>Reverse Direction</w:t>
      </w:r>
      <w:r w:rsidRPr="0048758E">
        <w:t xml:space="preserve"> – This tick box allows you to correct the focuser direction if you find that it </w:t>
      </w:r>
      <w:r w:rsidR="00FA7B5A" w:rsidRPr="0048758E">
        <w:t>goes</w:t>
      </w:r>
      <w:r w:rsidRPr="0048758E">
        <w:t xml:space="preserve"> out when you press the in button or in when you press the out button.</w:t>
      </w:r>
    </w:p>
    <w:p w14:paraId="6D3A8BBD" w14:textId="6E2A0DFE" w:rsidR="00D775F1" w:rsidRPr="0048758E" w:rsidRDefault="00D775F1" w:rsidP="00D775F1">
      <w:pPr>
        <w:pStyle w:val="Heading1"/>
        <w:numPr>
          <w:ilvl w:val="0"/>
          <w:numId w:val="27"/>
        </w:numPr>
        <w:ind w:left="720" w:hanging="360"/>
      </w:pPr>
      <w:bookmarkStart w:id="183" w:name="_Toc62017200"/>
      <w:bookmarkStart w:id="184" w:name="_Toc108536334"/>
      <w:bookmarkStart w:id="185" w:name="_Toc215738187"/>
      <w:bookmarkEnd w:id="179"/>
      <w:bookmarkEnd w:id="180"/>
      <w:r w:rsidRPr="0048758E">
        <w:lastRenderedPageBreak/>
        <w:t>Mount Types</w:t>
      </w:r>
      <w:bookmarkEnd w:id="185"/>
    </w:p>
    <w:p w14:paraId="7A0FD635" w14:textId="77777777" w:rsidR="00D775F1" w:rsidRPr="0048758E" w:rsidRDefault="00D775F1" w:rsidP="00D775F1"/>
    <w:p w14:paraId="78D2149E" w14:textId="600C3728" w:rsidR="00D775F1" w:rsidRPr="0048758E" w:rsidRDefault="00814F50" w:rsidP="00D775F1">
      <w:r w:rsidRPr="0048758E">
        <w:t xml:space="preserve">GSS supports three types of </w:t>
      </w:r>
      <w:proofErr w:type="gramStart"/>
      <w:r w:rsidRPr="0048758E">
        <w:t>mount</w:t>
      </w:r>
      <w:proofErr w:type="gramEnd"/>
      <w:r w:rsidRPr="0048758E">
        <w:t>:</w:t>
      </w:r>
    </w:p>
    <w:p w14:paraId="38350725" w14:textId="694B1A5A" w:rsidR="00814F50" w:rsidRPr="0048758E" w:rsidRDefault="00814F50" w:rsidP="00814F50">
      <w:pPr>
        <w:pStyle w:val="ListParagraph"/>
        <w:numPr>
          <w:ilvl w:val="0"/>
          <w:numId w:val="40"/>
        </w:numPr>
      </w:pPr>
      <w:r w:rsidRPr="0048758E">
        <w:t>German Equatorial</w:t>
      </w:r>
    </w:p>
    <w:p w14:paraId="62690CE0" w14:textId="08AD874B" w:rsidR="00814F50" w:rsidRPr="0048758E" w:rsidRDefault="00814F50" w:rsidP="00814F50">
      <w:pPr>
        <w:pStyle w:val="ListParagraph"/>
        <w:numPr>
          <w:ilvl w:val="0"/>
          <w:numId w:val="40"/>
        </w:numPr>
      </w:pPr>
      <w:r w:rsidRPr="0048758E">
        <w:t>Polar Equatorial</w:t>
      </w:r>
    </w:p>
    <w:p w14:paraId="180C6170" w14:textId="7B99B504" w:rsidR="00814F50" w:rsidRPr="0048758E" w:rsidRDefault="00814F50" w:rsidP="00814F50">
      <w:pPr>
        <w:pStyle w:val="ListParagraph"/>
        <w:numPr>
          <w:ilvl w:val="0"/>
          <w:numId w:val="40"/>
        </w:numPr>
      </w:pPr>
      <w:r w:rsidRPr="0048758E">
        <w:t>Altitude Azimuth</w:t>
      </w:r>
    </w:p>
    <w:p w14:paraId="2F5D311F" w14:textId="686BE2AD" w:rsidR="00814F50" w:rsidRPr="0048758E" w:rsidRDefault="00DC050C" w:rsidP="00814F50">
      <w:r w:rsidRPr="0048758E">
        <w:rPr>
          <w:rFonts w:asciiTheme="majorHAnsi" w:hAnsiTheme="majorHAnsi"/>
          <w:noProof/>
          <w:color w:val="538135" w:themeColor="accent6" w:themeShade="BF"/>
          <w:kern w:val="28"/>
          <w:sz w:val="32"/>
          <w:lang w:eastAsia="en-GB"/>
        </w:rPr>
        <w:drawing>
          <wp:anchor distT="0" distB="0" distL="114300" distR="114300" simplePos="0" relativeHeight="251704320" behindDoc="0" locked="0" layoutInCell="1" allowOverlap="1" wp14:anchorId="677E50F8" wp14:editId="206126C4">
            <wp:simplePos x="0" y="0"/>
            <wp:positionH relativeFrom="margin">
              <wp:align>right</wp:align>
            </wp:positionH>
            <wp:positionV relativeFrom="page">
              <wp:posOffset>2774812</wp:posOffset>
            </wp:positionV>
            <wp:extent cx="2002790" cy="2677795"/>
            <wp:effectExtent l="0" t="0" r="0" b="8255"/>
            <wp:wrapSquare wrapText="bothSides"/>
            <wp:docPr id="1719985585" name="Picture 171998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rotWithShape="1">
                    <a:blip r:embed="rId28" cstate="print">
                      <a:extLst>
                        <a:ext uri="{28A0092B-C50C-407E-A947-70E740481C1C}">
                          <a14:useLocalDpi xmlns:a14="http://schemas.microsoft.com/office/drawing/2010/main" val="0"/>
                        </a:ext>
                      </a:extLst>
                    </a:blip>
                    <a:srcRect/>
                    <a:stretch>
                      <a:fillRect/>
                    </a:stretch>
                  </pic:blipFill>
                  <pic:spPr bwMode="auto">
                    <a:xfrm>
                      <a:off x="0" y="0"/>
                      <a:ext cx="2002790" cy="267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4F50" w:rsidRPr="0048758E">
        <w:rPr>
          <w:rStyle w:val="Heading3Char"/>
        </w:rPr>
        <w:t>German Equatorial</w:t>
      </w:r>
      <w:r w:rsidR="00814F50" w:rsidRPr="0048758E">
        <w:t xml:space="preserve"> – The German equatorial mount, often called a “GEM”, for short, has a has a T-shape, where the lower bar is the right ascension axis and the upper bar is the declination axis. The right ascension axis is aligned with the celestial pole. Celestial objects are tracked by rotating this axis at the sideral rate</w:t>
      </w:r>
      <w:r w:rsidRPr="0048758E">
        <w:t>.</w:t>
      </w:r>
    </w:p>
    <w:p w14:paraId="446717D7" w14:textId="77777777" w:rsidR="00DC050C" w:rsidRPr="0048758E" w:rsidRDefault="00DC050C" w:rsidP="00814F50">
      <w:r w:rsidRPr="0048758E">
        <w:t>The counterweight balances the telescope, reducing flex in the mount and allowing low power motors to be used.</w:t>
      </w:r>
    </w:p>
    <w:p w14:paraId="4C81EC90" w14:textId="7B858D52" w:rsidR="00814F50" w:rsidRPr="0048758E" w:rsidRDefault="00B03541" w:rsidP="00814F50">
      <w:r w:rsidRPr="0048758E">
        <w:t>A German equatorial mount has two possible orientations for each point on the celestial sphere. A meridian flip swaps between the two orientations,</w:t>
      </w:r>
      <w:r w:rsidR="0084406C" w:rsidRPr="0048758E">
        <w:t xml:space="preserve"> pier East and pier West,</w:t>
      </w:r>
      <w:r w:rsidRPr="0048758E">
        <w:t xml:space="preserve"> ensuring that the counterweight is below the telescope </w:t>
      </w:r>
      <w:r w:rsidR="0084406C" w:rsidRPr="0048758E">
        <w:t xml:space="preserve">and </w:t>
      </w:r>
      <w:r w:rsidRPr="0048758E">
        <w:t>preventing collisions with the pier</w:t>
      </w:r>
      <w:r w:rsidR="0084406C" w:rsidRPr="0048758E">
        <w:t>.</w:t>
      </w:r>
    </w:p>
    <w:p w14:paraId="2D54599B" w14:textId="4D8B871D" w:rsidR="00B03541" w:rsidRPr="0048758E" w:rsidRDefault="009602FB" w:rsidP="00B03541">
      <w:r w:rsidRPr="0048758E">
        <w:rPr>
          <w:noProof/>
        </w:rPr>
        <w:drawing>
          <wp:anchor distT="0" distB="0" distL="114300" distR="114300" simplePos="0" relativeHeight="251707392" behindDoc="1" locked="0" layoutInCell="1" allowOverlap="1" wp14:anchorId="13F9FE51" wp14:editId="116B8A40">
            <wp:simplePos x="0" y="0"/>
            <wp:positionH relativeFrom="margin">
              <wp:align>left</wp:align>
            </wp:positionH>
            <wp:positionV relativeFrom="paragraph">
              <wp:posOffset>6626</wp:posOffset>
            </wp:positionV>
            <wp:extent cx="2019300" cy="2677795"/>
            <wp:effectExtent l="0" t="0" r="0" b="8255"/>
            <wp:wrapTight wrapText="bothSides">
              <wp:wrapPolygon edited="0">
                <wp:start x="0" y="0"/>
                <wp:lineTo x="0" y="21513"/>
                <wp:lineTo x="21396" y="21513"/>
                <wp:lineTo x="21396" y="0"/>
                <wp:lineTo x="0" y="0"/>
              </wp:wrapPolygon>
            </wp:wrapTight>
            <wp:docPr id="199502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23180" name=""/>
                    <pic:cNvPicPr/>
                  </pic:nvPicPr>
                  <pic:blipFill>
                    <a:blip r:embed="rId85">
                      <a:extLst>
                        <a:ext uri="{28A0092B-C50C-407E-A947-70E740481C1C}">
                          <a14:useLocalDpi xmlns:a14="http://schemas.microsoft.com/office/drawing/2010/main" val="0"/>
                        </a:ext>
                      </a:extLst>
                    </a:blip>
                    <a:stretch>
                      <a:fillRect/>
                    </a:stretch>
                  </pic:blipFill>
                  <pic:spPr>
                    <a:xfrm>
                      <a:off x="0" y="0"/>
                      <a:ext cx="2019300" cy="2677795"/>
                    </a:xfrm>
                    <a:prstGeom prst="rect">
                      <a:avLst/>
                    </a:prstGeom>
                  </pic:spPr>
                </pic:pic>
              </a:graphicData>
            </a:graphic>
            <wp14:sizeRelH relativeFrom="margin">
              <wp14:pctWidth>0</wp14:pctWidth>
            </wp14:sizeRelH>
            <wp14:sizeRelV relativeFrom="margin">
              <wp14:pctHeight>0</wp14:pctHeight>
            </wp14:sizeRelV>
          </wp:anchor>
        </w:drawing>
      </w:r>
      <w:r w:rsidR="00B03541" w:rsidRPr="0048758E">
        <w:rPr>
          <w:rFonts w:asciiTheme="majorHAnsi" w:hAnsiTheme="majorHAnsi"/>
          <w:noProof/>
          <w:color w:val="538135" w:themeColor="accent6" w:themeShade="BF"/>
          <w:kern w:val="28"/>
          <w:sz w:val="32"/>
          <w:lang w:eastAsia="en-GB"/>
        </w:rPr>
        <w:drawing>
          <wp:anchor distT="0" distB="0" distL="114300" distR="114300" simplePos="0" relativeHeight="251706368" behindDoc="0" locked="0" layoutInCell="1" allowOverlap="1" wp14:anchorId="11B67ACA" wp14:editId="7C85497C">
            <wp:simplePos x="0" y="0"/>
            <wp:positionH relativeFrom="margin">
              <wp:align>right</wp:align>
            </wp:positionH>
            <wp:positionV relativeFrom="page">
              <wp:posOffset>2774812</wp:posOffset>
            </wp:positionV>
            <wp:extent cx="2002790" cy="2677795"/>
            <wp:effectExtent l="0" t="0" r="0" b="8255"/>
            <wp:wrapSquare wrapText="bothSides"/>
            <wp:docPr id="1634711445" name="Picture 163471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rotWithShape="1">
                    <a:blip r:embed="rId28" cstate="print">
                      <a:extLst>
                        <a:ext uri="{28A0092B-C50C-407E-A947-70E740481C1C}">
                          <a14:useLocalDpi xmlns:a14="http://schemas.microsoft.com/office/drawing/2010/main" val="0"/>
                        </a:ext>
                      </a:extLst>
                    </a:blip>
                    <a:srcRect/>
                    <a:stretch>
                      <a:fillRect/>
                    </a:stretch>
                  </pic:blipFill>
                  <pic:spPr bwMode="auto">
                    <a:xfrm>
                      <a:off x="0" y="0"/>
                      <a:ext cx="2002790" cy="267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3541" w:rsidRPr="0048758E">
        <w:rPr>
          <w:rStyle w:val="Heading3Char"/>
        </w:rPr>
        <w:t>Polar Equatorial</w:t>
      </w:r>
      <w:r w:rsidR="00B03541" w:rsidRPr="0048758E">
        <w:t xml:space="preserve"> – The </w:t>
      </w:r>
      <w:r w:rsidRPr="0048758E">
        <w:t xml:space="preserve">Polar </w:t>
      </w:r>
      <w:r w:rsidR="00B03541" w:rsidRPr="0048758E">
        <w:t>equatorial mount</w:t>
      </w:r>
      <w:r w:rsidRPr="0048758E">
        <w:t>, in a dual telescope or fork configuration can allow arbitrary rotation around both the right ascension and declination axis. The right ascension axis is aligned with the celestial pole. Celestial objects are tracked by rotating this axis at the sideral rate.</w:t>
      </w:r>
    </w:p>
    <w:p w14:paraId="199454A9" w14:textId="21CF73C5" w:rsidR="0084406C" w:rsidRPr="0048758E" w:rsidRDefault="009602FB" w:rsidP="00B03541">
      <w:r w:rsidRPr="0048758E">
        <w:t xml:space="preserve">There is no </w:t>
      </w:r>
      <w:r w:rsidR="00B03541" w:rsidRPr="0048758E">
        <w:t>counterweight</w:t>
      </w:r>
      <w:r w:rsidRPr="0048758E">
        <w:t xml:space="preserve"> for a polar equatorial. mount. Dual telescope</w:t>
      </w:r>
      <w:r w:rsidR="0084406C" w:rsidRPr="0048758E">
        <w:t>s</w:t>
      </w:r>
      <w:r w:rsidRPr="0048758E">
        <w:t xml:space="preserve"> balance </w:t>
      </w:r>
      <w:r w:rsidR="0084406C" w:rsidRPr="0048758E">
        <w:t>each other,</w:t>
      </w:r>
      <w:r w:rsidRPr="0048758E">
        <w:t xml:space="preserve"> and </w:t>
      </w:r>
      <w:r w:rsidR="0084406C" w:rsidRPr="0048758E">
        <w:t>a canted pier means that collisions are avoided. A</w:t>
      </w:r>
      <w:r w:rsidRPr="0048758E">
        <w:t xml:space="preserve"> single telescope</w:t>
      </w:r>
      <w:r w:rsidR="0084406C" w:rsidRPr="0048758E">
        <w:t xml:space="preserve"> is automatically</w:t>
      </w:r>
      <w:r w:rsidRPr="0048758E">
        <w:t xml:space="preserve"> </w:t>
      </w:r>
      <w:r w:rsidR="0084406C" w:rsidRPr="0048758E">
        <w:t xml:space="preserve">balanced when </w:t>
      </w:r>
      <w:r w:rsidRPr="0048758E">
        <w:t>mounted centrally in a fork</w:t>
      </w:r>
      <w:r w:rsidR="0084406C" w:rsidRPr="0048758E">
        <w:t xml:space="preserve"> which also allows free movement.</w:t>
      </w:r>
    </w:p>
    <w:p w14:paraId="68131186" w14:textId="74D72CB2" w:rsidR="0084406C" w:rsidRPr="0048758E" w:rsidRDefault="0084406C" w:rsidP="00B03541">
      <w:r w:rsidRPr="0048758E">
        <w:t xml:space="preserve">A Polar equatorial mount has two possible orientations for each point on the celestial sphere. Hardware and cable wrap constraints may prevent slewing to both orientations. Hardware limits, in certain cases may </w:t>
      </w:r>
      <w:r w:rsidRPr="0048758E">
        <w:lastRenderedPageBreak/>
        <w:t xml:space="preserve">make some celestial coordinates unreachable in either orientation. A polar flip swaps </w:t>
      </w:r>
      <w:r w:rsidR="00E77BA9" w:rsidRPr="0048758E">
        <w:rPr>
          <w:noProof/>
        </w:rPr>
        <w:drawing>
          <wp:anchor distT="0" distB="107950" distL="114300" distR="114300" simplePos="0" relativeHeight="251709440" behindDoc="0" locked="0" layoutInCell="1" allowOverlap="1" wp14:anchorId="09BB4B62" wp14:editId="72CAE85C">
            <wp:simplePos x="0" y="0"/>
            <wp:positionH relativeFrom="margin">
              <wp:align>center</wp:align>
            </wp:positionH>
            <wp:positionV relativeFrom="paragraph">
              <wp:posOffset>554355</wp:posOffset>
            </wp:positionV>
            <wp:extent cx="4442400" cy="4215600"/>
            <wp:effectExtent l="0" t="0" r="0" b="0"/>
            <wp:wrapTopAndBottom/>
            <wp:docPr id="9028298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42400" cy="4215600"/>
                    </a:xfrm>
                    <a:prstGeom prst="rect">
                      <a:avLst/>
                    </a:prstGeom>
                    <a:noFill/>
                  </pic:spPr>
                </pic:pic>
              </a:graphicData>
            </a:graphic>
            <wp14:sizeRelH relativeFrom="margin">
              <wp14:pctWidth>0</wp14:pctWidth>
            </wp14:sizeRelH>
            <wp14:sizeRelV relativeFrom="margin">
              <wp14:pctHeight>0</wp14:pctHeight>
            </wp14:sizeRelV>
          </wp:anchor>
        </w:drawing>
      </w:r>
      <w:r w:rsidRPr="0048758E">
        <w:t>between the two orientations, normal and through pole.</w:t>
      </w:r>
    </w:p>
    <w:p w14:paraId="11BE0E82" w14:textId="03258A84" w:rsidR="00E77BA9" w:rsidRPr="0048758E" w:rsidRDefault="00E77BA9" w:rsidP="00B03541">
      <w:r w:rsidRPr="0048758E">
        <w:t xml:space="preserve">The schematic </w:t>
      </w:r>
      <w:r w:rsidR="00087A3A" w:rsidRPr="0048758E">
        <w:t xml:space="preserve">above </w:t>
      </w:r>
      <w:r w:rsidRPr="0048758E">
        <w:t xml:space="preserve">shows the celestial sphere with the celestial pole in the lower half. Lines of constant right ascension radiate out from the celestial pole and lines of constant declination </w:t>
      </w:r>
      <w:r w:rsidR="00087A3A" w:rsidRPr="0048758E">
        <w:t>approximate to circles around the celestial pole. For an example hardware limited polar mount the red line defines the reachable parts of the celestial sphere.</w:t>
      </w:r>
    </w:p>
    <w:p w14:paraId="21CC8A91" w14:textId="62EB849F" w:rsidR="009602FB" w:rsidRPr="0048758E" w:rsidRDefault="00087A3A" w:rsidP="00B03541">
      <w:r w:rsidRPr="0048758E">
        <w:t>Points 1, 2, 3 and 10 are only reachable using “normal” declination values. Points 4 and 9 are reachable using “normal” and “through pole” declination values. Polar flip will work for points 4 and 9. Points 5, 6 and 8 are only reachable using “through pole” declination values. Point 6 is unreachable.</w:t>
      </w:r>
    </w:p>
    <w:p w14:paraId="2BA07232" w14:textId="66F21CD2" w:rsidR="00B03541" w:rsidRPr="0048758E" w:rsidRDefault="00087A3A" w:rsidP="00814F50">
      <w:r w:rsidRPr="0048758E">
        <w:rPr>
          <w:rStyle w:val="Heading3Char"/>
        </w:rPr>
        <w:t>Altitude Azimuth</w:t>
      </w:r>
      <w:r w:rsidRPr="0048758E">
        <w:t xml:space="preserve"> – The altitude azimuth (</w:t>
      </w:r>
      <w:proofErr w:type="spellStart"/>
      <w:r w:rsidRPr="0048758E">
        <w:t>AltAz</w:t>
      </w:r>
      <w:proofErr w:type="spellEnd"/>
      <w:r w:rsidRPr="0048758E">
        <w:t>) mount is a simple two-axis mount for supporting and rotating a telescope about two perpendicular axes: one vertical and the other horizontal. Celestial objects can only be tracking by simultaneously rotating both axes</w:t>
      </w:r>
      <w:r w:rsidR="00455FFB" w:rsidRPr="0048758E">
        <w:t>.</w:t>
      </w:r>
    </w:p>
    <w:p w14:paraId="27D82930" w14:textId="01B5CFFD" w:rsidR="00455FFB" w:rsidRPr="0048758E" w:rsidRDefault="00455FFB" w:rsidP="00814F50">
      <w:r w:rsidRPr="0048758E">
        <w:rPr>
          <w:noProof/>
        </w:rPr>
        <w:lastRenderedPageBreak/>
        <w:drawing>
          <wp:anchor distT="0" distB="0" distL="114300" distR="114300" simplePos="0" relativeHeight="251708416" behindDoc="0" locked="0" layoutInCell="1" allowOverlap="1" wp14:anchorId="22FE526F" wp14:editId="1D86C848">
            <wp:simplePos x="0" y="0"/>
            <wp:positionH relativeFrom="margin">
              <wp:align>right</wp:align>
            </wp:positionH>
            <wp:positionV relativeFrom="page">
              <wp:posOffset>993581</wp:posOffset>
            </wp:positionV>
            <wp:extent cx="2030400" cy="2678400"/>
            <wp:effectExtent l="0" t="0" r="8255" b="8255"/>
            <wp:wrapSquare wrapText="bothSides"/>
            <wp:docPr id="33275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52483" name=""/>
                    <pic:cNvPicPr/>
                  </pic:nvPicPr>
                  <pic:blipFill>
                    <a:blip r:embed="rId87">
                      <a:extLst>
                        <a:ext uri="{28A0092B-C50C-407E-A947-70E740481C1C}">
                          <a14:useLocalDpi xmlns:a14="http://schemas.microsoft.com/office/drawing/2010/main" val="0"/>
                        </a:ext>
                      </a:extLst>
                    </a:blip>
                    <a:stretch>
                      <a:fillRect/>
                    </a:stretch>
                  </pic:blipFill>
                  <pic:spPr>
                    <a:xfrm>
                      <a:off x="0" y="0"/>
                      <a:ext cx="2030400" cy="2678400"/>
                    </a:xfrm>
                    <a:prstGeom prst="rect">
                      <a:avLst/>
                    </a:prstGeom>
                  </pic:spPr>
                </pic:pic>
              </a:graphicData>
            </a:graphic>
            <wp14:sizeRelH relativeFrom="margin">
              <wp14:pctWidth>0</wp14:pctWidth>
            </wp14:sizeRelH>
            <wp14:sizeRelV relativeFrom="margin">
              <wp14:pctHeight>0</wp14:pctHeight>
            </wp14:sizeRelV>
          </wp:anchor>
        </w:drawing>
      </w:r>
      <w:r w:rsidR="00C066A5" w:rsidRPr="0048758E">
        <w:t>A c</w:t>
      </w:r>
      <w:r w:rsidRPr="0048758E">
        <w:t>elestial object’s right ascension and declination map to a unique azimuth and altitude for a given observatory location</w:t>
      </w:r>
      <w:r w:rsidR="00C066A5" w:rsidRPr="0048758E">
        <w:t xml:space="preserve"> and time</w:t>
      </w:r>
      <w:r w:rsidRPr="0048758E">
        <w:t>.</w:t>
      </w:r>
    </w:p>
    <w:p w14:paraId="5916D28D" w14:textId="26BC0F01" w:rsidR="00455FFB" w:rsidRPr="0048758E" w:rsidRDefault="00455FFB" w:rsidP="00814F50">
      <w:r w:rsidRPr="0048758E">
        <w:t>An Alt</w:t>
      </w:r>
      <w:r w:rsidR="00FA7B5A">
        <w:t xml:space="preserve"> </w:t>
      </w:r>
      <w:r w:rsidRPr="0048758E">
        <w:t xml:space="preserve">Az mount could move to the object’s azimuth and altitude by rotating clockwise or </w:t>
      </w:r>
      <w:r w:rsidR="00FA7B5A" w:rsidRPr="0048758E">
        <w:t>counterclockwise</w:t>
      </w:r>
      <w:r w:rsidRPr="0048758E">
        <w:t xml:space="preserve"> from the starting position.</w:t>
      </w:r>
      <w:r w:rsidR="0039780F" w:rsidRPr="0048758E">
        <w:t xml:space="preserve"> However, cable wrap constraints may not allow one </w:t>
      </w:r>
      <w:r w:rsidR="00C066A5" w:rsidRPr="0048758E">
        <w:t xml:space="preserve">of </w:t>
      </w:r>
      <w:r w:rsidR="0039780F" w:rsidRPr="0048758E">
        <w:t>the rotation directions.</w:t>
      </w:r>
    </w:p>
    <w:p w14:paraId="24394464" w14:textId="17985F6D" w:rsidR="0039780F" w:rsidRPr="0048758E" w:rsidRDefault="00A70FB2" w:rsidP="00814F50">
      <w:r w:rsidRPr="0048758E">
        <w:t>Most Alt</w:t>
      </w:r>
      <w:r w:rsidR="00FA7B5A">
        <w:t xml:space="preserve"> </w:t>
      </w:r>
      <w:r w:rsidRPr="0048758E">
        <w:t xml:space="preserve">Az mounts allow some azimuth movement </w:t>
      </w:r>
      <w:proofErr w:type="gramStart"/>
      <w:r w:rsidRPr="0048758E">
        <w:t>in excess of</w:t>
      </w:r>
      <w:proofErr w:type="gramEnd"/>
      <w:r w:rsidRPr="0048758E">
        <w:t xml:space="preserve"> 180 degrees from the zero position, usually North. Thus, there will be a range of azimuth positions around the South that can be reached in two ways.</w:t>
      </w:r>
    </w:p>
    <w:p w14:paraId="6BDEA3F5" w14:textId="4B9185B4" w:rsidR="00A70FB2" w:rsidRPr="0048758E" w:rsidRDefault="00A70FB2" w:rsidP="00814F50">
      <w:r w:rsidRPr="0048758E">
        <w:t>An Alt</w:t>
      </w:r>
      <w:r w:rsidR="00FA7B5A">
        <w:t xml:space="preserve"> </w:t>
      </w:r>
      <w:r w:rsidRPr="0048758E">
        <w:t>Az flip will swap between these positions.</w:t>
      </w:r>
    </w:p>
    <w:p w14:paraId="5FC7EFD8" w14:textId="77777777" w:rsidR="00D775F1" w:rsidRPr="0048758E" w:rsidRDefault="00D775F1" w:rsidP="00D775F1">
      <w:pPr>
        <w:pStyle w:val="Heading1"/>
        <w:numPr>
          <w:ilvl w:val="0"/>
          <w:numId w:val="27"/>
        </w:numPr>
        <w:ind w:left="720" w:hanging="360"/>
      </w:pPr>
      <w:bookmarkStart w:id="186" w:name="_Toc215738188"/>
      <w:r w:rsidRPr="0048758E">
        <w:t>SkyWatcher Scripting</w:t>
      </w:r>
      <w:bookmarkEnd w:id="186"/>
    </w:p>
    <w:p w14:paraId="14492383" w14:textId="77777777" w:rsidR="00D775F1" w:rsidRPr="0048758E" w:rsidRDefault="00D775F1" w:rsidP="00D775F1"/>
    <w:p w14:paraId="54E41D99" w14:textId="77777777" w:rsidR="00D775F1" w:rsidRPr="0048758E" w:rsidRDefault="00D775F1" w:rsidP="00D775F1">
      <w:r w:rsidRPr="0048758E">
        <w:t>WARNING! – use the API at your own risk.  It’s recommended that you do not leave the amount alone while running scripts.  Green Swamp is not responsible for any damage resulting from using the API interface.</w:t>
      </w:r>
    </w:p>
    <w:p w14:paraId="4E505B96" w14:textId="77777777" w:rsidR="00D775F1" w:rsidRPr="0048758E" w:rsidRDefault="00D775F1" w:rsidP="00D775F1">
      <w:r w:rsidRPr="0048758E">
        <w:t>Running scripts requires that GSS be running and connected to the mount.   You can start GSS on its own or by using other external programs that will load the GSS ASCOM driver such as CDC or SGP. Unless you’re experienced with how GSS separates ASCOM commands from the API It’s recommended that GSS be running on its own so no other external sources can interfere or interact with running scripts.</w:t>
      </w:r>
    </w:p>
    <w:p w14:paraId="7BD65DA2" w14:textId="77777777" w:rsidR="00D775F1" w:rsidRPr="0048758E" w:rsidRDefault="00D775F1" w:rsidP="00D775F1">
      <w:r w:rsidRPr="0048758E">
        <w:t xml:space="preserve">GSS exposes </w:t>
      </w:r>
      <w:proofErr w:type="gramStart"/>
      <w:r w:rsidRPr="0048758E">
        <w:t>a number of</w:t>
      </w:r>
      <w:proofErr w:type="gramEnd"/>
      <w:r w:rsidRPr="0048758E">
        <w:t xml:space="preserve"> class members available to external programs and scripting languages.  There are PowerShell example scripts located in the GSS Program files scripting directory. Find the installation section of this manual for directory locations.</w:t>
      </w:r>
    </w:p>
    <w:p w14:paraId="69D30F61" w14:textId="77777777" w:rsidR="00D775F1" w:rsidRPr="0048758E" w:rsidRDefault="00D775F1" w:rsidP="00D775F1">
      <w:r w:rsidRPr="0048758E">
        <w:t xml:space="preserve">The example scripts we’re created using the Windows 10 PowerShell ISE.  To run PowerShell, type in the Windows search box “PowerShell ISE” and run either the 64 bit or X86 versions.  You may run into problems executing scripts because of Windows security settings.  There are </w:t>
      </w:r>
      <w:proofErr w:type="gramStart"/>
      <w:r w:rsidRPr="0048758E">
        <w:t>a number of</w:t>
      </w:r>
      <w:proofErr w:type="gramEnd"/>
      <w:r w:rsidRPr="0048758E">
        <w:t xml:space="preserve"> ways to correct </w:t>
      </w:r>
      <w:proofErr w:type="gramStart"/>
      <w:r w:rsidRPr="0048758E">
        <w:t>this</w:t>
      </w:r>
      <w:proofErr w:type="gramEnd"/>
      <w:r w:rsidRPr="0048758E">
        <w:t xml:space="preserve"> and you should search google for Microsoft’s recommended approach.  One way is to allow the current logged in user the </w:t>
      </w:r>
      <w:r w:rsidRPr="0048758E">
        <w:lastRenderedPageBreak/>
        <w:t xml:space="preserve">ability to run script.  The following command can be run within PowerShell by placing it on the first line and clicking execute or the run button. </w:t>
      </w:r>
    </w:p>
    <w:p w14:paraId="6101DC12" w14:textId="77777777" w:rsidR="00D775F1" w:rsidRPr="0048758E" w:rsidRDefault="00D775F1" w:rsidP="00D775F1">
      <w:r w:rsidRPr="0048758E">
        <w:t>Set-</w:t>
      </w:r>
      <w:proofErr w:type="spellStart"/>
      <w:r w:rsidRPr="0048758E">
        <w:t>ExecutionPolicy</w:t>
      </w:r>
      <w:proofErr w:type="spellEnd"/>
      <w:r w:rsidRPr="0048758E">
        <w:t xml:space="preserve"> -Scope </w:t>
      </w:r>
      <w:proofErr w:type="spellStart"/>
      <w:r w:rsidRPr="0048758E">
        <w:t>CurrentUser</w:t>
      </w:r>
      <w:proofErr w:type="spellEnd"/>
      <w:r w:rsidRPr="0048758E">
        <w:t xml:space="preserve"> -</w:t>
      </w:r>
      <w:proofErr w:type="spellStart"/>
      <w:r w:rsidRPr="0048758E">
        <w:t>ExecutionPolicy</w:t>
      </w:r>
      <w:proofErr w:type="spellEnd"/>
      <w:r w:rsidRPr="0048758E">
        <w:t xml:space="preserve"> Bypass -Force;</w:t>
      </w:r>
      <w:r w:rsidRPr="0048758E">
        <w:br/>
      </w:r>
    </w:p>
    <w:p w14:paraId="32DF3867" w14:textId="12AA10AF" w:rsidR="007C7661" w:rsidRPr="0048758E" w:rsidRDefault="00BF2EBC" w:rsidP="00F017BD">
      <w:pPr>
        <w:pStyle w:val="Heading1"/>
        <w:numPr>
          <w:ilvl w:val="0"/>
          <w:numId w:val="27"/>
        </w:numPr>
      </w:pPr>
      <w:bookmarkStart w:id="187" w:name="_Toc215738189"/>
      <w:r w:rsidRPr="0048758E">
        <w:t>SkyWatcher API</w:t>
      </w:r>
      <w:bookmarkEnd w:id="183"/>
      <w:bookmarkEnd w:id="184"/>
      <w:bookmarkEnd w:id="187"/>
    </w:p>
    <w:p w14:paraId="706F527F" w14:textId="77777777" w:rsidR="008E6C6B" w:rsidRPr="0048758E" w:rsidRDefault="008E6C6B" w:rsidP="00BF2EBC"/>
    <w:p w14:paraId="4AC262D5" w14:textId="78A1FFFB" w:rsidR="00BF2EBC" w:rsidRPr="0048758E" w:rsidRDefault="008F67CC" w:rsidP="00D372F9">
      <w:r w:rsidRPr="0048758E">
        <w:t>This list contains the definition for the available API commands.</w:t>
      </w:r>
    </w:p>
    <w:p w14:paraId="09129386" w14:textId="77777777" w:rsidR="00770C4F" w:rsidRPr="0048758E" w:rsidRDefault="00770C4F" w:rsidP="00770C4F">
      <w:pPr>
        <w:pStyle w:val="NoSpacing"/>
      </w:pPr>
      <w:r w:rsidRPr="0048758E">
        <w:t xml:space="preserve">public interface </w:t>
      </w:r>
      <w:proofErr w:type="spellStart"/>
      <w:r w:rsidRPr="0048758E">
        <w:t>ISky</w:t>
      </w:r>
      <w:proofErr w:type="spellEnd"/>
    </w:p>
    <w:p w14:paraId="28B23AD9" w14:textId="77777777" w:rsidR="00770C4F" w:rsidRPr="0048758E" w:rsidRDefault="00770C4F" w:rsidP="00770C4F">
      <w:pPr>
        <w:pStyle w:val="NoSpacing"/>
      </w:pPr>
      <w:r w:rsidRPr="0048758E">
        <w:t>{</w:t>
      </w:r>
    </w:p>
    <w:p w14:paraId="58884F07" w14:textId="77777777" w:rsidR="00770C4F" w:rsidRPr="0048758E" w:rsidRDefault="00770C4F" w:rsidP="00770C4F">
      <w:pPr>
        <w:pStyle w:val="NoSpacing"/>
      </w:pPr>
      <w:r w:rsidRPr="0048758E">
        <w:t xml:space="preserve">    /// &lt;summary&gt;</w:t>
      </w:r>
    </w:p>
    <w:p w14:paraId="004CA23A" w14:textId="77777777" w:rsidR="00770C4F" w:rsidRPr="0048758E" w:rsidRDefault="00770C4F" w:rsidP="00770C4F">
      <w:pPr>
        <w:pStyle w:val="NoSpacing"/>
      </w:pPr>
      <w:r w:rsidRPr="0048758E">
        <w:t xml:space="preserve">    /// Tells GSS not to process any </w:t>
      </w:r>
      <w:proofErr w:type="spellStart"/>
      <w:r w:rsidRPr="0048758E">
        <w:t>AsCoM</w:t>
      </w:r>
      <w:proofErr w:type="spellEnd"/>
      <w:r w:rsidRPr="0048758E">
        <w:t xml:space="preserve"> moment commands for external programs using the </w:t>
      </w:r>
      <w:proofErr w:type="spellStart"/>
      <w:r w:rsidRPr="0048758E">
        <w:t>AsCoM</w:t>
      </w:r>
      <w:proofErr w:type="spellEnd"/>
      <w:r w:rsidRPr="0048758E">
        <w:t xml:space="preserve"> driver. </w:t>
      </w:r>
    </w:p>
    <w:p w14:paraId="16F84704" w14:textId="77777777" w:rsidR="00770C4F" w:rsidRPr="0048758E" w:rsidRDefault="00770C4F" w:rsidP="00770C4F">
      <w:pPr>
        <w:pStyle w:val="NoSpacing"/>
      </w:pPr>
      <w:r w:rsidRPr="0048758E">
        <w:t xml:space="preserve">    /// &lt;/summary&gt;</w:t>
      </w:r>
    </w:p>
    <w:p w14:paraId="4DC923EB" w14:textId="77777777" w:rsidR="00770C4F" w:rsidRPr="0048758E" w:rsidRDefault="00770C4F" w:rsidP="00770C4F">
      <w:pPr>
        <w:pStyle w:val="NoSpacing"/>
      </w:pPr>
      <w:r w:rsidRPr="0048758E">
        <w:t xml:space="preserve">    /// &lt;returns&gt;bool&lt;/returns&gt;</w:t>
      </w:r>
    </w:p>
    <w:p w14:paraId="3873D0CF" w14:textId="3D1A46DA" w:rsidR="00770C4F" w:rsidRPr="0048758E" w:rsidRDefault="00770C4F" w:rsidP="00770C4F">
      <w:pPr>
        <w:pStyle w:val="NoSpacing"/>
        <w:numPr>
          <w:ilvl w:val="0"/>
          <w:numId w:val="37"/>
        </w:numPr>
      </w:pPr>
      <w:r w:rsidRPr="0048758E">
        <w:t xml:space="preserve">bool </w:t>
      </w:r>
      <w:proofErr w:type="spellStart"/>
      <w:r w:rsidRPr="0048758E">
        <w:t>AscomOn</w:t>
      </w:r>
      <w:proofErr w:type="spellEnd"/>
      <w:r w:rsidRPr="0048758E">
        <w:t xml:space="preserve"> </w:t>
      </w:r>
      <w:proofErr w:type="gramStart"/>
      <w:r w:rsidRPr="0048758E">
        <w:t>{ get</w:t>
      </w:r>
      <w:proofErr w:type="gramEnd"/>
      <w:r w:rsidRPr="0048758E">
        <w:t>; set</w:t>
      </w:r>
      <w:proofErr w:type="gramStart"/>
      <w:r w:rsidRPr="0048758E">
        <w:t>; }</w:t>
      </w:r>
      <w:proofErr w:type="gramEnd"/>
    </w:p>
    <w:p w14:paraId="4E1E6A78" w14:textId="77777777" w:rsidR="00770C4F" w:rsidRPr="0048758E" w:rsidRDefault="00770C4F" w:rsidP="00770C4F">
      <w:pPr>
        <w:pStyle w:val="NoSpacing"/>
      </w:pPr>
      <w:r w:rsidRPr="0048758E">
        <w:t xml:space="preserve">    /// &lt;summary&gt;</w:t>
      </w:r>
    </w:p>
    <w:p w14:paraId="7FE74C31" w14:textId="77777777" w:rsidR="00770C4F" w:rsidRPr="0048758E" w:rsidRDefault="00770C4F" w:rsidP="00770C4F">
      <w:pPr>
        <w:pStyle w:val="NoSpacing"/>
      </w:pPr>
      <w:r w:rsidRPr="0048758E">
        <w:t xml:space="preserve">    /// Starts the AutoHome slew to home sensors</w:t>
      </w:r>
    </w:p>
    <w:p w14:paraId="6762E265" w14:textId="77777777" w:rsidR="00770C4F" w:rsidRPr="0048758E" w:rsidRDefault="00770C4F" w:rsidP="00770C4F">
      <w:pPr>
        <w:pStyle w:val="NoSpacing"/>
      </w:pPr>
      <w:r w:rsidRPr="0048758E">
        <w:t xml:space="preserve">    /// &lt;/summary&gt;</w:t>
      </w:r>
    </w:p>
    <w:p w14:paraId="57941A6D" w14:textId="77777777" w:rsidR="00770C4F" w:rsidRPr="0048758E" w:rsidRDefault="00770C4F" w:rsidP="00770C4F">
      <w:pPr>
        <w:pStyle w:val="NoSpacing"/>
      </w:pPr>
      <w:r w:rsidRPr="0048758E">
        <w:t xml:space="preserve">    /// &lt;param name="</w:t>
      </w:r>
      <w:proofErr w:type="spellStart"/>
      <w:r w:rsidRPr="0048758E">
        <w:t>degreelimit</w:t>
      </w:r>
      <w:proofErr w:type="spellEnd"/>
      <w:r w:rsidRPr="0048758E">
        <w:t>"&gt;&lt;/param&gt;</w:t>
      </w:r>
    </w:p>
    <w:p w14:paraId="67C6AA5A" w14:textId="77777777" w:rsidR="00770C4F" w:rsidRPr="0048758E" w:rsidRDefault="00770C4F" w:rsidP="00770C4F">
      <w:pPr>
        <w:pStyle w:val="NoSpacing"/>
      </w:pPr>
      <w:r w:rsidRPr="0048758E">
        <w:t xml:space="preserve">    /// &lt;param name="</w:t>
      </w:r>
      <w:proofErr w:type="spellStart"/>
      <w:r w:rsidRPr="0048758E">
        <w:t>offsetdec</w:t>
      </w:r>
      <w:proofErr w:type="spellEnd"/>
      <w:r w:rsidRPr="0048758E">
        <w:t>"&gt;&lt;/param&gt;</w:t>
      </w:r>
    </w:p>
    <w:p w14:paraId="4B8227F8" w14:textId="1FF69928" w:rsidR="00770C4F" w:rsidRPr="0048758E" w:rsidRDefault="00770C4F" w:rsidP="00770C4F">
      <w:pPr>
        <w:pStyle w:val="NoSpacing"/>
        <w:numPr>
          <w:ilvl w:val="0"/>
          <w:numId w:val="37"/>
        </w:numPr>
      </w:pPr>
      <w:r w:rsidRPr="0048758E">
        <w:t xml:space="preserve">void </w:t>
      </w:r>
      <w:proofErr w:type="spellStart"/>
      <w:proofErr w:type="gramStart"/>
      <w:r w:rsidRPr="0048758E">
        <w:t>AutoHomeStart</w:t>
      </w:r>
      <w:proofErr w:type="spellEnd"/>
      <w:r w:rsidRPr="0048758E">
        <w:t>(</w:t>
      </w:r>
      <w:proofErr w:type="gramEnd"/>
      <w:r w:rsidRPr="0048758E">
        <w:t xml:space="preserve">int </w:t>
      </w:r>
      <w:proofErr w:type="spellStart"/>
      <w:r w:rsidRPr="0048758E">
        <w:t>degreelimit</w:t>
      </w:r>
      <w:proofErr w:type="spellEnd"/>
      <w:r w:rsidRPr="0048758E">
        <w:t xml:space="preserve"> = 100, int </w:t>
      </w:r>
      <w:proofErr w:type="spellStart"/>
      <w:r w:rsidRPr="0048758E">
        <w:t>offsetdec</w:t>
      </w:r>
      <w:proofErr w:type="spellEnd"/>
      <w:r w:rsidRPr="0048758E">
        <w:t xml:space="preserve"> = 0</w:t>
      </w:r>
      <w:proofErr w:type="gramStart"/>
      <w:r w:rsidRPr="0048758E">
        <w:t>);</w:t>
      </w:r>
      <w:proofErr w:type="gramEnd"/>
    </w:p>
    <w:p w14:paraId="5B4436CD" w14:textId="77777777" w:rsidR="00770C4F" w:rsidRPr="0048758E" w:rsidRDefault="00770C4F" w:rsidP="00770C4F">
      <w:pPr>
        <w:pStyle w:val="NoSpacing"/>
      </w:pPr>
      <w:r w:rsidRPr="0048758E">
        <w:t xml:space="preserve">    /// &lt;summary&gt;</w:t>
      </w:r>
    </w:p>
    <w:p w14:paraId="62F72AEA" w14:textId="77777777" w:rsidR="00770C4F" w:rsidRPr="0048758E" w:rsidRDefault="00770C4F" w:rsidP="00770C4F">
      <w:pPr>
        <w:pStyle w:val="NoSpacing"/>
      </w:pPr>
      <w:r w:rsidRPr="0048758E">
        <w:t xml:space="preserve">    /// Stops Auto home from completing</w:t>
      </w:r>
    </w:p>
    <w:p w14:paraId="3F36480C" w14:textId="77777777" w:rsidR="00770C4F" w:rsidRPr="0048758E" w:rsidRDefault="00770C4F" w:rsidP="00770C4F">
      <w:pPr>
        <w:pStyle w:val="NoSpacing"/>
      </w:pPr>
      <w:r w:rsidRPr="0048758E">
        <w:t xml:space="preserve">    /// &lt;/summary&gt;</w:t>
      </w:r>
    </w:p>
    <w:p w14:paraId="2076C390" w14:textId="09237BB1" w:rsidR="00770C4F" w:rsidRPr="0048758E" w:rsidRDefault="00770C4F" w:rsidP="00770C4F">
      <w:pPr>
        <w:pStyle w:val="NoSpacing"/>
        <w:numPr>
          <w:ilvl w:val="0"/>
          <w:numId w:val="37"/>
        </w:numPr>
      </w:pPr>
      <w:r w:rsidRPr="0048758E">
        <w:t xml:space="preserve">void </w:t>
      </w:r>
      <w:proofErr w:type="spellStart"/>
      <w:proofErr w:type="gramStart"/>
      <w:r w:rsidRPr="0048758E">
        <w:t>AutoHomeStop</w:t>
      </w:r>
      <w:proofErr w:type="spellEnd"/>
      <w:r w:rsidRPr="0048758E">
        <w:t>();</w:t>
      </w:r>
      <w:proofErr w:type="gramEnd"/>
    </w:p>
    <w:p w14:paraId="07391E91" w14:textId="77777777" w:rsidR="00770C4F" w:rsidRPr="0048758E" w:rsidRDefault="00770C4F" w:rsidP="00770C4F">
      <w:pPr>
        <w:pStyle w:val="NoSpacing"/>
      </w:pPr>
      <w:r w:rsidRPr="0048758E">
        <w:t xml:space="preserve">    /// &lt;summary&gt;</w:t>
      </w:r>
    </w:p>
    <w:p w14:paraId="35565D72" w14:textId="77777777" w:rsidR="00770C4F" w:rsidRPr="0048758E" w:rsidRDefault="00770C4F" w:rsidP="00770C4F">
      <w:pPr>
        <w:pStyle w:val="NoSpacing"/>
      </w:pPr>
      <w:r w:rsidRPr="0048758E">
        <w:t xml:space="preserve">    /// Move axis number of micro steps, not marked as slewing</w:t>
      </w:r>
    </w:p>
    <w:p w14:paraId="4D4B9DCE" w14:textId="77777777" w:rsidR="00770C4F" w:rsidRPr="0048758E" w:rsidRDefault="00770C4F" w:rsidP="00770C4F">
      <w:pPr>
        <w:pStyle w:val="NoSpacing"/>
      </w:pPr>
      <w:r w:rsidRPr="0048758E">
        <w:t xml:space="preserve">    /// &lt;/summary&gt;</w:t>
      </w:r>
    </w:p>
    <w:p w14:paraId="68F1B4EF" w14:textId="77777777" w:rsidR="00770C4F" w:rsidRPr="0048758E" w:rsidRDefault="00770C4F" w:rsidP="00770C4F">
      <w:pPr>
        <w:pStyle w:val="NoSpacing"/>
      </w:pPr>
      <w:r w:rsidRPr="0048758E">
        <w:t xml:space="preserve">    /// &lt;param name="axis"&gt;&gt;axis number 1 or 2&lt;/param&gt;</w:t>
      </w:r>
    </w:p>
    <w:p w14:paraId="1BB73182" w14:textId="77777777" w:rsidR="00770C4F" w:rsidRPr="0048758E" w:rsidRDefault="00770C4F" w:rsidP="00770C4F">
      <w:pPr>
        <w:pStyle w:val="NoSpacing"/>
      </w:pPr>
      <w:r w:rsidRPr="0048758E">
        <w:t xml:space="preserve">    /// &lt;param name="steps"&gt;number of micro steps&lt;/param&gt;</w:t>
      </w:r>
    </w:p>
    <w:p w14:paraId="5DF3054B" w14:textId="77777777" w:rsidR="00770C4F" w:rsidRPr="0048758E" w:rsidRDefault="00770C4F" w:rsidP="00770C4F">
      <w:pPr>
        <w:pStyle w:val="NoSpacing"/>
      </w:pPr>
      <w:r w:rsidRPr="0048758E">
        <w:t xml:space="preserve">    /// &lt;returns&gt;nothing&lt;/returns&gt;</w:t>
      </w:r>
    </w:p>
    <w:p w14:paraId="4F1EE982" w14:textId="0DAD74F7" w:rsidR="00770C4F" w:rsidRPr="0048758E" w:rsidRDefault="00770C4F" w:rsidP="00770C4F">
      <w:pPr>
        <w:pStyle w:val="NoSpacing"/>
        <w:numPr>
          <w:ilvl w:val="0"/>
          <w:numId w:val="37"/>
        </w:numPr>
      </w:pPr>
      <w:r w:rsidRPr="0048758E">
        <w:t xml:space="preserve">void </w:t>
      </w:r>
      <w:proofErr w:type="spellStart"/>
      <w:proofErr w:type="gramStart"/>
      <w:r w:rsidRPr="0048758E">
        <w:t>AxisMoveSteps</w:t>
      </w:r>
      <w:proofErr w:type="spellEnd"/>
      <w:r w:rsidRPr="0048758E">
        <w:t>(</w:t>
      </w:r>
      <w:proofErr w:type="gramEnd"/>
      <w:r w:rsidRPr="0048758E">
        <w:t>int axis, long steps</w:t>
      </w:r>
      <w:proofErr w:type="gramStart"/>
      <w:r w:rsidRPr="0048758E">
        <w:t>);</w:t>
      </w:r>
      <w:proofErr w:type="gramEnd"/>
    </w:p>
    <w:p w14:paraId="6FF10334" w14:textId="77777777" w:rsidR="00770C4F" w:rsidRPr="0048758E" w:rsidRDefault="00770C4F" w:rsidP="00770C4F">
      <w:pPr>
        <w:pStyle w:val="NoSpacing"/>
      </w:pPr>
      <w:r w:rsidRPr="0048758E">
        <w:t xml:space="preserve">    /// &lt;summary&gt;</w:t>
      </w:r>
    </w:p>
    <w:p w14:paraId="0C14E013" w14:textId="77777777" w:rsidR="00770C4F" w:rsidRPr="0048758E" w:rsidRDefault="00770C4F" w:rsidP="00770C4F">
      <w:pPr>
        <w:pStyle w:val="NoSpacing"/>
      </w:pPr>
      <w:r w:rsidRPr="0048758E">
        <w:t xml:space="preserve">    /// Send a pulse command</w:t>
      </w:r>
    </w:p>
    <w:p w14:paraId="17E4E7E3" w14:textId="77777777" w:rsidR="00770C4F" w:rsidRPr="0048758E" w:rsidRDefault="00770C4F" w:rsidP="00770C4F">
      <w:pPr>
        <w:pStyle w:val="NoSpacing"/>
      </w:pPr>
      <w:r w:rsidRPr="0048758E">
        <w:t xml:space="preserve">    /// &lt;/summary&gt;</w:t>
      </w:r>
    </w:p>
    <w:p w14:paraId="43A09EAB" w14:textId="77777777" w:rsidR="00770C4F" w:rsidRPr="0048758E" w:rsidRDefault="00770C4F" w:rsidP="00770C4F">
      <w:pPr>
        <w:pStyle w:val="NoSpacing"/>
      </w:pPr>
      <w:r w:rsidRPr="0048758E">
        <w:t xml:space="preserve">    /// &lt;param name="axis"&gt;Axis 1 or 2&lt;/param&gt;</w:t>
      </w:r>
    </w:p>
    <w:p w14:paraId="03F3F099" w14:textId="77777777" w:rsidR="00770C4F" w:rsidRPr="0048758E" w:rsidRDefault="00770C4F" w:rsidP="00770C4F">
      <w:pPr>
        <w:pStyle w:val="NoSpacing"/>
      </w:pPr>
      <w:r w:rsidRPr="0048758E">
        <w:lastRenderedPageBreak/>
        <w:t xml:space="preserve">    /// &lt;param name="</w:t>
      </w:r>
      <w:proofErr w:type="spellStart"/>
      <w:r w:rsidRPr="0048758E">
        <w:t>guideRate</w:t>
      </w:r>
      <w:proofErr w:type="spellEnd"/>
      <w:r w:rsidRPr="0048758E">
        <w:t>"&gt;</w:t>
      </w:r>
      <w:proofErr w:type="spellStart"/>
      <w:r w:rsidRPr="0048758E">
        <w:t>GuideRate</w:t>
      </w:r>
      <w:proofErr w:type="spellEnd"/>
      <w:r w:rsidRPr="0048758E">
        <w:t xml:space="preserve"> degrees, 15.041/3600*.5, negative value denotes direction&lt;/param&gt;</w:t>
      </w:r>
    </w:p>
    <w:p w14:paraId="4061D554" w14:textId="77777777" w:rsidR="00770C4F" w:rsidRPr="0048758E" w:rsidRDefault="00770C4F" w:rsidP="00770C4F">
      <w:pPr>
        <w:pStyle w:val="NoSpacing"/>
      </w:pPr>
      <w:r w:rsidRPr="0048758E">
        <w:t xml:space="preserve">    /// &lt;param name="duration"&gt;length of pulse in milliseconds, always positive numbers&lt;/param&gt;</w:t>
      </w:r>
    </w:p>
    <w:p w14:paraId="0441D6C1" w14:textId="77777777" w:rsidR="00770C4F" w:rsidRPr="0048758E" w:rsidRDefault="00770C4F" w:rsidP="00770C4F">
      <w:pPr>
        <w:pStyle w:val="NoSpacing"/>
      </w:pPr>
      <w:r w:rsidRPr="0048758E">
        <w:t xml:space="preserve">    /// &lt;param name="</w:t>
      </w:r>
      <w:proofErr w:type="spellStart"/>
      <w:r w:rsidRPr="0048758E">
        <w:t>backlashSteps</w:t>
      </w:r>
      <w:proofErr w:type="spellEnd"/>
      <w:r w:rsidRPr="0048758E">
        <w:t>"&gt;Positive micro steps added for backlash&lt;/param&gt;</w:t>
      </w:r>
    </w:p>
    <w:p w14:paraId="6CD8586B" w14:textId="77777777" w:rsidR="00770C4F" w:rsidRPr="0048758E" w:rsidRDefault="00770C4F" w:rsidP="00770C4F">
      <w:pPr>
        <w:pStyle w:val="NoSpacing"/>
      </w:pPr>
      <w:r w:rsidRPr="0048758E">
        <w:t xml:space="preserve">    /// &lt;returns&gt;nothing&lt;/returns&gt;</w:t>
      </w:r>
    </w:p>
    <w:p w14:paraId="42C4E473" w14:textId="6F092E0A" w:rsidR="00770C4F" w:rsidRPr="0048758E" w:rsidRDefault="00770C4F" w:rsidP="00770C4F">
      <w:pPr>
        <w:pStyle w:val="NoSpacing"/>
        <w:numPr>
          <w:ilvl w:val="0"/>
          <w:numId w:val="37"/>
        </w:numPr>
      </w:pPr>
      <w:r w:rsidRPr="0048758E">
        <w:t xml:space="preserve">void </w:t>
      </w:r>
      <w:proofErr w:type="spellStart"/>
      <w:proofErr w:type="gramStart"/>
      <w:r w:rsidRPr="0048758E">
        <w:t>AxisPulse</w:t>
      </w:r>
      <w:proofErr w:type="spellEnd"/>
      <w:r w:rsidRPr="0048758E">
        <w:t>(</w:t>
      </w:r>
      <w:proofErr w:type="gramEnd"/>
      <w:r w:rsidRPr="0048758E">
        <w:t xml:space="preserve">int axis, double </w:t>
      </w:r>
      <w:proofErr w:type="spellStart"/>
      <w:r w:rsidRPr="0048758E">
        <w:t>guideRate</w:t>
      </w:r>
      <w:proofErr w:type="spellEnd"/>
      <w:r w:rsidRPr="0048758E">
        <w:t xml:space="preserve">, int duration, int </w:t>
      </w:r>
      <w:proofErr w:type="spellStart"/>
      <w:r w:rsidRPr="0048758E">
        <w:t>backlashSteps</w:t>
      </w:r>
      <w:proofErr w:type="spellEnd"/>
      <w:r w:rsidRPr="0048758E">
        <w:t xml:space="preserve"> = 0</w:t>
      </w:r>
      <w:proofErr w:type="gramStart"/>
      <w:r w:rsidRPr="0048758E">
        <w:t>);</w:t>
      </w:r>
      <w:proofErr w:type="gramEnd"/>
    </w:p>
    <w:p w14:paraId="167CF90E" w14:textId="77777777" w:rsidR="00770C4F" w:rsidRPr="0048758E" w:rsidRDefault="00770C4F" w:rsidP="00770C4F">
      <w:pPr>
        <w:pStyle w:val="NoSpacing"/>
      </w:pPr>
      <w:r w:rsidRPr="0048758E">
        <w:t xml:space="preserve">    /// &lt;summary&gt;</w:t>
      </w:r>
    </w:p>
    <w:p w14:paraId="536B496E" w14:textId="77777777" w:rsidR="00770C4F" w:rsidRPr="0048758E" w:rsidRDefault="00770C4F" w:rsidP="00770C4F">
      <w:pPr>
        <w:pStyle w:val="NoSpacing"/>
      </w:pPr>
      <w:r w:rsidRPr="0048758E">
        <w:t xml:space="preserve">    /// Goto position in degrees</w:t>
      </w:r>
    </w:p>
    <w:p w14:paraId="55ECD567" w14:textId="77777777" w:rsidR="00770C4F" w:rsidRPr="0048758E" w:rsidRDefault="00770C4F" w:rsidP="00770C4F">
      <w:pPr>
        <w:pStyle w:val="NoSpacing"/>
      </w:pPr>
      <w:r w:rsidRPr="0048758E">
        <w:t xml:space="preserve">    /// &lt;/summary&gt;</w:t>
      </w:r>
    </w:p>
    <w:p w14:paraId="79C3C574" w14:textId="77777777" w:rsidR="00770C4F" w:rsidRPr="0048758E" w:rsidRDefault="00770C4F" w:rsidP="00770C4F">
      <w:pPr>
        <w:pStyle w:val="NoSpacing"/>
      </w:pPr>
      <w:r w:rsidRPr="0048758E">
        <w:t xml:space="preserve">    /// &lt;param name="axis"&gt;axis number 1 or 2&lt;/param&gt;</w:t>
      </w:r>
    </w:p>
    <w:p w14:paraId="667AE8B3" w14:textId="77777777" w:rsidR="00770C4F" w:rsidRPr="0048758E" w:rsidRDefault="00770C4F" w:rsidP="00770C4F">
      <w:pPr>
        <w:pStyle w:val="NoSpacing"/>
      </w:pPr>
      <w:r w:rsidRPr="0048758E">
        <w:t xml:space="preserve">    /// &lt;param name="</w:t>
      </w:r>
      <w:proofErr w:type="spellStart"/>
      <w:r w:rsidRPr="0048758E">
        <w:t>targetPosition</w:t>
      </w:r>
      <w:proofErr w:type="spellEnd"/>
      <w:r w:rsidRPr="0048758E">
        <w:t>"&gt;position in degrees&lt;/param&gt;</w:t>
      </w:r>
    </w:p>
    <w:p w14:paraId="143E1B15" w14:textId="77777777" w:rsidR="00770C4F" w:rsidRPr="0048758E" w:rsidRDefault="00770C4F" w:rsidP="00770C4F">
      <w:pPr>
        <w:pStyle w:val="NoSpacing"/>
      </w:pPr>
      <w:r w:rsidRPr="0048758E">
        <w:t xml:space="preserve">    /// &lt;returns&gt;nothing&lt;/returns&gt;</w:t>
      </w:r>
    </w:p>
    <w:p w14:paraId="2DA1B85E" w14:textId="466210D4" w:rsidR="00770C4F" w:rsidRPr="0048758E" w:rsidRDefault="00770C4F" w:rsidP="00770C4F">
      <w:pPr>
        <w:pStyle w:val="NoSpacing"/>
        <w:numPr>
          <w:ilvl w:val="0"/>
          <w:numId w:val="37"/>
        </w:numPr>
      </w:pPr>
      <w:r w:rsidRPr="0048758E">
        <w:t xml:space="preserve">void </w:t>
      </w:r>
      <w:proofErr w:type="spellStart"/>
      <w:proofErr w:type="gramStart"/>
      <w:r w:rsidRPr="0048758E">
        <w:t>AxisGoToTarget</w:t>
      </w:r>
      <w:proofErr w:type="spellEnd"/>
      <w:r w:rsidRPr="0048758E">
        <w:t>(</w:t>
      </w:r>
      <w:proofErr w:type="gramEnd"/>
      <w:r w:rsidRPr="0048758E">
        <w:t xml:space="preserve">int axis, double </w:t>
      </w:r>
      <w:proofErr w:type="spellStart"/>
      <w:r w:rsidRPr="0048758E">
        <w:t>targetPosition</w:t>
      </w:r>
      <w:proofErr w:type="spellEnd"/>
      <w:proofErr w:type="gramStart"/>
      <w:r w:rsidRPr="0048758E">
        <w:t>);</w:t>
      </w:r>
      <w:proofErr w:type="gramEnd"/>
    </w:p>
    <w:p w14:paraId="302AA96B" w14:textId="77777777" w:rsidR="00770C4F" w:rsidRPr="0048758E" w:rsidRDefault="00770C4F" w:rsidP="00770C4F">
      <w:pPr>
        <w:pStyle w:val="NoSpacing"/>
      </w:pPr>
      <w:r w:rsidRPr="0048758E">
        <w:t xml:space="preserve">    /// &lt;summary&gt;</w:t>
      </w:r>
    </w:p>
    <w:p w14:paraId="6FB23B58" w14:textId="77777777" w:rsidR="00770C4F" w:rsidRPr="0048758E" w:rsidRDefault="00770C4F" w:rsidP="00770C4F">
      <w:pPr>
        <w:pStyle w:val="NoSpacing"/>
      </w:pPr>
      <w:r w:rsidRPr="0048758E">
        <w:t xml:space="preserve">    /// Slew axis based on a rate in degrees.  Use this for small movements</w:t>
      </w:r>
    </w:p>
    <w:p w14:paraId="239B9821" w14:textId="77777777" w:rsidR="00770C4F" w:rsidRPr="0048758E" w:rsidRDefault="00770C4F" w:rsidP="00770C4F">
      <w:pPr>
        <w:pStyle w:val="NoSpacing"/>
      </w:pPr>
      <w:r w:rsidRPr="0048758E">
        <w:t xml:space="preserve">    /// like pulse guiding, rate changes, guiding changes, not go </w:t>
      </w:r>
      <w:proofErr w:type="spellStart"/>
      <w:r w:rsidRPr="0048758E">
        <w:t>tos</w:t>
      </w:r>
      <w:proofErr w:type="spellEnd"/>
    </w:p>
    <w:p w14:paraId="2327F8E4" w14:textId="77777777" w:rsidR="00770C4F" w:rsidRPr="0048758E" w:rsidRDefault="00770C4F" w:rsidP="00770C4F">
      <w:pPr>
        <w:pStyle w:val="NoSpacing"/>
      </w:pPr>
      <w:r w:rsidRPr="0048758E">
        <w:t xml:space="preserve">    /// &lt;/summary&gt;</w:t>
      </w:r>
    </w:p>
    <w:p w14:paraId="4F840092" w14:textId="77777777" w:rsidR="00770C4F" w:rsidRPr="0048758E" w:rsidRDefault="00770C4F" w:rsidP="00770C4F">
      <w:pPr>
        <w:pStyle w:val="NoSpacing"/>
      </w:pPr>
      <w:r w:rsidRPr="0048758E">
        <w:t xml:space="preserve">    /// &lt;param name="axis"&gt;axis number 1 or 2&lt;/param&gt;</w:t>
      </w:r>
    </w:p>
    <w:p w14:paraId="1616AE4B" w14:textId="77777777" w:rsidR="00770C4F" w:rsidRPr="0048758E" w:rsidRDefault="00770C4F" w:rsidP="00770C4F">
      <w:pPr>
        <w:pStyle w:val="NoSpacing"/>
      </w:pPr>
      <w:r w:rsidRPr="0048758E">
        <w:t xml:space="preserve">    /// &lt;param name="rate"&gt;rate/sec in degrees&lt;/param&gt;</w:t>
      </w:r>
    </w:p>
    <w:p w14:paraId="7F293122" w14:textId="77777777" w:rsidR="00770C4F" w:rsidRPr="0048758E" w:rsidRDefault="00770C4F" w:rsidP="00770C4F">
      <w:pPr>
        <w:pStyle w:val="NoSpacing"/>
      </w:pPr>
      <w:r w:rsidRPr="0048758E">
        <w:t xml:space="preserve">    /// &lt;returns&gt;nothing&lt;/returns&gt;</w:t>
      </w:r>
    </w:p>
    <w:p w14:paraId="6A4EE6E6" w14:textId="4D37BCD1" w:rsidR="00770C4F" w:rsidRPr="0048758E" w:rsidRDefault="00770C4F" w:rsidP="00770C4F">
      <w:pPr>
        <w:pStyle w:val="NoSpacing"/>
        <w:numPr>
          <w:ilvl w:val="0"/>
          <w:numId w:val="37"/>
        </w:numPr>
      </w:pPr>
      <w:r w:rsidRPr="0048758E">
        <w:t xml:space="preserve">void </w:t>
      </w:r>
      <w:proofErr w:type="spellStart"/>
      <w:proofErr w:type="gramStart"/>
      <w:r w:rsidRPr="0048758E">
        <w:t>AxisSlew</w:t>
      </w:r>
      <w:proofErr w:type="spellEnd"/>
      <w:r w:rsidRPr="0048758E">
        <w:t>(</w:t>
      </w:r>
      <w:proofErr w:type="gramEnd"/>
      <w:r w:rsidRPr="0048758E">
        <w:t>int axis, double rate</w:t>
      </w:r>
      <w:proofErr w:type="gramStart"/>
      <w:r w:rsidRPr="0048758E">
        <w:t>);</w:t>
      </w:r>
      <w:proofErr w:type="gramEnd"/>
    </w:p>
    <w:p w14:paraId="6FFD0801" w14:textId="77777777" w:rsidR="00770C4F" w:rsidRPr="0048758E" w:rsidRDefault="00770C4F" w:rsidP="00770C4F">
      <w:pPr>
        <w:pStyle w:val="NoSpacing"/>
      </w:pPr>
      <w:r w:rsidRPr="0048758E">
        <w:t xml:space="preserve">    /// &lt;summary&gt;</w:t>
      </w:r>
    </w:p>
    <w:p w14:paraId="5928F144" w14:textId="77777777" w:rsidR="00770C4F" w:rsidRPr="0048758E" w:rsidRDefault="00770C4F" w:rsidP="00770C4F">
      <w:pPr>
        <w:pStyle w:val="NoSpacing"/>
      </w:pPr>
      <w:r w:rsidRPr="0048758E">
        <w:t xml:space="preserve">    /// K Slows to a stop movement of an Axis </w:t>
      </w:r>
    </w:p>
    <w:p w14:paraId="12BCB4EB" w14:textId="77777777" w:rsidR="00770C4F" w:rsidRPr="0048758E" w:rsidRDefault="00770C4F" w:rsidP="00770C4F">
      <w:pPr>
        <w:pStyle w:val="NoSpacing"/>
      </w:pPr>
      <w:r w:rsidRPr="0048758E">
        <w:t xml:space="preserve">    /// &lt;/summary&gt;</w:t>
      </w:r>
    </w:p>
    <w:p w14:paraId="6C754E78" w14:textId="77777777" w:rsidR="00770C4F" w:rsidRPr="0048758E" w:rsidRDefault="00770C4F" w:rsidP="00770C4F">
      <w:pPr>
        <w:pStyle w:val="NoSpacing"/>
      </w:pPr>
      <w:r w:rsidRPr="0048758E">
        <w:t xml:space="preserve">    /// &lt;param name="axis"&gt;axis number 1 or 2&lt;/param&gt;</w:t>
      </w:r>
    </w:p>
    <w:p w14:paraId="6B504D26" w14:textId="56924533" w:rsidR="00770C4F" w:rsidRPr="0048758E" w:rsidRDefault="00770C4F" w:rsidP="00770C4F">
      <w:pPr>
        <w:pStyle w:val="NoSpacing"/>
        <w:numPr>
          <w:ilvl w:val="0"/>
          <w:numId w:val="37"/>
        </w:numPr>
      </w:pPr>
      <w:r w:rsidRPr="0048758E">
        <w:t xml:space="preserve">void </w:t>
      </w:r>
      <w:proofErr w:type="spellStart"/>
      <w:proofErr w:type="gramStart"/>
      <w:r w:rsidRPr="0048758E">
        <w:t>AxisStop</w:t>
      </w:r>
      <w:proofErr w:type="spellEnd"/>
      <w:r w:rsidRPr="0048758E">
        <w:t>(</w:t>
      </w:r>
      <w:proofErr w:type="gramEnd"/>
      <w:r w:rsidRPr="0048758E">
        <w:t>int axis</w:t>
      </w:r>
      <w:proofErr w:type="gramStart"/>
      <w:r w:rsidRPr="0048758E">
        <w:t>);</w:t>
      </w:r>
      <w:proofErr w:type="gramEnd"/>
    </w:p>
    <w:p w14:paraId="02AC98E1" w14:textId="77777777" w:rsidR="00770C4F" w:rsidRPr="0048758E" w:rsidRDefault="00770C4F" w:rsidP="00770C4F">
      <w:pPr>
        <w:pStyle w:val="NoSpacing"/>
      </w:pPr>
      <w:r w:rsidRPr="0048758E">
        <w:t xml:space="preserve">    /// &lt;summary&gt;</w:t>
      </w:r>
    </w:p>
    <w:p w14:paraId="32719CC5" w14:textId="77777777" w:rsidR="00770C4F" w:rsidRPr="0048758E" w:rsidRDefault="00770C4F" w:rsidP="00770C4F">
      <w:pPr>
        <w:pStyle w:val="NoSpacing"/>
      </w:pPr>
      <w:r w:rsidRPr="0048758E">
        <w:t xml:space="preserve">    /// L Abruptly stops movement of an Axis</w:t>
      </w:r>
    </w:p>
    <w:p w14:paraId="4B9811C7" w14:textId="77777777" w:rsidR="00770C4F" w:rsidRPr="0048758E" w:rsidRDefault="00770C4F" w:rsidP="00770C4F">
      <w:pPr>
        <w:pStyle w:val="NoSpacing"/>
      </w:pPr>
      <w:r w:rsidRPr="0048758E">
        <w:t xml:space="preserve">    /// &lt;/summary&gt;</w:t>
      </w:r>
    </w:p>
    <w:p w14:paraId="23EED277" w14:textId="77777777" w:rsidR="00770C4F" w:rsidRPr="0048758E" w:rsidRDefault="00770C4F" w:rsidP="00770C4F">
      <w:pPr>
        <w:pStyle w:val="NoSpacing"/>
      </w:pPr>
      <w:r w:rsidRPr="0048758E">
        <w:t xml:space="preserve">    /// &lt;param name="axis"&gt;axis number 1 or 2&lt;/param&gt;</w:t>
      </w:r>
    </w:p>
    <w:p w14:paraId="1C0CEA89" w14:textId="77777777" w:rsidR="00770C4F" w:rsidRPr="0048758E" w:rsidRDefault="00770C4F" w:rsidP="00770C4F">
      <w:pPr>
        <w:pStyle w:val="NoSpacing"/>
      </w:pPr>
      <w:r w:rsidRPr="0048758E">
        <w:t xml:space="preserve">    /// &lt;returns&gt;nothing&lt;/returns&gt;</w:t>
      </w:r>
    </w:p>
    <w:p w14:paraId="368E524D" w14:textId="0202DE85" w:rsidR="00770C4F" w:rsidRPr="0048758E" w:rsidRDefault="00770C4F" w:rsidP="00770C4F">
      <w:pPr>
        <w:pStyle w:val="NoSpacing"/>
        <w:numPr>
          <w:ilvl w:val="0"/>
          <w:numId w:val="37"/>
        </w:numPr>
      </w:pPr>
      <w:r w:rsidRPr="0048758E">
        <w:t xml:space="preserve">void </w:t>
      </w:r>
      <w:proofErr w:type="spellStart"/>
      <w:proofErr w:type="gramStart"/>
      <w:r w:rsidRPr="0048758E">
        <w:t>AxisStopInstant</w:t>
      </w:r>
      <w:proofErr w:type="spellEnd"/>
      <w:r w:rsidRPr="0048758E">
        <w:t>(</w:t>
      </w:r>
      <w:proofErr w:type="gramEnd"/>
      <w:r w:rsidRPr="0048758E">
        <w:t>int axis</w:t>
      </w:r>
      <w:proofErr w:type="gramStart"/>
      <w:r w:rsidRPr="0048758E">
        <w:t>);</w:t>
      </w:r>
      <w:proofErr w:type="gramEnd"/>
    </w:p>
    <w:p w14:paraId="0CF82739" w14:textId="77777777" w:rsidR="00770C4F" w:rsidRPr="0048758E" w:rsidRDefault="00770C4F" w:rsidP="00770C4F">
      <w:pPr>
        <w:pStyle w:val="NoSpacing"/>
      </w:pPr>
      <w:r w:rsidRPr="0048758E">
        <w:t xml:space="preserve">    /// &lt;summary&gt;</w:t>
      </w:r>
    </w:p>
    <w:p w14:paraId="2705619E" w14:textId="77777777" w:rsidR="00770C4F" w:rsidRPr="0048758E" w:rsidRDefault="00770C4F" w:rsidP="00770C4F">
      <w:pPr>
        <w:pStyle w:val="NoSpacing"/>
      </w:pPr>
      <w:r w:rsidRPr="0048758E">
        <w:t xml:space="preserve">    /// q Axes slews must start independently </w:t>
      </w:r>
    </w:p>
    <w:p w14:paraId="147EAED0" w14:textId="77777777" w:rsidR="00770C4F" w:rsidRPr="0048758E" w:rsidRDefault="00770C4F" w:rsidP="00770C4F">
      <w:pPr>
        <w:pStyle w:val="NoSpacing"/>
      </w:pPr>
      <w:r w:rsidRPr="0048758E">
        <w:t xml:space="preserve">    /// &lt;/summary&gt;</w:t>
      </w:r>
    </w:p>
    <w:p w14:paraId="5B050ED1" w14:textId="49334C19" w:rsidR="00770C4F" w:rsidRPr="0048758E" w:rsidRDefault="00770C4F" w:rsidP="00770C4F">
      <w:pPr>
        <w:pStyle w:val="NoSpacing"/>
        <w:numPr>
          <w:ilvl w:val="0"/>
          <w:numId w:val="37"/>
        </w:numPr>
      </w:pPr>
      <w:r w:rsidRPr="0048758E">
        <w:t xml:space="preserve">bool </w:t>
      </w:r>
      <w:proofErr w:type="spellStart"/>
      <w:r w:rsidRPr="0048758E">
        <w:t>CanAxisSlewsIndependent</w:t>
      </w:r>
      <w:proofErr w:type="spellEnd"/>
      <w:r w:rsidRPr="0048758E">
        <w:t xml:space="preserve"> </w:t>
      </w:r>
      <w:proofErr w:type="gramStart"/>
      <w:r w:rsidRPr="0048758E">
        <w:t>{ get; }</w:t>
      </w:r>
      <w:proofErr w:type="gramEnd"/>
    </w:p>
    <w:p w14:paraId="6C165D09" w14:textId="77777777" w:rsidR="00770C4F" w:rsidRPr="0048758E" w:rsidRDefault="00770C4F" w:rsidP="00770C4F">
      <w:pPr>
        <w:pStyle w:val="NoSpacing"/>
      </w:pPr>
      <w:r w:rsidRPr="0048758E">
        <w:t xml:space="preserve">    /// &lt;summary&gt;</w:t>
      </w:r>
    </w:p>
    <w:p w14:paraId="30FC1ECD" w14:textId="77777777" w:rsidR="00770C4F" w:rsidRPr="0048758E" w:rsidRDefault="00770C4F" w:rsidP="00770C4F">
      <w:pPr>
        <w:pStyle w:val="NoSpacing"/>
      </w:pPr>
      <w:r w:rsidRPr="0048758E">
        <w:t xml:space="preserve">    /// q Does mount support AZ/EQ mode</w:t>
      </w:r>
    </w:p>
    <w:p w14:paraId="5336741D" w14:textId="77777777" w:rsidR="00770C4F" w:rsidRPr="0048758E" w:rsidRDefault="00770C4F" w:rsidP="00770C4F">
      <w:pPr>
        <w:pStyle w:val="NoSpacing"/>
      </w:pPr>
      <w:r w:rsidRPr="0048758E">
        <w:t xml:space="preserve">    /// &lt;/summary&gt;</w:t>
      </w:r>
    </w:p>
    <w:p w14:paraId="6B116DF9" w14:textId="62AF63E7" w:rsidR="00770C4F" w:rsidRPr="0048758E" w:rsidRDefault="00770C4F" w:rsidP="00770C4F">
      <w:pPr>
        <w:pStyle w:val="NoSpacing"/>
        <w:numPr>
          <w:ilvl w:val="0"/>
          <w:numId w:val="37"/>
        </w:numPr>
      </w:pPr>
      <w:r w:rsidRPr="0048758E">
        <w:t xml:space="preserve">bool </w:t>
      </w:r>
      <w:proofErr w:type="spellStart"/>
      <w:r w:rsidRPr="0048758E">
        <w:t>CanAzEq</w:t>
      </w:r>
      <w:proofErr w:type="spellEnd"/>
      <w:r w:rsidRPr="0048758E">
        <w:t xml:space="preserve"> </w:t>
      </w:r>
      <w:proofErr w:type="gramStart"/>
      <w:r w:rsidRPr="0048758E">
        <w:t>{ get; }</w:t>
      </w:r>
      <w:proofErr w:type="gramEnd"/>
    </w:p>
    <w:p w14:paraId="16B4E9D0" w14:textId="77777777" w:rsidR="00770C4F" w:rsidRPr="0048758E" w:rsidRDefault="00770C4F" w:rsidP="00770C4F">
      <w:pPr>
        <w:pStyle w:val="NoSpacing"/>
      </w:pPr>
      <w:r w:rsidRPr="0048758E">
        <w:t xml:space="preserve">    /// &lt;summary&gt;</w:t>
      </w:r>
    </w:p>
    <w:p w14:paraId="357A89E2" w14:textId="77777777" w:rsidR="00770C4F" w:rsidRPr="0048758E" w:rsidRDefault="00770C4F" w:rsidP="00770C4F">
      <w:pPr>
        <w:pStyle w:val="NoSpacing"/>
      </w:pPr>
      <w:r w:rsidRPr="0048758E">
        <w:t xml:space="preserve">    /// q Does mount support dual encoders</w:t>
      </w:r>
    </w:p>
    <w:p w14:paraId="39087B38" w14:textId="77777777" w:rsidR="00770C4F" w:rsidRPr="0048758E" w:rsidRDefault="00770C4F" w:rsidP="00770C4F">
      <w:pPr>
        <w:pStyle w:val="NoSpacing"/>
      </w:pPr>
      <w:r w:rsidRPr="0048758E">
        <w:t xml:space="preserve">    /// &lt;/summary&gt;</w:t>
      </w:r>
    </w:p>
    <w:p w14:paraId="156BDE33" w14:textId="78778ECA" w:rsidR="00770C4F" w:rsidRPr="0048758E" w:rsidRDefault="00770C4F" w:rsidP="00770C4F">
      <w:pPr>
        <w:pStyle w:val="NoSpacing"/>
        <w:numPr>
          <w:ilvl w:val="0"/>
          <w:numId w:val="37"/>
        </w:numPr>
      </w:pPr>
      <w:r w:rsidRPr="0048758E">
        <w:lastRenderedPageBreak/>
        <w:t xml:space="preserve">bool </w:t>
      </w:r>
      <w:proofErr w:type="spellStart"/>
      <w:r w:rsidRPr="0048758E">
        <w:t>CanDualEncoders</w:t>
      </w:r>
      <w:proofErr w:type="spellEnd"/>
      <w:r w:rsidRPr="0048758E">
        <w:t xml:space="preserve"> </w:t>
      </w:r>
      <w:proofErr w:type="gramStart"/>
      <w:r w:rsidRPr="0048758E">
        <w:t>{ get; }</w:t>
      </w:r>
      <w:proofErr w:type="gramEnd"/>
    </w:p>
    <w:p w14:paraId="66380F9C" w14:textId="77777777" w:rsidR="00770C4F" w:rsidRPr="0048758E" w:rsidRDefault="00770C4F" w:rsidP="00770C4F">
      <w:pPr>
        <w:pStyle w:val="NoSpacing"/>
      </w:pPr>
      <w:r w:rsidRPr="0048758E">
        <w:t xml:space="preserve">    /// &lt;summary&gt;</w:t>
      </w:r>
    </w:p>
    <w:p w14:paraId="0FBBBFA6" w14:textId="77777777" w:rsidR="00770C4F" w:rsidRPr="0048758E" w:rsidRDefault="00770C4F" w:rsidP="00770C4F">
      <w:pPr>
        <w:pStyle w:val="NoSpacing"/>
      </w:pPr>
      <w:r w:rsidRPr="0048758E">
        <w:t xml:space="preserve">    /// q Does mount support half current tracking</w:t>
      </w:r>
    </w:p>
    <w:p w14:paraId="30B3ECF7" w14:textId="77777777" w:rsidR="00770C4F" w:rsidRPr="0048758E" w:rsidRDefault="00770C4F" w:rsidP="00770C4F">
      <w:pPr>
        <w:pStyle w:val="NoSpacing"/>
      </w:pPr>
      <w:r w:rsidRPr="0048758E">
        <w:t xml:space="preserve">    /// &lt;/summary&gt;</w:t>
      </w:r>
    </w:p>
    <w:p w14:paraId="01969946" w14:textId="0081C5B4" w:rsidR="00770C4F" w:rsidRPr="0048758E" w:rsidRDefault="00770C4F" w:rsidP="00770C4F">
      <w:pPr>
        <w:pStyle w:val="NoSpacing"/>
        <w:numPr>
          <w:ilvl w:val="0"/>
          <w:numId w:val="37"/>
        </w:numPr>
      </w:pPr>
      <w:r w:rsidRPr="0048758E">
        <w:t xml:space="preserve">bool </w:t>
      </w:r>
      <w:proofErr w:type="spellStart"/>
      <w:r w:rsidRPr="0048758E">
        <w:t>CanHalfTrack</w:t>
      </w:r>
      <w:proofErr w:type="spellEnd"/>
      <w:r w:rsidRPr="0048758E">
        <w:t xml:space="preserve"> </w:t>
      </w:r>
      <w:proofErr w:type="gramStart"/>
      <w:r w:rsidRPr="0048758E">
        <w:t>{ get; }</w:t>
      </w:r>
      <w:proofErr w:type="gramEnd"/>
    </w:p>
    <w:p w14:paraId="0982C83B" w14:textId="77777777" w:rsidR="00770C4F" w:rsidRPr="0048758E" w:rsidRDefault="00770C4F" w:rsidP="00770C4F">
      <w:pPr>
        <w:pStyle w:val="NoSpacing"/>
      </w:pPr>
      <w:r w:rsidRPr="0048758E">
        <w:t xml:space="preserve">    /// &lt;summary&gt;</w:t>
      </w:r>
    </w:p>
    <w:p w14:paraId="794842F1" w14:textId="77777777" w:rsidR="00770C4F" w:rsidRPr="0048758E" w:rsidRDefault="00770C4F" w:rsidP="00770C4F">
      <w:pPr>
        <w:pStyle w:val="NoSpacing"/>
      </w:pPr>
      <w:r w:rsidRPr="0048758E">
        <w:t xml:space="preserve">    /// q Does mount support home sensors</w:t>
      </w:r>
    </w:p>
    <w:p w14:paraId="643D1624" w14:textId="77777777" w:rsidR="00770C4F" w:rsidRPr="0048758E" w:rsidRDefault="00770C4F" w:rsidP="00770C4F">
      <w:pPr>
        <w:pStyle w:val="NoSpacing"/>
      </w:pPr>
      <w:r w:rsidRPr="0048758E">
        <w:t xml:space="preserve">    /// &lt;/summary&gt;</w:t>
      </w:r>
    </w:p>
    <w:p w14:paraId="16874B9B" w14:textId="72DD9165" w:rsidR="00770C4F" w:rsidRPr="0048758E" w:rsidRDefault="00770C4F" w:rsidP="00770C4F">
      <w:pPr>
        <w:pStyle w:val="NoSpacing"/>
        <w:numPr>
          <w:ilvl w:val="0"/>
          <w:numId w:val="37"/>
        </w:numPr>
      </w:pPr>
      <w:r w:rsidRPr="0048758E">
        <w:t xml:space="preserve">bool </w:t>
      </w:r>
      <w:proofErr w:type="spellStart"/>
      <w:r w:rsidRPr="0048758E">
        <w:t>CanHomeSensors</w:t>
      </w:r>
      <w:proofErr w:type="spellEnd"/>
      <w:r w:rsidRPr="0048758E">
        <w:t xml:space="preserve"> </w:t>
      </w:r>
      <w:proofErr w:type="gramStart"/>
      <w:r w:rsidRPr="0048758E">
        <w:t>{ get; }</w:t>
      </w:r>
      <w:proofErr w:type="gramEnd"/>
    </w:p>
    <w:p w14:paraId="5F6C3BB2" w14:textId="77777777" w:rsidR="00770C4F" w:rsidRPr="0048758E" w:rsidRDefault="00770C4F" w:rsidP="00770C4F">
      <w:pPr>
        <w:pStyle w:val="NoSpacing"/>
      </w:pPr>
      <w:r w:rsidRPr="0048758E">
        <w:t xml:space="preserve">    /// &lt;summary&gt;</w:t>
      </w:r>
    </w:p>
    <w:p w14:paraId="563AF2F4" w14:textId="77777777" w:rsidR="00770C4F" w:rsidRPr="0048758E" w:rsidRDefault="00770C4F" w:rsidP="00770C4F">
      <w:pPr>
        <w:pStyle w:val="NoSpacing"/>
      </w:pPr>
      <w:r w:rsidRPr="0048758E">
        <w:t xml:space="preserve">    /// q Does mount support a polar LED</w:t>
      </w:r>
    </w:p>
    <w:p w14:paraId="2E876BEF" w14:textId="77777777" w:rsidR="00770C4F" w:rsidRPr="0048758E" w:rsidRDefault="00770C4F" w:rsidP="00770C4F">
      <w:pPr>
        <w:pStyle w:val="NoSpacing"/>
      </w:pPr>
      <w:r w:rsidRPr="0048758E">
        <w:t xml:space="preserve">    /// &lt;/summary&gt;</w:t>
      </w:r>
    </w:p>
    <w:p w14:paraId="1C447BE1" w14:textId="1ADCF368" w:rsidR="00770C4F" w:rsidRPr="0048758E" w:rsidRDefault="00770C4F" w:rsidP="00770C4F">
      <w:pPr>
        <w:pStyle w:val="NoSpacing"/>
        <w:numPr>
          <w:ilvl w:val="0"/>
          <w:numId w:val="37"/>
        </w:numPr>
      </w:pPr>
      <w:r w:rsidRPr="0048758E">
        <w:t xml:space="preserve">bool </w:t>
      </w:r>
      <w:proofErr w:type="spellStart"/>
      <w:r w:rsidRPr="0048758E">
        <w:t>CanPolarLed</w:t>
      </w:r>
      <w:proofErr w:type="spellEnd"/>
      <w:r w:rsidRPr="0048758E">
        <w:t xml:space="preserve"> </w:t>
      </w:r>
      <w:proofErr w:type="gramStart"/>
      <w:r w:rsidRPr="0048758E">
        <w:t>{ get; }</w:t>
      </w:r>
      <w:proofErr w:type="gramEnd"/>
    </w:p>
    <w:p w14:paraId="0A51283B" w14:textId="77777777" w:rsidR="00770C4F" w:rsidRPr="0048758E" w:rsidRDefault="00770C4F" w:rsidP="00770C4F">
      <w:pPr>
        <w:pStyle w:val="NoSpacing"/>
      </w:pPr>
      <w:r w:rsidRPr="0048758E">
        <w:t xml:space="preserve">    /// &lt;summary&gt;</w:t>
      </w:r>
    </w:p>
    <w:p w14:paraId="66810977" w14:textId="77777777" w:rsidR="00770C4F" w:rsidRPr="0048758E" w:rsidRDefault="00770C4F" w:rsidP="00770C4F">
      <w:pPr>
        <w:pStyle w:val="NoSpacing"/>
      </w:pPr>
      <w:r w:rsidRPr="0048758E">
        <w:t xml:space="preserve">    /// q Does mount support </w:t>
      </w:r>
      <w:proofErr w:type="spellStart"/>
      <w:r w:rsidRPr="0048758E">
        <w:t>PPec</w:t>
      </w:r>
      <w:proofErr w:type="spellEnd"/>
    </w:p>
    <w:p w14:paraId="7F55169C" w14:textId="77777777" w:rsidR="00770C4F" w:rsidRPr="0048758E" w:rsidRDefault="00770C4F" w:rsidP="00770C4F">
      <w:pPr>
        <w:pStyle w:val="NoSpacing"/>
      </w:pPr>
      <w:r w:rsidRPr="0048758E">
        <w:t xml:space="preserve">    /// &lt;/summary&gt;</w:t>
      </w:r>
    </w:p>
    <w:p w14:paraId="7E514C97" w14:textId="21573C8A" w:rsidR="00770C4F" w:rsidRPr="0048758E" w:rsidRDefault="00770C4F" w:rsidP="00770C4F">
      <w:pPr>
        <w:pStyle w:val="NoSpacing"/>
        <w:numPr>
          <w:ilvl w:val="0"/>
          <w:numId w:val="37"/>
        </w:numPr>
      </w:pPr>
      <w:r w:rsidRPr="0048758E">
        <w:t xml:space="preserve">bool </w:t>
      </w:r>
      <w:proofErr w:type="spellStart"/>
      <w:r w:rsidRPr="0048758E">
        <w:t>CanPPec</w:t>
      </w:r>
      <w:proofErr w:type="spellEnd"/>
      <w:r w:rsidRPr="0048758E">
        <w:t xml:space="preserve"> </w:t>
      </w:r>
      <w:proofErr w:type="gramStart"/>
      <w:r w:rsidRPr="0048758E">
        <w:t>{ get; }</w:t>
      </w:r>
      <w:proofErr w:type="gramEnd"/>
    </w:p>
    <w:p w14:paraId="0FF428AE" w14:textId="77777777" w:rsidR="00770C4F" w:rsidRPr="0048758E" w:rsidRDefault="00770C4F" w:rsidP="00770C4F">
      <w:pPr>
        <w:pStyle w:val="NoSpacing"/>
      </w:pPr>
      <w:r w:rsidRPr="0048758E">
        <w:t xml:space="preserve">    /// &lt;summary&gt;</w:t>
      </w:r>
    </w:p>
    <w:p w14:paraId="24C95D60" w14:textId="77777777" w:rsidR="00770C4F" w:rsidRPr="0048758E" w:rsidRDefault="00770C4F" w:rsidP="00770C4F">
      <w:pPr>
        <w:pStyle w:val="NoSpacing"/>
      </w:pPr>
      <w:r w:rsidRPr="0048758E">
        <w:t xml:space="preserve">    /// q Does mount support </w:t>
      </w:r>
      <w:proofErr w:type="spellStart"/>
      <w:r w:rsidRPr="0048758E">
        <w:t>WiFi</w:t>
      </w:r>
      <w:proofErr w:type="spellEnd"/>
    </w:p>
    <w:p w14:paraId="5C0FEE43" w14:textId="77777777" w:rsidR="00770C4F" w:rsidRPr="0048758E" w:rsidRDefault="00770C4F" w:rsidP="00770C4F">
      <w:pPr>
        <w:pStyle w:val="NoSpacing"/>
      </w:pPr>
      <w:r w:rsidRPr="0048758E">
        <w:t xml:space="preserve">    /// &lt;/summary&gt;</w:t>
      </w:r>
    </w:p>
    <w:p w14:paraId="6A3457A1" w14:textId="2E83E418" w:rsidR="00770C4F" w:rsidRPr="0048758E" w:rsidRDefault="00770C4F" w:rsidP="00770C4F">
      <w:pPr>
        <w:pStyle w:val="NoSpacing"/>
        <w:numPr>
          <w:ilvl w:val="0"/>
          <w:numId w:val="37"/>
        </w:numPr>
      </w:pPr>
      <w:r w:rsidRPr="0048758E">
        <w:t xml:space="preserve">bool </w:t>
      </w:r>
      <w:proofErr w:type="spellStart"/>
      <w:r w:rsidRPr="0048758E">
        <w:t>CanWifi</w:t>
      </w:r>
      <w:proofErr w:type="spellEnd"/>
      <w:r w:rsidRPr="0048758E">
        <w:t xml:space="preserve"> </w:t>
      </w:r>
      <w:proofErr w:type="gramStart"/>
      <w:r w:rsidRPr="0048758E">
        <w:t>{ get; }</w:t>
      </w:r>
      <w:proofErr w:type="gramEnd"/>
    </w:p>
    <w:p w14:paraId="7512ACC7" w14:textId="77777777" w:rsidR="00770C4F" w:rsidRPr="0048758E" w:rsidRDefault="00770C4F" w:rsidP="00770C4F">
      <w:pPr>
        <w:pStyle w:val="NoSpacing"/>
      </w:pPr>
      <w:r w:rsidRPr="0048758E">
        <w:t xml:space="preserve">    /// &lt;summary&gt;</w:t>
      </w:r>
    </w:p>
    <w:p w14:paraId="687B40B5" w14:textId="77777777" w:rsidR="00770C4F" w:rsidRPr="0048758E" w:rsidRDefault="00770C4F" w:rsidP="00770C4F">
      <w:pPr>
        <w:pStyle w:val="NoSpacing"/>
      </w:pPr>
      <w:r w:rsidRPr="0048758E">
        <w:t xml:space="preserve">    /// Bypass for mount commands</w:t>
      </w:r>
    </w:p>
    <w:p w14:paraId="5B6E47AE" w14:textId="77777777" w:rsidR="00770C4F" w:rsidRPr="0048758E" w:rsidRDefault="00770C4F" w:rsidP="00770C4F">
      <w:pPr>
        <w:pStyle w:val="NoSpacing"/>
      </w:pPr>
      <w:r w:rsidRPr="0048758E">
        <w:t xml:space="preserve">    /// &lt;/summary&gt;</w:t>
      </w:r>
    </w:p>
    <w:p w14:paraId="30C0B594" w14:textId="77777777" w:rsidR="00770C4F" w:rsidRPr="0048758E" w:rsidRDefault="00770C4F" w:rsidP="00770C4F">
      <w:pPr>
        <w:pStyle w:val="NoSpacing"/>
      </w:pPr>
      <w:r w:rsidRPr="0048758E">
        <w:t xml:space="preserve">    /// &lt;param name="axis"&gt;1 or 2&lt;/param&gt;</w:t>
      </w:r>
    </w:p>
    <w:p w14:paraId="6C02C0A9" w14:textId="77777777" w:rsidR="00770C4F" w:rsidRPr="0048758E" w:rsidRDefault="00770C4F" w:rsidP="00770C4F">
      <w:pPr>
        <w:pStyle w:val="NoSpacing"/>
      </w:pPr>
      <w:r w:rsidRPr="0048758E">
        <w:t xml:space="preserve">    /// &lt;param name="</w:t>
      </w:r>
      <w:proofErr w:type="spellStart"/>
      <w:r w:rsidRPr="0048758E">
        <w:t>cmd</w:t>
      </w:r>
      <w:proofErr w:type="spellEnd"/>
      <w:r w:rsidRPr="0048758E">
        <w:t>"&gt;The command char set&lt;/param&gt;</w:t>
      </w:r>
    </w:p>
    <w:p w14:paraId="40A601B0" w14:textId="77777777" w:rsidR="00770C4F" w:rsidRPr="0048758E" w:rsidRDefault="00770C4F" w:rsidP="00770C4F">
      <w:pPr>
        <w:pStyle w:val="NoSpacing"/>
      </w:pPr>
      <w:r w:rsidRPr="0048758E">
        <w:t xml:space="preserve">    /// &lt;param name="</w:t>
      </w:r>
      <w:proofErr w:type="spellStart"/>
      <w:r w:rsidRPr="0048758E">
        <w:t>cmdData</w:t>
      </w:r>
      <w:proofErr w:type="spellEnd"/>
      <w:r w:rsidRPr="0048758E">
        <w:t>"&gt;The data need to send&lt;/param&gt;</w:t>
      </w:r>
    </w:p>
    <w:p w14:paraId="3B9BA52A" w14:textId="77777777" w:rsidR="00770C4F" w:rsidRPr="0048758E" w:rsidRDefault="00770C4F" w:rsidP="00770C4F">
      <w:pPr>
        <w:pStyle w:val="NoSpacing"/>
      </w:pPr>
      <w:r w:rsidRPr="0048758E">
        <w:t xml:space="preserve">    /// &lt;param name="</w:t>
      </w:r>
      <w:proofErr w:type="spellStart"/>
      <w:r w:rsidRPr="0048758E">
        <w:t>ignoreWarnings</w:t>
      </w:r>
      <w:proofErr w:type="spellEnd"/>
      <w:r w:rsidRPr="0048758E">
        <w:t xml:space="preserve">"&gt;ignore serial response </w:t>
      </w:r>
      <w:proofErr w:type="gramStart"/>
      <w:r w:rsidRPr="0048758E">
        <w:t>issues?&lt;</w:t>
      </w:r>
      <w:proofErr w:type="gramEnd"/>
      <w:r w:rsidRPr="0048758E">
        <w:t>/param&gt;</w:t>
      </w:r>
    </w:p>
    <w:p w14:paraId="5D1C0922" w14:textId="77777777" w:rsidR="00770C4F" w:rsidRPr="0048758E" w:rsidRDefault="00770C4F" w:rsidP="00770C4F">
      <w:pPr>
        <w:pStyle w:val="NoSpacing"/>
      </w:pPr>
      <w:r w:rsidRPr="0048758E">
        <w:t xml:space="preserve">    /// &lt;returns&gt;mount data, null for </w:t>
      </w:r>
      <w:proofErr w:type="spellStart"/>
      <w:r w:rsidRPr="0048758E">
        <w:t>IsNullOrEmpty</w:t>
      </w:r>
      <w:proofErr w:type="spellEnd"/>
      <w:r w:rsidRPr="0048758E">
        <w:t>&lt;/returns&gt;</w:t>
      </w:r>
    </w:p>
    <w:p w14:paraId="17974521" w14:textId="77777777" w:rsidR="00770C4F" w:rsidRPr="0048758E" w:rsidRDefault="00770C4F" w:rsidP="00770C4F">
      <w:pPr>
        <w:pStyle w:val="NoSpacing"/>
      </w:pPr>
      <w:r w:rsidRPr="0048758E">
        <w:t xml:space="preserve">    /// &lt;example&gt;</w:t>
      </w:r>
      <w:proofErr w:type="spellStart"/>
      <w:r w:rsidRPr="0048758E">
        <w:t>CmdToMount</w:t>
      </w:r>
      <w:proofErr w:type="spellEnd"/>
      <w:r w:rsidRPr="0048758E">
        <w:t>(1,"X","0003","true</w:t>
      </w:r>
      <w:proofErr w:type="gramStart"/>
      <w:r w:rsidRPr="0048758E">
        <w:t>")&lt;</w:t>
      </w:r>
      <w:proofErr w:type="gramEnd"/>
      <w:r w:rsidRPr="0048758E">
        <w:t>/example&gt;</w:t>
      </w:r>
    </w:p>
    <w:p w14:paraId="2143CC6C" w14:textId="78377AFB" w:rsidR="00770C4F" w:rsidRPr="0048758E" w:rsidRDefault="00770C4F" w:rsidP="00770C4F">
      <w:pPr>
        <w:pStyle w:val="NoSpacing"/>
        <w:numPr>
          <w:ilvl w:val="0"/>
          <w:numId w:val="37"/>
        </w:numPr>
      </w:pPr>
      <w:r w:rsidRPr="0048758E">
        <w:t xml:space="preserve">string </w:t>
      </w:r>
      <w:proofErr w:type="spellStart"/>
      <w:proofErr w:type="gramStart"/>
      <w:r w:rsidRPr="0048758E">
        <w:t>CmdToMount</w:t>
      </w:r>
      <w:proofErr w:type="spellEnd"/>
      <w:r w:rsidRPr="0048758E">
        <w:t>(</w:t>
      </w:r>
      <w:proofErr w:type="gramEnd"/>
      <w:r w:rsidRPr="0048758E">
        <w:t xml:space="preserve">int axis, string </w:t>
      </w:r>
      <w:proofErr w:type="spellStart"/>
      <w:r w:rsidRPr="0048758E">
        <w:t>cmd</w:t>
      </w:r>
      <w:proofErr w:type="spellEnd"/>
      <w:r w:rsidRPr="0048758E">
        <w:t xml:space="preserve">, string </w:t>
      </w:r>
      <w:proofErr w:type="spellStart"/>
      <w:r w:rsidRPr="0048758E">
        <w:t>cmdData</w:t>
      </w:r>
      <w:proofErr w:type="spellEnd"/>
      <w:r w:rsidRPr="0048758E">
        <w:t xml:space="preserve">, string </w:t>
      </w:r>
      <w:proofErr w:type="spellStart"/>
      <w:r w:rsidRPr="0048758E">
        <w:t>ignoreWarnings</w:t>
      </w:r>
      <w:proofErr w:type="spellEnd"/>
      <w:proofErr w:type="gramStart"/>
      <w:r w:rsidRPr="0048758E">
        <w:t>);</w:t>
      </w:r>
      <w:proofErr w:type="gramEnd"/>
    </w:p>
    <w:p w14:paraId="4105FF03" w14:textId="77777777" w:rsidR="00770C4F" w:rsidRPr="0048758E" w:rsidRDefault="00770C4F" w:rsidP="00770C4F">
      <w:pPr>
        <w:pStyle w:val="NoSpacing"/>
      </w:pPr>
      <w:r w:rsidRPr="0048758E">
        <w:t xml:space="preserve">    /// &lt;summary&gt;</w:t>
      </w:r>
    </w:p>
    <w:p w14:paraId="1E14DD46" w14:textId="77777777" w:rsidR="00770C4F" w:rsidRPr="0048758E" w:rsidRDefault="00770C4F" w:rsidP="00770C4F">
      <w:pPr>
        <w:pStyle w:val="NoSpacing"/>
      </w:pPr>
      <w:r w:rsidRPr="0048758E">
        <w:t xml:space="preserve">    /// Sets the </w:t>
      </w:r>
      <w:proofErr w:type="gramStart"/>
      <w:r w:rsidRPr="0048758E">
        <w:t>amount</w:t>
      </w:r>
      <w:proofErr w:type="gramEnd"/>
      <w:r w:rsidRPr="0048758E">
        <w:t xml:space="preserve"> of steps added to Dec for reverse backlash pulse</w:t>
      </w:r>
    </w:p>
    <w:p w14:paraId="21798F56" w14:textId="77777777" w:rsidR="00770C4F" w:rsidRPr="0048758E" w:rsidRDefault="00770C4F" w:rsidP="00770C4F">
      <w:pPr>
        <w:pStyle w:val="NoSpacing"/>
      </w:pPr>
      <w:r w:rsidRPr="0048758E">
        <w:t xml:space="preserve">    /// &lt;/summary&gt;</w:t>
      </w:r>
    </w:p>
    <w:p w14:paraId="4F7CA5F7" w14:textId="16C150A3" w:rsidR="00770C4F" w:rsidRPr="0048758E" w:rsidRDefault="00770C4F" w:rsidP="00770C4F">
      <w:pPr>
        <w:pStyle w:val="NoSpacing"/>
        <w:numPr>
          <w:ilvl w:val="0"/>
          <w:numId w:val="37"/>
        </w:numPr>
      </w:pPr>
      <w:r w:rsidRPr="0048758E">
        <w:t xml:space="preserve">int </w:t>
      </w:r>
      <w:proofErr w:type="spellStart"/>
      <w:r w:rsidRPr="0048758E">
        <w:t>DecBacklash</w:t>
      </w:r>
      <w:proofErr w:type="spellEnd"/>
      <w:r w:rsidRPr="0048758E">
        <w:t xml:space="preserve"> </w:t>
      </w:r>
      <w:proofErr w:type="gramStart"/>
      <w:r w:rsidRPr="0048758E">
        <w:t>{ get</w:t>
      </w:r>
      <w:proofErr w:type="gramEnd"/>
      <w:r w:rsidRPr="0048758E">
        <w:t>; set</w:t>
      </w:r>
      <w:proofErr w:type="gramStart"/>
      <w:r w:rsidRPr="0048758E">
        <w:t>; }</w:t>
      </w:r>
      <w:proofErr w:type="gramEnd"/>
    </w:p>
    <w:p w14:paraId="7BF7D8C2" w14:textId="77777777" w:rsidR="00770C4F" w:rsidRPr="0048758E" w:rsidRDefault="00770C4F" w:rsidP="00770C4F">
      <w:pPr>
        <w:pStyle w:val="NoSpacing"/>
      </w:pPr>
      <w:r w:rsidRPr="0048758E">
        <w:t xml:space="preserve">    /// &lt;summary&gt;</w:t>
      </w:r>
    </w:p>
    <w:p w14:paraId="6E43771F" w14:textId="77777777" w:rsidR="00770C4F" w:rsidRPr="0048758E" w:rsidRDefault="00770C4F" w:rsidP="00770C4F">
      <w:pPr>
        <w:pStyle w:val="NoSpacing"/>
      </w:pPr>
      <w:r w:rsidRPr="0048758E">
        <w:t xml:space="preserve">    /// Gets the number of steps from the angle in rad</w:t>
      </w:r>
    </w:p>
    <w:p w14:paraId="2D3DC8CA" w14:textId="77777777" w:rsidR="00770C4F" w:rsidRPr="0048758E" w:rsidRDefault="00770C4F" w:rsidP="00770C4F">
      <w:pPr>
        <w:pStyle w:val="NoSpacing"/>
      </w:pPr>
      <w:r w:rsidRPr="0048758E">
        <w:t xml:space="preserve">    /// &lt;/summary&gt;</w:t>
      </w:r>
    </w:p>
    <w:p w14:paraId="364CAFD8" w14:textId="77777777" w:rsidR="00770C4F" w:rsidRPr="0048758E" w:rsidRDefault="00770C4F" w:rsidP="00770C4F">
      <w:pPr>
        <w:pStyle w:val="NoSpacing"/>
      </w:pPr>
      <w:r w:rsidRPr="0048758E">
        <w:t xml:space="preserve">    /// &lt;param name="axis"&gt;&lt;/param&gt;</w:t>
      </w:r>
    </w:p>
    <w:p w14:paraId="3702CFBB" w14:textId="77777777" w:rsidR="00770C4F" w:rsidRPr="0048758E" w:rsidRDefault="00770C4F" w:rsidP="00770C4F">
      <w:pPr>
        <w:pStyle w:val="NoSpacing"/>
      </w:pPr>
      <w:r w:rsidRPr="0048758E">
        <w:t xml:space="preserve">    /// &lt;param name="</w:t>
      </w:r>
      <w:proofErr w:type="spellStart"/>
      <w:r w:rsidRPr="0048758E">
        <w:t>angleInRad</w:t>
      </w:r>
      <w:proofErr w:type="spellEnd"/>
      <w:r w:rsidRPr="0048758E">
        <w:t>"&gt;&lt;/param&gt;</w:t>
      </w:r>
    </w:p>
    <w:p w14:paraId="01E7FFBF" w14:textId="77777777" w:rsidR="00770C4F" w:rsidRPr="0048758E" w:rsidRDefault="00770C4F" w:rsidP="00770C4F">
      <w:pPr>
        <w:pStyle w:val="NoSpacing"/>
      </w:pPr>
      <w:r w:rsidRPr="0048758E">
        <w:t xml:space="preserve">    /// &lt;returns&gt;Steps in rad&lt;/returns&gt;</w:t>
      </w:r>
    </w:p>
    <w:p w14:paraId="3C4AE873" w14:textId="3DBE3B04" w:rsidR="00770C4F" w:rsidRPr="0048758E" w:rsidRDefault="00770C4F" w:rsidP="00770C4F">
      <w:pPr>
        <w:pStyle w:val="NoSpacing"/>
        <w:numPr>
          <w:ilvl w:val="0"/>
          <w:numId w:val="37"/>
        </w:numPr>
      </w:pPr>
      <w:r w:rsidRPr="0048758E">
        <w:t xml:space="preserve">long </w:t>
      </w:r>
      <w:proofErr w:type="spellStart"/>
      <w:proofErr w:type="gramStart"/>
      <w:r w:rsidRPr="0048758E">
        <w:t>GetAngleToStep</w:t>
      </w:r>
      <w:proofErr w:type="spellEnd"/>
      <w:r w:rsidRPr="0048758E">
        <w:t>(</w:t>
      </w:r>
      <w:proofErr w:type="gramEnd"/>
      <w:r w:rsidRPr="0048758E">
        <w:t xml:space="preserve">int axis, double </w:t>
      </w:r>
      <w:proofErr w:type="spellStart"/>
      <w:r w:rsidRPr="0048758E">
        <w:t>angleInRad</w:t>
      </w:r>
      <w:proofErr w:type="spellEnd"/>
      <w:proofErr w:type="gramStart"/>
      <w:r w:rsidRPr="0048758E">
        <w:t>);</w:t>
      </w:r>
      <w:proofErr w:type="gramEnd"/>
    </w:p>
    <w:p w14:paraId="20C4681C" w14:textId="77777777" w:rsidR="00770C4F" w:rsidRPr="0048758E" w:rsidRDefault="00770C4F" w:rsidP="00770C4F">
      <w:pPr>
        <w:pStyle w:val="NoSpacing"/>
      </w:pPr>
      <w:r w:rsidRPr="0048758E">
        <w:t xml:space="preserve">    /// &lt;summary&gt;</w:t>
      </w:r>
    </w:p>
    <w:p w14:paraId="29DACCF8" w14:textId="77777777" w:rsidR="00770C4F" w:rsidRPr="0048758E" w:rsidRDefault="00770C4F" w:rsidP="00770C4F">
      <w:pPr>
        <w:pStyle w:val="NoSpacing"/>
      </w:pPr>
      <w:r w:rsidRPr="0048758E">
        <w:t xml:space="preserve">    /// e Gets versions of axis in long format</w:t>
      </w:r>
    </w:p>
    <w:p w14:paraId="49F614EB" w14:textId="77777777" w:rsidR="00770C4F" w:rsidRPr="0048758E" w:rsidRDefault="00770C4F" w:rsidP="00770C4F">
      <w:pPr>
        <w:pStyle w:val="NoSpacing"/>
      </w:pPr>
      <w:r w:rsidRPr="0048758E">
        <w:lastRenderedPageBreak/>
        <w:t xml:space="preserve">    /// &lt;/summary&gt;</w:t>
      </w:r>
    </w:p>
    <w:p w14:paraId="008D5883" w14:textId="77777777" w:rsidR="00770C4F" w:rsidRPr="0048758E" w:rsidRDefault="00770C4F" w:rsidP="00770C4F">
      <w:pPr>
        <w:pStyle w:val="NoSpacing"/>
      </w:pPr>
      <w:r w:rsidRPr="0048758E">
        <w:t xml:space="preserve">    /// &lt;param name="axis"&gt;&lt;/param&gt;</w:t>
      </w:r>
    </w:p>
    <w:p w14:paraId="49894499" w14:textId="77777777" w:rsidR="00770C4F" w:rsidRPr="0048758E" w:rsidRDefault="00770C4F" w:rsidP="00770C4F">
      <w:pPr>
        <w:pStyle w:val="NoSpacing"/>
      </w:pPr>
      <w:r w:rsidRPr="0048758E">
        <w:t xml:space="preserve">    /// &lt;returns&gt;long axis version&lt;/returns&gt;</w:t>
      </w:r>
    </w:p>
    <w:p w14:paraId="32198577" w14:textId="23FFD056" w:rsidR="00770C4F" w:rsidRPr="0048758E" w:rsidRDefault="00770C4F" w:rsidP="00770C4F">
      <w:pPr>
        <w:pStyle w:val="NoSpacing"/>
        <w:numPr>
          <w:ilvl w:val="0"/>
          <w:numId w:val="37"/>
        </w:numPr>
      </w:pPr>
      <w:r w:rsidRPr="0048758E">
        <w:t xml:space="preserve">long </w:t>
      </w:r>
      <w:proofErr w:type="spellStart"/>
      <w:proofErr w:type="gramStart"/>
      <w:r w:rsidRPr="0048758E">
        <w:t>GetAxisVersion</w:t>
      </w:r>
      <w:proofErr w:type="spellEnd"/>
      <w:r w:rsidRPr="0048758E">
        <w:t>(</w:t>
      </w:r>
      <w:proofErr w:type="gramEnd"/>
      <w:r w:rsidRPr="0048758E">
        <w:t>int axis</w:t>
      </w:r>
      <w:proofErr w:type="gramStart"/>
      <w:r w:rsidRPr="0048758E">
        <w:t>);</w:t>
      </w:r>
      <w:proofErr w:type="gramEnd"/>
    </w:p>
    <w:p w14:paraId="1821EA0B" w14:textId="77777777" w:rsidR="00770C4F" w:rsidRPr="0048758E" w:rsidRDefault="00770C4F" w:rsidP="00770C4F">
      <w:pPr>
        <w:pStyle w:val="NoSpacing"/>
      </w:pPr>
      <w:r w:rsidRPr="0048758E">
        <w:t xml:space="preserve">    /// &lt;summary&gt;</w:t>
      </w:r>
    </w:p>
    <w:p w14:paraId="681C6A3B" w14:textId="77777777" w:rsidR="00770C4F" w:rsidRPr="0048758E" w:rsidRDefault="00770C4F" w:rsidP="00770C4F">
      <w:pPr>
        <w:pStyle w:val="NoSpacing"/>
      </w:pPr>
      <w:r w:rsidRPr="0048758E">
        <w:t xml:space="preserve">    /// e Gets version of axis in string readable format</w:t>
      </w:r>
    </w:p>
    <w:p w14:paraId="25244927" w14:textId="77777777" w:rsidR="00770C4F" w:rsidRPr="0048758E" w:rsidRDefault="00770C4F" w:rsidP="00770C4F">
      <w:pPr>
        <w:pStyle w:val="NoSpacing"/>
      </w:pPr>
      <w:r w:rsidRPr="0048758E">
        <w:t xml:space="preserve">    /// &lt;/summary&gt;</w:t>
      </w:r>
    </w:p>
    <w:p w14:paraId="7C173056" w14:textId="77777777" w:rsidR="00770C4F" w:rsidRPr="0048758E" w:rsidRDefault="00770C4F" w:rsidP="00770C4F">
      <w:pPr>
        <w:pStyle w:val="NoSpacing"/>
      </w:pPr>
      <w:r w:rsidRPr="0048758E">
        <w:t xml:space="preserve">    /// &lt;param name="axis"&gt;&lt;/param&gt;</w:t>
      </w:r>
    </w:p>
    <w:p w14:paraId="20A644E9" w14:textId="77777777" w:rsidR="00770C4F" w:rsidRPr="0048758E" w:rsidRDefault="00770C4F" w:rsidP="00770C4F">
      <w:pPr>
        <w:pStyle w:val="NoSpacing"/>
      </w:pPr>
      <w:r w:rsidRPr="0048758E">
        <w:t xml:space="preserve">    /// &lt;returns&gt;string axis version as string&lt;/returns&gt;</w:t>
      </w:r>
    </w:p>
    <w:p w14:paraId="25AE6741" w14:textId="4950DB96" w:rsidR="00770C4F" w:rsidRPr="0048758E" w:rsidRDefault="00770C4F" w:rsidP="00770C4F">
      <w:pPr>
        <w:pStyle w:val="NoSpacing"/>
        <w:numPr>
          <w:ilvl w:val="0"/>
          <w:numId w:val="37"/>
        </w:numPr>
      </w:pPr>
      <w:r w:rsidRPr="0048758E">
        <w:t xml:space="preserve">string </w:t>
      </w:r>
      <w:proofErr w:type="spellStart"/>
      <w:proofErr w:type="gramStart"/>
      <w:r w:rsidRPr="0048758E">
        <w:t>GetAxisStringVersion</w:t>
      </w:r>
      <w:proofErr w:type="spellEnd"/>
      <w:r w:rsidRPr="0048758E">
        <w:t>(</w:t>
      </w:r>
      <w:proofErr w:type="gramEnd"/>
      <w:r w:rsidRPr="0048758E">
        <w:t>int axis</w:t>
      </w:r>
      <w:proofErr w:type="gramStart"/>
      <w:r w:rsidRPr="0048758E">
        <w:t>);</w:t>
      </w:r>
      <w:proofErr w:type="gramEnd"/>
    </w:p>
    <w:p w14:paraId="2EBBDC77" w14:textId="77777777" w:rsidR="00770C4F" w:rsidRPr="0048758E" w:rsidRDefault="00770C4F" w:rsidP="00770C4F">
      <w:pPr>
        <w:pStyle w:val="NoSpacing"/>
      </w:pPr>
      <w:r w:rsidRPr="0048758E">
        <w:t xml:space="preserve">    /// &lt;summary&gt;</w:t>
      </w:r>
    </w:p>
    <w:p w14:paraId="78058F61" w14:textId="77777777" w:rsidR="00770C4F" w:rsidRPr="0048758E" w:rsidRDefault="00770C4F" w:rsidP="00770C4F">
      <w:pPr>
        <w:pStyle w:val="NoSpacing"/>
      </w:pPr>
      <w:r w:rsidRPr="0048758E">
        <w:t xml:space="preserve">    /// j Gets current axis position in degrees</w:t>
      </w:r>
    </w:p>
    <w:p w14:paraId="085A6764" w14:textId="77777777" w:rsidR="00770C4F" w:rsidRPr="0048758E" w:rsidRDefault="00770C4F" w:rsidP="00770C4F">
      <w:pPr>
        <w:pStyle w:val="NoSpacing"/>
      </w:pPr>
      <w:r w:rsidRPr="0048758E">
        <w:t xml:space="preserve">    /// &lt;/summary&gt;</w:t>
      </w:r>
    </w:p>
    <w:p w14:paraId="0F3D1137" w14:textId="77777777" w:rsidR="00770C4F" w:rsidRPr="0048758E" w:rsidRDefault="00770C4F" w:rsidP="00770C4F">
      <w:pPr>
        <w:pStyle w:val="NoSpacing"/>
      </w:pPr>
      <w:r w:rsidRPr="0048758E">
        <w:t xml:space="preserve">    /// &lt;param name="axis"&gt;axis number 1 or 2&lt;/param&gt;</w:t>
      </w:r>
    </w:p>
    <w:p w14:paraId="34CA3310" w14:textId="77777777" w:rsidR="00770C4F" w:rsidRPr="0048758E" w:rsidRDefault="00770C4F" w:rsidP="00770C4F">
      <w:pPr>
        <w:pStyle w:val="NoSpacing"/>
      </w:pPr>
      <w:r w:rsidRPr="0048758E">
        <w:t xml:space="preserve">    /// &lt;returns&gt;Get Current Axis position as double&lt;/returns&gt;</w:t>
      </w:r>
    </w:p>
    <w:p w14:paraId="4C15BC9C" w14:textId="1BD0AE0A" w:rsidR="00770C4F" w:rsidRPr="0048758E" w:rsidRDefault="00770C4F" w:rsidP="00770C4F">
      <w:pPr>
        <w:pStyle w:val="NoSpacing"/>
        <w:numPr>
          <w:ilvl w:val="0"/>
          <w:numId w:val="37"/>
        </w:numPr>
      </w:pPr>
      <w:r w:rsidRPr="0048758E">
        <w:t xml:space="preserve">double </w:t>
      </w:r>
      <w:proofErr w:type="spellStart"/>
      <w:proofErr w:type="gramStart"/>
      <w:r w:rsidRPr="0048758E">
        <w:t>GetAxisPosition</w:t>
      </w:r>
      <w:proofErr w:type="spellEnd"/>
      <w:r w:rsidRPr="0048758E">
        <w:t>(</w:t>
      </w:r>
      <w:proofErr w:type="gramEnd"/>
      <w:r w:rsidRPr="0048758E">
        <w:t>int axis</w:t>
      </w:r>
      <w:proofErr w:type="gramStart"/>
      <w:r w:rsidRPr="0048758E">
        <w:t>);</w:t>
      </w:r>
      <w:proofErr w:type="gramEnd"/>
    </w:p>
    <w:p w14:paraId="78F197AB" w14:textId="77777777" w:rsidR="00770C4F" w:rsidRPr="0048758E" w:rsidRDefault="00770C4F" w:rsidP="00770C4F">
      <w:pPr>
        <w:pStyle w:val="NoSpacing"/>
      </w:pPr>
      <w:r w:rsidRPr="0048758E">
        <w:t xml:space="preserve">    /// &lt;summary&gt;</w:t>
      </w:r>
    </w:p>
    <w:p w14:paraId="675463A5" w14:textId="77777777" w:rsidR="00770C4F" w:rsidRPr="0048758E" w:rsidRDefault="00770C4F" w:rsidP="00770C4F">
      <w:pPr>
        <w:pStyle w:val="NoSpacing"/>
      </w:pPr>
      <w:r w:rsidRPr="0048758E">
        <w:t xml:space="preserve">    /// j Gets axis position counter</w:t>
      </w:r>
    </w:p>
    <w:p w14:paraId="2B7F99C5" w14:textId="77777777" w:rsidR="00770C4F" w:rsidRPr="0048758E" w:rsidRDefault="00770C4F" w:rsidP="00770C4F">
      <w:pPr>
        <w:pStyle w:val="NoSpacing"/>
      </w:pPr>
      <w:r w:rsidRPr="0048758E">
        <w:t xml:space="preserve">    /// &lt;/summary&gt;</w:t>
      </w:r>
    </w:p>
    <w:p w14:paraId="593AD276" w14:textId="77777777" w:rsidR="00770C4F" w:rsidRPr="0048758E" w:rsidRDefault="00770C4F" w:rsidP="00770C4F">
      <w:pPr>
        <w:pStyle w:val="NoSpacing"/>
      </w:pPr>
      <w:r w:rsidRPr="0048758E">
        <w:t xml:space="preserve">    /// &lt;param name="axis"&gt;axis number 1 or 2&lt;/param&gt;</w:t>
      </w:r>
    </w:p>
    <w:p w14:paraId="40A8E60A" w14:textId="77777777" w:rsidR="00770C4F" w:rsidRPr="0048758E" w:rsidRDefault="00770C4F" w:rsidP="00770C4F">
      <w:pPr>
        <w:pStyle w:val="NoSpacing"/>
      </w:pPr>
      <w:r w:rsidRPr="0048758E">
        <w:t xml:space="preserve">    /// &lt;param name="raw"&gt;false to subtract 0x00800000&lt;/param&gt;</w:t>
      </w:r>
    </w:p>
    <w:p w14:paraId="2A8DDA10" w14:textId="77777777" w:rsidR="00770C4F" w:rsidRPr="0048758E" w:rsidRDefault="00770C4F" w:rsidP="00770C4F">
      <w:pPr>
        <w:pStyle w:val="NoSpacing"/>
      </w:pPr>
      <w:r w:rsidRPr="0048758E">
        <w:t xml:space="preserve">    /// &lt;returns&gt;Cardinal encoder count as long&lt;/returns&gt;</w:t>
      </w:r>
    </w:p>
    <w:p w14:paraId="1EF355C8" w14:textId="261A6B1F" w:rsidR="00770C4F" w:rsidRPr="0048758E" w:rsidRDefault="00770C4F" w:rsidP="00770C4F">
      <w:pPr>
        <w:pStyle w:val="NoSpacing"/>
        <w:numPr>
          <w:ilvl w:val="0"/>
          <w:numId w:val="37"/>
        </w:numPr>
      </w:pPr>
      <w:r w:rsidRPr="0048758E">
        <w:t xml:space="preserve">long </w:t>
      </w:r>
      <w:proofErr w:type="spellStart"/>
      <w:proofErr w:type="gramStart"/>
      <w:r w:rsidRPr="0048758E">
        <w:t>GetAxisPositionCounter</w:t>
      </w:r>
      <w:proofErr w:type="spellEnd"/>
      <w:r w:rsidRPr="0048758E">
        <w:t>(</w:t>
      </w:r>
      <w:proofErr w:type="gramEnd"/>
      <w:r w:rsidRPr="0048758E">
        <w:t>int axis, bool raw = false</w:t>
      </w:r>
      <w:proofErr w:type="gramStart"/>
      <w:r w:rsidRPr="0048758E">
        <w:t>);</w:t>
      </w:r>
      <w:proofErr w:type="gramEnd"/>
    </w:p>
    <w:p w14:paraId="782E9572" w14:textId="77777777" w:rsidR="00770C4F" w:rsidRPr="0048758E" w:rsidRDefault="00770C4F" w:rsidP="00770C4F">
      <w:pPr>
        <w:pStyle w:val="NoSpacing"/>
      </w:pPr>
      <w:r w:rsidRPr="0048758E">
        <w:t xml:space="preserve">    /// &lt;summary&gt;</w:t>
      </w:r>
    </w:p>
    <w:p w14:paraId="2E2834AB" w14:textId="77777777" w:rsidR="00770C4F" w:rsidRPr="0048758E" w:rsidRDefault="00770C4F" w:rsidP="00770C4F">
      <w:pPr>
        <w:pStyle w:val="NoSpacing"/>
      </w:pPr>
      <w:r w:rsidRPr="0048758E">
        <w:t xml:space="preserve">    /// d Gets Axis Current Encoder count</w:t>
      </w:r>
    </w:p>
    <w:p w14:paraId="57796082" w14:textId="77777777" w:rsidR="00770C4F" w:rsidRPr="0048758E" w:rsidRDefault="00770C4F" w:rsidP="00770C4F">
      <w:pPr>
        <w:pStyle w:val="NoSpacing"/>
      </w:pPr>
      <w:r w:rsidRPr="0048758E">
        <w:t xml:space="preserve">    /// &lt;/summary&gt;</w:t>
      </w:r>
    </w:p>
    <w:p w14:paraId="667833A4" w14:textId="77777777" w:rsidR="00770C4F" w:rsidRPr="0048758E" w:rsidRDefault="00770C4F" w:rsidP="00770C4F">
      <w:pPr>
        <w:pStyle w:val="NoSpacing"/>
      </w:pPr>
      <w:r w:rsidRPr="0048758E">
        <w:t xml:space="preserve">    /// &lt;param name="axis"&gt;axis number 1 or 2&lt;/param&gt;</w:t>
      </w:r>
    </w:p>
    <w:p w14:paraId="2C62014E" w14:textId="77777777" w:rsidR="00770C4F" w:rsidRPr="0048758E" w:rsidRDefault="00770C4F" w:rsidP="00770C4F">
      <w:pPr>
        <w:pStyle w:val="NoSpacing"/>
      </w:pPr>
      <w:r w:rsidRPr="0048758E">
        <w:t xml:space="preserve">    /// &lt;returns&gt;count as double&lt;/returns&gt;</w:t>
      </w:r>
    </w:p>
    <w:p w14:paraId="46D8E84C" w14:textId="4344C0AE" w:rsidR="00770C4F" w:rsidRPr="0048758E" w:rsidRDefault="00770C4F" w:rsidP="00770C4F">
      <w:pPr>
        <w:pStyle w:val="NoSpacing"/>
        <w:numPr>
          <w:ilvl w:val="0"/>
          <w:numId w:val="37"/>
        </w:numPr>
      </w:pPr>
      <w:r w:rsidRPr="0048758E">
        <w:t xml:space="preserve">double </w:t>
      </w:r>
      <w:proofErr w:type="spellStart"/>
      <w:proofErr w:type="gramStart"/>
      <w:r w:rsidRPr="0048758E">
        <w:t>GetEncoderCount</w:t>
      </w:r>
      <w:proofErr w:type="spellEnd"/>
      <w:r w:rsidRPr="0048758E">
        <w:t>(</w:t>
      </w:r>
      <w:proofErr w:type="gramEnd"/>
      <w:r w:rsidRPr="0048758E">
        <w:t>int axis</w:t>
      </w:r>
      <w:proofErr w:type="gramStart"/>
      <w:r w:rsidRPr="0048758E">
        <w:t>);</w:t>
      </w:r>
      <w:proofErr w:type="gramEnd"/>
    </w:p>
    <w:p w14:paraId="0A549915" w14:textId="77777777" w:rsidR="00770C4F" w:rsidRPr="0048758E" w:rsidRDefault="00770C4F" w:rsidP="00770C4F">
      <w:pPr>
        <w:pStyle w:val="NoSpacing"/>
      </w:pPr>
      <w:r w:rsidRPr="0048758E">
        <w:t xml:space="preserve">    /// &lt;summary&gt;</w:t>
      </w:r>
    </w:p>
    <w:p w14:paraId="6A817C90" w14:textId="77777777" w:rsidR="00770C4F" w:rsidRPr="0048758E" w:rsidRDefault="00770C4F" w:rsidP="00770C4F">
      <w:pPr>
        <w:pStyle w:val="NoSpacing"/>
      </w:pPr>
      <w:r w:rsidRPr="0048758E">
        <w:t xml:space="preserve">    /// </w:t>
      </w:r>
      <w:proofErr w:type="gramStart"/>
      <w:r w:rsidRPr="0048758E">
        <w:t>Get :j</w:t>
      </w:r>
      <w:proofErr w:type="gramEnd"/>
      <w:r w:rsidRPr="0048758E">
        <w:t xml:space="preserve"> data only not dependent on the advanced set</w:t>
      </w:r>
    </w:p>
    <w:p w14:paraId="04949A86" w14:textId="77777777" w:rsidR="00770C4F" w:rsidRPr="0048758E" w:rsidRDefault="00770C4F" w:rsidP="00770C4F">
      <w:pPr>
        <w:pStyle w:val="NoSpacing"/>
      </w:pPr>
      <w:r w:rsidRPr="0048758E">
        <w:t xml:space="preserve">    /// &lt;/summary&gt;</w:t>
      </w:r>
    </w:p>
    <w:p w14:paraId="53F8C3F8" w14:textId="77777777" w:rsidR="00770C4F" w:rsidRPr="0048758E" w:rsidRDefault="00770C4F" w:rsidP="00770C4F">
      <w:pPr>
        <w:pStyle w:val="NoSpacing"/>
      </w:pPr>
      <w:r w:rsidRPr="0048758E">
        <w:t xml:space="preserve">    /// &lt;param name="axis"&gt;axis number 1 or 2&lt;/param&gt;</w:t>
      </w:r>
    </w:p>
    <w:p w14:paraId="0982F144" w14:textId="77777777" w:rsidR="00770C4F" w:rsidRPr="0048758E" w:rsidRDefault="00770C4F" w:rsidP="00770C4F">
      <w:pPr>
        <w:pStyle w:val="NoSpacing"/>
      </w:pPr>
      <w:r w:rsidRPr="0048758E">
        <w:t xml:space="preserve">    /// &lt;param name="raw"&gt;false to subtract 0x00800000&lt;/param&gt;</w:t>
      </w:r>
    </w:p>
    <w:p w14:paraId="7F6E6DF4" w14:textId="77777777" w:rsidR="00770C4F" w:rsidRPr="0048758E" w:rsidRDefault="00770C4F" w:rsidP="00770C4F">
      <w:pPr>
        <w:pStyle w:val="NoSpacing"/>
      </w:pPr>
      <w:r w:rsidRPr="0048758E">
        <w:t xml:space="preserve">    /// &lt;returns&gt;Cardinal encoder count as long&lt;/returns&gt;</w:t>
      </w:r>
    </w:p>
    <w:p w14:paraId="4A7D28F2" w14:textId="1C268114" w:rsidR="00770C4F" w:rsidRPr="0048758E" w:rsidRDefault="00770C4F" w:rsidP="00770C4F">
      <w:pPr>
        <w:pStyle w:val="NoSpacing"/>
        <w:numPr>
          <w:ilvl w:val="0"/>
          <w:numId w:val="37"/>
        </w:numPr>
      </w:pPr>
      <w:r w:rsidRPr="0048758E">
        <w:t xml:space="preserve">double </w:t>
      </w:r>
      <w:proofErr w:type="spellStart"/>
      <w:r w:rsidRPr="0048758E">
        <w:t>Get_</w:t>
      </w:r>
      <w:proofErr w:type="gramStart"/>
      <w:r w:rsidRPr="0048758E">
        <w:t>j</w:t>
      </w:r>
      <w:proofErr w:type="spellEnd"/>
      <w:r w:rsidRPr="0048758E">
        <w:t>(</w:t>
      </w:r>
      <w:proofErr w:type="gramEnd"/>
      <w:r w:rsidRPr="0048758E">
        <w:t>int axis, bool raw</w:t>
      </w:r>
      <w:proofErr w:type="gramStart"/>
      <w:r w:rsidRPr="0048758E">
        <w:t>);</w:t>
      </w:r>
      <w:proofErr w:type="gramEnd"/>
    </w:p>
    <w:p w14:paraId="3E9896C5" w14:textId="77777777" w:rsidR="00770C4F" w:rsidRPr="0048758E" w:rsidRDefault="00770C4F" w:rsidP="00770C4F">
      <w:pPr>
        <w:pStyle w:val="NoSpacing"/>
      </w:pPr>
      <w:r w:rsidRPr="0048758E">
        <w:t xml:space="preserve">    /// &lt;summary&gt;</w:t>
      </w:r>
    </w:p>
    <w:p w14:paraId="7EDCC8A6" w14:textId="77777777" w:rsidR="00770C4F" w:rsidRPr="0048758E" w:rsidRDefault="00770C4F" w:rsidP="00770C4F">
      <w:pPr>
        <w:pStyle w:val="NoSpacing"/>
      </w:pPr>
      <w:r w:rsidRPr="0048758E">
        <w:t xml:space="preserve">    /// Multiply the value of radians/second by this factor to get a 32-bit integer for the set speed used by the motor board.</w:t>
      </w:r>
    </w:p>
    <w:p w14:paraId="770A7446" w14:textId="77777777" w:rsidR="00770C4F" w:rsidRPr="0048758E" w:rsidRDefault="00770C4F" w:rsidP="00770C4F">
      <w:pPr>
        <w:pStyle w:val="NoSpacing"/>
      </w:pPr>
      <w:r w:rsidRPr="0048758E">
        <w:t xml:space="preserve">    /// &lt;/summary&gt;</w:t>
      </w:r>
    </w:p>
    <w:p w14:paraId="671B97E4" w14:textId="77777777" w:rsidR="00770C4F" w:rsidRPr="0048758E" w:rsidRDefault="00770C4F" w:rsidP="00770C4F">
      <w:pPr>
        <w:pStyle w:val="NoSpacing"/>
      </w:pPr>
      <w:r w:rsidRPr="0048758E">
        <w:t xml:space="preserve">    /// &lt;param name="axis"&gt;axis number 1 or 2&lt;/param&gt;</w:t>
      </w:r>
    </w:p>
    <w:p w14:paraId="289EE66A" w14:textId="77777777" w:rsidR="00770C4F" w:rsidRPr="0048758E" w:rsidRDefault="00770C4F" w:rsidP="00770C4F">
      <w:pPr>
        <w:pStyle w:val="NoSpacing"/>
      </w:pPr>
      <w:r w:rsidRPr="0048758E">
        <w:t xml:space="preserve">    /// &lt;returns&gt;factor used to get the speed&lt;/returns&gt;</w:t>
      </w:r>
    </w:p>
    <w:p w14:paraId="72FA2927" w14:textId="2EA4CA47" w:rsidR="00770C4F" w:rsidRPr="0048758E" w:rsidRDefault="00770C4F" w:rsidP="00770C4F">
      <w:pPr>
        <w:pStyle w:val="NoSpacing"/>
        <w:numPr>
          <w:ilvl w:val="0"/>
          <w:numId w:val="37"/>
        </w:numPr>
      </w:pPr>
      <w:r w:rsidRPr="0048758E">
        <w:t xml:space="preserve">double </w:t>
      </w:r>
      <w:proofErr w:type="gramStart"/>
      <w:r w:rsidRPr="0048758E">
        <w:t>GetFactorRadRateToInt(</w:t>
      </w:r>
      <w:proofErr w:type="gramEnd"/>
      <w:r w:rsidRPr="0048758E">
        <w:t>int axis</w:t>
      </w:r>
      <w:proofErr w:type="gramStart"/>
      <w:r w:rsidRPr="0048758E">
        <w:t>);</w:t>
      </w:r>
      <w:proofErr w:type="gramEnd"/>
    </w:p>
    <w:p w14:paraId="0209A34D" w14:textId="77777777" w:rsidR="00770C4F" w:rsidRPr="0048758E" w:rsidRDefault="00770C4F" w:rsidP="00770C4F">
      <w:pPr>
        <w:pStyle w:val="NoSpacing"/>
      </w:pPr>
      <w:r w:rsidRPr="0048758E">
        <w:t xml:space="preserve">    /// &lt;summary&gt;</w:t>
      </w:r>
    </w:p>
    <w:p w14:paraId="46CA6444" w14:textId="77777777" w:rsidR="00770C4F" w:rsidRPr="0048758E" w:rsidRDefault="00770C4F" w:rsidP="00770C4F">
      <w:pPr>
        <w:pStyle w:val="NoSpacing"/>
      </w:pPr>
      <w:r w:rsidRPr="0048758E">
        <w:lastRenderedPageBreak/>
        <w:t xml:space="preserve">    /// Inquire motor high speed ratio</w:t>
      </w:r>
    </w:p>
    <w:p w14:paraId="5D754D62" w14:textId="77777777" w:rsidR="00770C4F" w:rsidRPr="0048758E" w:rsidRDefault="00770C4F" w:rsidP="00770C4F">
      <w:pPr>
        <w:pStyle w:val="NoSpacing"/>
      </w:pPr>
      <w:r w:rsidRPr="0048758E">
        <w:t xml:space="preserve">    /// &lt;/summary&gt;</w:t>
      </w:r>
    </w:p>
    <w:p w14:paraId="7826A0C9" w14:textId="77777777" w:rsidR="00770C4F" w:rsidRPr="0048758E" w:rsidRDefault="00770C4F" w:rsidP="00770C4F">
      <w:pPr>
        <w:pStyle w:val="NoSpacing"/>
      </w:pPr>
      <w:r w:rsidRPr="0048758E">
        <w:t xml:space="preserve">    /// &lt;param name="axis"&gt;axis number 1 or 2&lt;/param&gt;</w:t>
      </w:r>
    </w:p>
    <w:p w14:paraId="7CF32658" w14:textId="77777777" w:rsidR="00770C4F" w:rsidRPr="0048758E" w:rsidRDefault="00770C4F" w:rsidP="00770C4F">
      <w:pPr>
        <w:pStyle w:val="NoSpacing"/>
      </w:pPr>
      <w:r w:rsidRPr="0048758E">
        <w:t xml:space="preserve">    /// &lt;returns&gt;Ratio used to determine high speed&lt;/returns&gt;</w:t>
      </w:r>
    </w:p>
    <w:p w14:paraId="1712EA65" w14:textId="163F5579" w:rsidR="00770C4F" w:rsidRPr="0048758E" w:rsidRDefault="00770C4F" w:rsidP="00770C4F">
      <w:pPr>
        <w:pStyle w:val="NoSpacing"/>
        <w:numPr>
          <w:ilvl w:val="0"/>
          <w:numId w:val="37"/>
        </w:numPr>
      </w:pPr>
      <w:r w:rsidRPr="0048758E">
        <w:t xml:space="preserve">long </w:t>
      </w:r>
      <w:proofErr w:type="spellStart"/>
      <w:proofErr w:type="gramStart"/>
      <w:r w:rsidRPr="0048758E">
        <w:t>GetHighSpeedRatio</w:t>
      </w:r>
      <w:proofErr w:type="spellEnd"/>
      <w:r w:rsidRPr="0048758E">
        <w:t>(</w:t>
      </w:r>
      <w:proofErr w:type="gramEnd"/>
      <w:r w:rsidRPr="0048758E">
        <w:t>int axis</w:t>
      </w:r>
      <w:proofErr w:type="gramStart"/>
      <w:r w:rsidRPr="0048758E">
        <w:t>);</w:t>
      </w:r>
      <w:proofErr w:type="gramEnd"/>
    </w:p>
    <w:p w14:paraId="4BB6D1DF" w14:textId="77777777" w:rsidR="00770C4F" w:rsidRPr="0048758E" w:rsidRDefault="00770C4F" w:rsidP="00770C4F">
      <w:pPr>
        <w:pStyle w:val="NoSpacing"/>
      </w:pPr>
      <w:r w:rsidRPr="0048758E">
        <w:t xml:space="preserve">    /// &lt;summary&gt;</w:t>
      </w:r>
    </w:p>
    <w:p w14:paraId="3F9E4628" w14:textId="77777777" w:rsidR="00770C4F" w:rsidRPr="0048758E" w:rsidRDefault="00770C4F" w:rsidP="00770C4F">
      <w:pPr>
        <w:pStyle w:val="NoSpacing"/>
      </w:pPr>
      <w:r w:rsidRPr="0048758E">
        <w:t xml:space="preserve">    /// q Get Home position </w:t>
      </w:r>
    </w:p>
    <w:p w14:paraId="35F646D2" w14:textId="77777777" w:rsidR="00770C4F" w:rsidRPr="0048758E" w:rsidRDefault="00770C4F" w:rsidP="00770C4F">
      <w:pPr>
        <w:pStyle w:val="NoSpacing"/>
      </w:pPr>
      <w:r w:rsidRPr="0048758E">
        <w:t xml:space="preserve">    /// &lt;/summary&gt;</w:t>
      </w:r>
    </w:p>
    <w:p w14:paraId="4407BB68" w14:textId="77777777" w:rsidR="00770C4F" w:rsidRPr="0048758E" w:rsidRDefault="00770C4F" w:rsidP="00770C4F">
      <w:pPr>
        <w:pStyle w:val="NoSpacing"/>
      </w:pPr>
      <w:r w:rsidRPr="0048758E">
        <w:t xml:space="preserve">    /// &lt;param name="axis"&gt;axis number 1 or 2&lt;/param&gt; </w:t>
      </w:r>
    </w:p>
    <w:p w14:paraId="77AD6BCE" w14:textId="052EA9A8" w:rsidR="00770C4F" w:rsidRPr="0048758E" w:rsidRDefault="00770C4F" w:rsidP="00770C4F">
      <w:pPr>
        <w:pStyle w:val="NoSpacing"/>
        <w:numPr>
          <w:ilvl w:val="0"/>
          <w:numId w:val="37"/>
        </w:numPr>
      </w:pPr>
      <w:r w:rsidRPr="0048758E">
        <w:t xml:space="preserve">long </w:t>
      </w:r>
      <w:proofErr w:type="spellStart"/>
      <w:proofErr w:type="gramStart"/>
      <w:r w:rsidRPr="0048758E">
        <w:t>GetHomePosition</w:t>
      </w:r>
      <w:proofErr w:type="spellEnd"/>
      <w:r w:rsidRPr="0048758E">
        <w:t>(</w:t>
      </w:r>
      <w:proofErr w:type="gramEnd"/>
      <w:r w:rsidRPr="0048758E">
        <w:t>int axis</w:t>
      </w:r>
      <w:proofErr w:type="gramStart"/>
      <w:r w:rsidRPr="0048758E">
        <w:t>);</w:t>
      </w:r>
      <w:proofErr w:type="gramEnd"/>
    </w:p>
    <w:p w14:paraId="530DB4AC" w14:textId="77777777" w:rsidR="00770C4F" w:rsidRPr="0048758E" w:rsidRDefault="00770C4F" w:rsidP="00770C4F">
      <w:pPr>
        <w:pStyle w:val="NoSpacing"/>
      </w:pPr>
      <w:r w:rsidRPr="0048758E">
        <w:t xml:space="preserve">    /// &lt;summary&gt;</w:t>
      </w:r>
    </w:p>
    <w:p w14:paraId="4FD9079F" w14:textId="77777777" w:rsidR="00770C4F" w:rsidRPr="0048758E" w:rsidRDefault="00770C4F" w:rsidP="00770C4F">
      <w:pPr>
        <w:pStyle w:val="NoSpacing"/>
      </w:pPr>
      <w:r w:rsidRPr="0048758E">
        <w:t xml:space="preserve">    /// h Get Current "</w:t>
      </w:r>
      <w:proofErr w:type="spellStart"/>
      <w:r w:rsidRPr="0048758E">
        <w:t>goto</w:t>
      </w:r>
      <w:proofErr w:type="spellEnd"/>
      <w:r w:rsidRPr="0048758E">
        <w:t>" target</w:t>
      </w:r>
    </w:p>
    <w:p w14:paraId="54063022" w14:textId="77777777" w:rsidR="00770C4F" w:rsidRPr="0048758E" w:rsidRDefault="00770C4F" w:rsidP="00770C4F">
      <w:pPr>
        <w:pStyle w:val="NoSpacing"/>
      </w:pPr>
      <w:r w:rsidRPr="0048758E">
        <w:t xml:space="preserve">    /// &lt;/summary&gt;</w:t>
      </w:r>
    </w:p>
    <w:p w14:paraId="0C716C3C" w14:textId="77777777" w:rsidR="00770C4F" w:rsidRPr="0048758E" w:rsidRDefault="00770C4F" w:rsidP="00770C4F">
      <w:pPr>
        <w:pStyle w:val="NoSpacing"/>
      </w:pPr>
      <w:r w:rsidRPr="0048758E">
        <w:t xml:space="preserve">    /// &lt;param name="axis"&gt;axis number 1 or 2&lt;/param&gt;</w:t>
      </w:r>
    </w:p>
    <w:p w14:paraId="7651F224" w14:textId="28A55D7B" w:rsidR="00770C4F" w:rsidRPr="0048758E" w:rsidRDefault="00770C4F" w:rsidP="00770C4F">
      <w:pPr>
        <w:pStyle w:val="NoSpacing"/>
        <w:numPr>
          <w:ilvl w:val="0"/>
          <w:numId w:val="37"/>
        </w:numPr>
      </w:pPr>
      <w:r w:rsidRPr="0048758E">
        <w:t xml:space="preserve">double </w:t>
      </w:r>
      <w:proofErr w:type="spellStart"/>
      <w:proofErr w:type="gramStart"/>
      <w:r w:rsidRPr="0048758E">
        <w:t>GetLastGoToTarget</w:t>
      </w:r>
      <w:proofErr w:type="spellEnd"/>
      <w:r w:rsidRPr="0048758E">
        <w:t>(</w:t>
      </w:r>
      <w:proofErr w:type="gramEnd"/>
      <w:r w:rsidRPr="0048758E">
        <w:t>int axis</w:t>
      </w:r>
      <w:proofErr w:type="gramStart"/>
      <w:r w:rsidRPr="0048758E">
        <w:t>);</w:t>
      </w:r>
      <w:proofErr w:type="gramEnd"/>
    </w:p>
    <w:p w14:paraId="40C33FB2" w14:textId="77777777" w:rsidR="00770C4F" w:rsidRPr="0048758E" w:rsidRDefault="00770C4F" w:rsidP="00770C4F">
      <w:pPr>
        <w:pStyle w:val="NoSpacing"/>
      </w:pPr>
      <w:r w:rsidRPr="0048758E">
        <w:t xml:space="preserve">    /// &lt;summary&gt;</w:t>
      </w:r>
    </w:p>
    <w:p w14:paraId="1D6F69CE" w14:textId="77777777" w:rsidR="00770C4F" w:rsidRPr="0048758E" w:rsidRDefault="00770C4F" w:rsidP="00770C4F">
      <w:pPr>
        <w:pStyle w:val="NoSpacing"/>
      </w:pPr>
      <w:r w:rsidRPr="0048758E">
        <w:t xml:space="preserve">    /// </w:t>
      </w:r>
      <w:proofErr w:type="spellStart"/>
      <w:r w:rsidRPr="0048758E">
        <w:t>i</w:t>
      </w:r>
      <w:proofErr w:type="spellEnd"/>
      <w:r w:rsidRPr="0048758E">
        <w:t xml:space="preserve"> Get Current "slew" speed</w:t>
      </w:r>
    </w:p>
    <w:p w14:paraId="563ACB04" w14:textId="77777777" w:rsidR="00770C4F" w:rsidRPr="0048758E" w:rsidRDefault="00770C4F" w:rsidP="00770C4F">
      <w:pPr>
        <w:pStyle w:val="NoSpacing"/>
      </w:pPr>
      <w:r w:rsidRPr="0048758E">
        <w:t xml:space="preserve">    /// &lt;/summary&gt;</w:t>
      </w:r>
    </w:p>
    <w:p w14:paraId="288B47B9" w14:textId="77777777" w:rsidR="00770C4F" w:rsidRPr="0048758E" w:rsidRDefault="00770C4F" w:rsidP="00770C4F">
      <w:pPr>
        <w:pStyle w:val="NoSpacing"/>
      </w:pPr>
      <w:r w:rsidRPr="0048758E">
        <w:t xml:space="preserve">    /// &lt;param name="axis"&gt;axis number 1 or 2&lt;/param&gt;</w:t>
      </w:r>
    </w:p>
    <w:p w14:paraId="024B53EF" w14:textId="1DAE64B6" w:rsidR="00770C4F" w:rsidRPr="0048758E" w:rsidRDefault="00770C4F" w:rsidP="00770C4F">
      <w:pPr>
        <w:pStyle w:val="NoSpacing"/>
        <w:numPr>
          <w:ilvl w:val="0"/>
          <w:numId w:val="37"/>
        </w:numPr>
      </w:pPr>
      <w:r w:rsidRPr="0048758E">
        <w:t xml:space="preserve">long </w:t>
      </w:r>
      <w:proofErr w:type="spellStart"/>
      <w:proofErr w:type="gramStart"/>
      <w:r w:rsidRPr="0048758E">
        <w:t>GetLastSlewSpeed</w:t>
      </w:r>
      <w:proofErr w:type="spellEnd"/>
      <w:r w:rsidRPr="0048758E">
        <w:t>(</w:t>
      </w:r>
      <w:proofErr w:type="gramEnd"/>
      <w:r w:rsidRPr="0048758E">
        <w:t>int axis</w:t>
      </w:r>
      <w:proofErr w:type="gramStart"/>
      <w:r w:rsidRPr="0048758E">
        <w:t>);</w:t>
      </w:r>
      <w:proofErr w:type="gramEnd"/>
    </w:p>
    <w:p w14:paraId="1EDFB57E" w14:textId="77777777" w:rsidR="00770C4F" w:rsidRPr="0048758E" w:rsidRDefault="00770C4F" w:rsidP="00770C4F">
      <w:pPr>
        <w:pStyle w:val="NoSpacing"/>
      </w:pPr>
      <w:r w:rsidRPr="0048758E">
        <w:t xml:space="preserve">    /// &lt;summary&gt;</w:t>
      </w:r>
    </w:p>
    <w:p w14:paraId="07426910" w14:textId="77777777" w:rsidR="00770C4F" w:rsidRPr="0048758E" w:rsidRDefault="00770C4F" w:rsidP="00770C4F">
      <w:pPr>
        <w:pStyle w:val="NoSpacing"/>
      </w:pPr>
      <w:r w:rsidRPr="0048758E">
        <w:t xml:space="preserve">    /// Margin used to move from high speed to low speed</w:t>
      </w:r>
    </w:p>
    <w:p w14:paraId="19C53D77" w14:textId="77777777" w:rsidR="00770C4F" w:rsidRPr="0048758E" w:rsidRDefault="00770C4F" w:rsidP="00770C4F">
      <w:pPr>
        <w:pStyle w:val="NoSpacing"/>
      </w:pPr>
      <w:r w:rsidRPr="0048758E">
        <w:t xml:space="preserve">    /// &lt;/summary&gt;</w:t>
      </w:r>
    </w:p>
    <w:p w14:paraId="3ED3CFFA" w14:textId="77777777" w:rsidR="00770C4F" w:rsidRPr="0048758E" w:rsidRDefault="00770C4F" w:rsidP="00770C4F">
      <w:pPr>
        <w:pStyle w:val="NoSpacing"/>
      </w:pPr>
      <w:r w:rsidRPr="0048758E">
        <w:t xml:space="preserve">    /// &lt;param name="axis"&gt;axis number 1 or 2&lt;/param&gt;</w:t>
      </w:r>
    </w:p>
    <w:p w14:paraId="5EDE8A2D" w14:textId="77777777" w:rsidR="00770C4F" w:rsidRPr="0048758E" w:rsidRDefault="00770C4F" w:rsidP="00770C4F">
      <w:pPr>
        <w:pStyle w:val="NoSpacing"/>
      </w:pPr>
      <w:r w:rsidRPr="0048758E">
        <w:t xml:space="preserve">    /// &lt;returns&gt;&lt;/returns&gt;</w:t>
      </w:r>
    </w:p>
    <w:p w14:paraId="1A67D0D1" w14:textId="6CB5BE33" w:rsidR="00770C4F" w:rsidRPr="0048758E" w:rsidRDefault="00770C4F" w:rsidP="00770C4F">
      <w:pPr>
        <w:pStyle w:val="NoSpacing"/>
        <w:numPr>
          <w:ilvl w:val="0"/>
          <w:numId w:val="37"/>
        </w:numPr>
      </w:pPr>
      <w:r w:rsidRPr="0048758E">
        <w:t xml:space="preserve">long </w:t>
      </w:r>
      <w:proofErr w:type="spellStart"/>
      <w:proofErr w:type="gramStart"/>
      <w:r w:rsidRPr="0048758E">
        <w:t>GetLowSpeedGotoMargin</w:t>
      </w:r>
      <w:proofErr w:type="spellEnd"/>
      <w:r w:rsidRPr="0048758E">
        <w:t>(</w:t>
      </w:r>
      <w:proofErr w:type="gramEnd"/>
      <w:r w:rsidRPr="0048758E">
        <w:t>int axis</w:t>
      </w:r>
      <w:proofErr w:type="gramStart"/>
      <w:r w:rsidRPr="0048758E">
        <w:t>);</w:t>
      </w:r>
      <w:proofErr w:type="gramEnd"/>
    </w:p>
    <w:p w14:paraId="1BC2AE0E" w14:textId="77777777" w:rsidR="00770C4F" w:rsidRPr="0048758E" w:rsidRDefault="00770C4F" w:rsidP="00770C4F">
      <w:pPr>
        <w:pStyle w:val="NoSpacing"/>
      </w:pPr>
      <w:r w:rsidRPr="0048758E">
        <w:t xml:space="preserve">    /// &lt;summary&gt;</w:t>
      </w:r>
    </w:p>
    <w:p w14:paraId="169C178B" w14:textId="77777777" w:rsidR="00770C4F" w:rsidRPr="0048758E" w:rsidRDefault="00770C4F" w:rsidP="00770C4F">
      <w:pPr>
        <w:pStyle w:val="NoSpacing"/>
      </w:pPr>
      <w:r w:rsidRPr="0048758E">
        <w:t xml:space="preserve">    /// e Gets the complete version string</w:t>
      </w:r>
    </w:p>
    <w:p w14:paraId="7D3FFBC5" w14:textId="77777777" w:rsidR="00770C4F" w:rsidRPr="0048758E" w:rsidRDefault="00770C4F" w:rsidP="00770C4F">
      <w:pPr>
        <w:pStyle w:val="NoSpacing"/>
      </w:pPr>
      <w:r w:rsidRPr="0048758E">
        <w:t xml:space="preserve">    /// &lt;/summary&gt;</w:t>
      </w:r>
    </w:p>
    <w:p w14:paraId="1AAAB153" w14:textId="77777777" w:rsidR="00770C4F" w:rsidRPr="0048758E" w:rsidRDefault="00770C4F" w:rsidP="00770C4F">
      <w:pPr>
        <w:pStyle w:val="NoSpacing"/>
      </w:pPr>
      <w:r w:rsidRPr="0048758E">
        <w:t xml:space="preserve">    /// &lt;returns&gt;&lt;/returns&gt;</w:t>
      </w:r>
    </w:p>
    <w:p w14:paraId="21618144" w14:textId="3E47F2D8" w:rsidR="00770C4F" w:rsidRPr="0048758E" w:rsidRDefault="00770C4F" w:rsidP="00770C4F">
      <w:pPr>
        <w:pStyle w:val="NoSpacing"/>
        <w:numPr>
          <w:ilvl w:val="0"/>
          <w:numId w:val="37"/>
        </w:numPr>
      </w:pPr>
      <w:r w:rsidRPr="0048758E">
        <w:t xml:space="preserve">string </w:t>
      </w:r>
      <w:proofErr w:type="spellStart"/>
      <w:proofErr w:type="gramStart"/>
      <w:r w:rsidRPr="0048758E">
        <w:t>GetMotorCardVersion</w:t>
      </w:r>
      <w:proofErr w:type="spellEnd"/>
      <w:r w:rsidRPr="0048758E">
        <w:t>(</w:t>
      </w:r>
      <w:proofErr w:type="gramEnd"/>
      <w:r w:rsidRPr="0048758E">
        <w:t>int axis</w:t>
      </w:r>
      <w:proofErr w:type="gramStart"/>
      <w:r w:rsidRPr="0048758E">
        <w:t>);</w:t>
      </w:r>
      <w:proofErr w:type="gramEnd"/>
    </w:p>
    <w:p w14:paraId="34A8C573" w14:textId="77777777" w:rsidR="00770C4F" w:rsidRPr="0048758E" w:rsidRDefault="00770C4F" w:rsidP="00770C4F">
      <w:pPr>
        <w:pStyle w:val="NoSpacing"/>
      </w:pPr>
      <w:r w:rsidRPr="0048758E">
        <w:t xml:space="preserve">    /// &lt;summary&gt;</w:t>
      </w:r>
    </w:p>
    <w:p w14:paraId="49ABAC03" w14:textId="77777777" w:rsidR="00770C4F" w:rsidRPr="0048758E" w:rsidRDefault="00770C4F" w:rsidP="00770C4F">
      <w:pPr>
        <w:pStyle w:val="NoSpacing"/>
      </w:pPr>
      <w:r w:rsidRPr="0048758E">
        <w:t xml:space="preserve">    /// s Inquire PEC Period </w:t>
      </w:r>
      <w:proofErr w:type="gramStart"/>
      <w:r w:rsidRPr="0048758E">
        <w:t>":s</w:t>
      </w:r>
      <w:proofErr w:type="gramEnd"/>
      <w:r w:rsidRPr="0048758E">
        <w:t>(*1)", where *1: '1'= CH1, '2'= CH2, '3'= Both.</w:t>
      </w:r>
    </w:p>
    <w:p w14:paraId="59F2C3C2" w14:textId="77777777" w:rsidR="00770C4F" w:rsidRPr="0048758E" w:rsidRDefault="00770C4F" w:rsidP="00770C4F">
      <w:pPr>
        <w:pStyle w:val="NoSpacing"/>
      </w:pPr>
      <w:r w:rsidRPr="0048758E">
        <w:t xml:space="preserve">    /// &lt;/summary&gt;</w:t>
      </w:r>
    </w:p>
    <w:p w14:paraId="514CCD0E" w14:textId="77777777" w:rsidR="00770C4F" w:rsidRPr="0048758E" w:rsidRDefault="00770C4F" w:rsidP="00770C4F">
      <w:pPr>
        <w:pStyle w:val="NoSpacing"/>
      </w:pPr>
      <w:r w:rsidRPr="0048758E">
        <w:t xml:space="preserve">    /// &lt;param name="axis"&gt;axis number 1 or 2&lt;/param&gt;</w:t>
      </w:r>
    </w:p>
    <w:p w14:paraId="0A637B4A" w14:textId="2BBEFF40" w:rsidR="00770C4F" w:rsidRPr="0048758E" w:rsidRDefault="00770C4F" w:rsidP="00770C4F">
      <w:pPr>
        <w:pStyle w:val="NoSpacing"/>
        <w:numPr>
          <w:ilvl w:val="0"/>
          <w:numId w:val="37"/>
        </w:numPr>
      </w:pPr>
      <w:r w:rsidRPr="0048758E">
        <w:t xml:space="preserve">double </w:t>
      </w:r>
      <w:proofErr w:type="spellStart"/>
      <w:proofErr w:type="gramStart"/>
      <w:r w:rsidRPr="0048758E">
        <w:t>GetPecPeriod</w:t>
      </w:r>
      <w:proofErr w:type="spellEnd"/>
      <w:r w:rsidRPr="0048758E">
        <w:t>(</w:t>
      </w:r>
      <w:proofErr w:type="gramEnd"/>
      <w:r w:rsidRPr="0048758E">
        <w:t>int axis</w:t>
      </w:r>
      <w:proofErr w:type="gramStart"/>
      <w:r w:rsidRPr="0048758E">
        <w:t>);</w:t>
      </w:r>
      <w:proofErr w:type="gramEnd"/>
    </w:p>
    <w:p w14:paraId="257D7A42" w14:textId="77777777" w:rsidR="00770C4F" w:rsidRPr="0048758E" w:rsidRDefault="00770C4F" w:rsidP="00770C4F">
      <w:pPr>
        <w:pStyle w:val="NoSpacing"/>
      </w:pPr>
      <w:r w:rsidRPr="0048758E">
        <w:t xml:space="preserve">    /// &lt;summary&gt;</w:t>
      </w:r>
    </w:p>
    <w:p w14:paraId="59C80E8A" w14:textId="77777777" w:rsidR="00770C4F" w:rsidRPr="0048758E" w:rsidRDefault="00770C4F" w:rsidP="00770C4F">
      <w:pPr>
        <w:pStyle w:val="NoSpacing"/>
      </w:pPr>
      <w:r w:rsidRPr="0048758E">
        <w:t xml:space="preserve">    /// Capture axes position and timestamp. 8 </w:t>
      </w:r>
      <w:proofErr w:type="gramStart"/>
      <w:r w:rsidRPr="0048758E">
        <w:t>hex</w:t>
      </w:r>
      <w:proofErr w:type="gramEnd"/>
      <w:r w:rsidRPr="0048758E">
        <w:t xml:space="preserve"> for </w:t>
      </w:r>
      <w:proofErr w:type="spellStart"/>
      <w:r w:rsidRPr="0048758E">
        <w:t>ra</w:t>
      </w:r>
      <w:proofErr w:type="spellEnd"/>
      <w:r w:rsidRPr="0048758E">
        <w:t xml:space="preserve">, 8 </w:t>
      </w:r>
      <w:proofErr w:type="gramStart"/>
      <w:r w:rsidRPr="0048758E">
        <w:t>hex</w:t>
      </w:r>
      <w:proofErr w:type="gramEnd"/>
      <w:r w:rsidRPr="0048758E">
        <w:t xml:space="preserve"> for dec, 16 </w:t>
      </w:r>
      <w:proofErr w:type="gramStart"/>
      <w:r w:rsidRPr="0048758E">
        <w:t>hex</w:t>
      </w:r>
      <w:proofErr w:type="gramEnd"/>
      <w:r w:rsidRPr="0048758E">
        <w:t xml:space="preserve"> in microseconds</w:t>
      </w:r>
    </w:p>
    <w:p w14:paraId="6AE2B8CB" w14:textId="77777777" w:rsidR="00770C4F" w:rsidRPr="0048758E" w:rsidRDefault="00770C4F" w:rsidP="00770C4F">
      <w:pPr>
        <w:pStyle w:val="NoSpacing"/>
      </w:pPr>
      <w:r w:rsidRPr="0048758E">
        <w:t xml:space="preserve">    /// &lt;/summary&gt;</w:t>
      </w:r>
    </w:p>
    <w:p w14:paraId="16D83CD5" w14:textId="77777777" w:rsidR="00770C4F" w:rsidRPr="0048758E" w:rsidRDefault="00770C4F" w:rsidP="00770C4F">
      <w:pPr>
        <w:pStyle w:val="NoSpacing"/>
      </w:pPr>
      <w:r w:rsidRPr="0048758E">
        <w:t xml:space="preserve">    /// &lt;param name="raw"&gt;&lt;/param&gt;</w:t>
      </w:r>
    </w:p>
    <w:p w14:paraId="00A27F3D" w14:textId="77777777" w:rsidR="00770C4F" w:rsidRPr="0048758E" w:rsidRDefault="00770C4F" w:rsidP="00770C4F">
      <w:pPr>
        <w:pStyle w:val="NoSpacing"/>
      </w:pPr>
      <w:r w:rsidRPr="0048758E">
        <w:t xml:space="preserve">    /// &lt;returns&gt;&lt;/returns&gt;</w:t>
      </w:r>
    </w:p>
    <w:p w14:paraId="74F8020D" w14:textId="1BAA2F0B" w:rsidR="00770C4F" w:rsidRPr="0048758E" w:rsidRDefault="00770C4F" w:rsidP="00770C4F">
      <w:pPr>
        <w:pStyle w:val="NoSpacing"/>
        <w:numPr>
          <w:ilvl w:val="0"/>
          <w:numId w:val="37"/>
        </w:numPr>
      </w:pPr>
      <w:r w:rsidRPr="0048758E">
        <w:t xml:space="preserve">string </w:t>
      </w:r>
      <w:proofErr w:type="spellStart"/>
      <w:proofErr w:type="gramStart"/>
      <w:r w:rsidRPr="0048758E">
        <w:t>GetPositionsAndTime</w:t>
      </w:r>
      <w:proofErr w:type="spellEnd"/>
      <w:r w:rsidRPr="0048758E">
        <w:t>(</w:t>
      </w:r>
      <w:proofErr w:type="gramEnd"/>
      <w:r w:rsidRPr="0048758E">
        <w:t>bool raw</w:t>
      </w:r>
      <w:proofErr w:type="gramStart"/>
      <w:r w:rsidRPr="0048758E">
        <w:t>);</w:t>
      </w:r>
      <w:proofErr w:type="gramEnd"/>
    </w:p>
    <w:p w14:paraId="6973A415" w14:textId="77777777" w:rsidR="00770C4F" w:rsidRPr="0048758E" w:rsidRDefault="00770C4F" w:rsidP="00770C4F">
      <w:pPr>
        <w:pStyle w:val="NoSpacing"/>
      </w:pPr>
      <w:r w:rsidRPr="0048758E">
        <w:t xml:space="preserve">    /// &lt;summary&gt;</w:t>
      </w:r>
    </w:p>
    <w:p w14:paraId="146AACA6" w14:textId="77777777" w:rsidR="00770C4F" w:rsidRPr="0048758E" w:rsidRDefault="00770C4F" w:rsidP="00770C4F">
      <w:pPr>
        <w:pStyle w:val="NoSpacing"/>
      </w:pPr>
      <w:r w:rsidRPr="0048758E">
        <w:t xml:space="preserve">    /// c Micro steps from target where the ramp down process begins</w:t>
      </w:r>
    </w:p>
    <w:p w14:paraId="5B6E08D0" w14:textId="77777777" w:rsidR="00770C4F" w:rsidRPr="0048758E" w:rsidRDefault="00770C4F" w:rsidP="00770C4F">
      <w:pPr>
        <w:pStyle w:val="NoSpacing"/>
      </w:pPr>
      <w:r w:rsidRPr="0048758E">
        <w:lastRenderedPageBreak/>
        <w:t xml:space="preserve">    /// &lt;/summary&gt;</w:t>
      </w:r>
    </w:p>
    <w:p w14:paraId="2754E95B" w14:textId="77777777" w:rsidR="00770C4F" w:rsidRPr="0048758E" w:rsidRDefault="00770C4F" w:rsidP="00770C4F">
      <w:pPr>
        <w:pStyle w:val="NoSpacing"/>
      </w:pPr>
      <w:r w:rsidRPr="0048758E">
        <w:t xml:space="preserve">    /// &lt;param name="axis"&gt;axis number 1 or 2&lt;/param&gt;</w:t>
      </w:r>
    </w:p>
    <w:p w14:paraId="7F892112" w14:textId="08B85BCF" w:rsidR="00770C4F" w:rsidRPr="0048758E" w:rsidRDefault="00770C4F" w:rsidP="00770C4F">
      <w:pPr>
        <w:pStyle w:val="NoSpacing"/>
        <w:numPr>
          <w:ilvl w:val="0"/>
          <w:numId w:val="37"/>
        </w:numPr>
      </w:pPr>
      <w:r w:rsidRPr="0048758E">
        <w:t xml:space="preserve">double </w:t>
      </w:r>
      <w:proofErr w:type="spellStart"/>
      <w:proofErr w:type="gramStart"/>
      <w:r w:rsidRPr="0048758E">
        <w:t>GetRampDownRange</w:t>
      </w:r>
      <w:proofErr w:type="spellEnd"/>
      <w:r w:rsidRPr="0048758E">
        <w:t>(</w:t>
      </w:r>
      <w:proofErr w:type="gramEnd"/>
      <w:r w:rsidRPr="0048758E">
        <w:t>int axis</w:t>
      </w:r>
      <w:proofErr w:type="gramStart"/>
      <w:r w:rsidRPr="0048758E">
        <w:t>);</w:t>
      </w:r>
      <w:proofErr w:type="gramEnd"/>
    </w:p>
    <w:p w14:paraId="4AC6A7A6" w14:textId="77777777" w:rsidR="00770C4F" w:rsidRPr="0048758E" w:rsidRDefault="00770C4F" w:rsidP="00770C4F">
      <w:pPr>
        <w:pStyle w:val="NoSpacing"/>
      </w:pPr>
      <w:r w:rsidRPr="0048758E">
        <w:t xml:space="preserve">    /// &lt;summary&gt;</w:t>
      </w:r>
    </w:p>
    <w:p w14:paraId="421A6BBD" w14:textId="77777777" w:rsidR="00770C4F" w:rsidRPr="0048758E" w:rsidRDefault="00770C4F" w:rsidP="00770C4F">
      <w:pPr>
        <w:pStyle w:val="NoSpacing"/>
      </w:pPr>
      <w:r w:rsidRPr="0048758E">
        <w:t xml:space="preserve">    /// D Sidereal rate in axis speed</w:t>
      </w:r>
    </w:p>
    <w:p w14:paraId="0AA402BC" w14:textId="77777777" w:rsidR="00770C4F" w:rsidRPr="0048758E" w:rsidRDefault="00770C4F" w:rsidP="00770C4F">
      <w:pPr>
        <w:pStyle w:val="NoSpacing"/>
      </w:pPr>
      <w:r w:rsidRPr="0048758E">
        <w:t xml:space="preserve">    /// &lt;/summary&gt;</w:t>
      </w:r>
    </w:p>
    <w:p w14:paraId="5109AE4D" w14:textId="77777777" w:rsidR="00770C4F" w:rsidRPr="0048758E" w:rsidRDefault="00770C4F" w:rsidP="00770C4F">
      <w:pPr>
        <w:pStyle w:val="NoSpacing"/>
      </w:pPr>
      <w:r w:rsidRPr="0048758E">
        <w:t xml:space="preserve">    /// &lt;returns&gt;&lt;/returns&gt;</w:t>
      </w:r>
    </w:p>
    <w:p w14:paraId="7B70AF2A" w14:textId="77777777" w:rsidR="00770C4F" w:rsidRPr="0048758E" w:rsidRDefault="00770C4F" w:rsidP="00770C4F">
      <w:pPr>
        <w:pStyle w:val="NoSpacing"/>
      </w:pPr>
      <w:r w:rsidRPr="0048758E">
        <w:t xml:space="preserve">    /// &lt;param name="axis"&gt;axis number 1 or 2&lt;/param&gt;</w:t>
      </w:r>
    </w:p>
    <w:p w14:paraId="2CFCCD61" w14:textId="67E2F178" w:rsidR="00770C4F" w:rsidRPr="0048758E" w:rsidRDefault="00770C4F" w:rsidP="00770C4F">
      <w:pPr>
        <w:pStyle w:val="NoSpacing"/>
        <w:numPr>
          <w:ilvl w:val="0"/>
          <w:numId w:val="37"/>
        </w:numPr>
      </w:pPr>
      <w:r w:rsidRPr="0048758E">
        <w:t xml:space="preserve">long </w:t>
      </w:r>
      <w:proofErr w:type="spellStart"/>
      <w:proofErr w:type="gramStart"/>
      <w:r w:rsidRPr="0048758E">
        <w:t>GetSiderealRate</w:t>
      </w:r>
      <w:proofErr w:type="spellEnd"/>
      <w:r w:rsidRPr="0048758E">
        <w:t>(</w:t>
      </w:r>
      <w:proofErr w:type="gramEnd"/>
      <w:r w:rsidRPr="0048758E">
        <w:t>int axis</w:t>
      </w:r>
      <w:proofErr w:type="gramStart"/>
      <w:r w:rsidRPr="0048758E">
        <w:t>);</w:t>
      </w:r>
      <w:proofErr w:type="gramEnd"/>
    </w:p>
    <w:p w14:paraId="795FC419" w14:textId="77777777" w:rsidR="00770C4F" w:rsidRPr="0048758E" w:rsidRDefault="00770C4F" w:rsidP="00770C4F">
      <w:pPr>
        <w:pStyle w:val="NoSpacing"/>
      </w:pPr>
      <w:r w:rsidRPr="0048758E">
        <w:t xml:space="preserve">    /// &lt;summary&gt;</w:t>
      </w:r>
    </w:p>
    <w:p w14:paraId="69F2E652" w14:textId="77777777" w:rsidR="00770C4F" w:rsidRPr="0048758E" w:rsidRDefault="00770C4F" w:rsidP="00770C4F">
      <w:pPr>
        <w:pStyle w:val="NoSpacing"/>
      </w:pPr>
      <w:r w:rsidRPr="0048758E">
        <w:t xml:space="preserve">    /// Gets the angle in rad from amount of steps</w:t>
      </w:r>
    </w:p>
    <w:p w14:paraId="267ABFB7" w14:textId="77777777" w:rsidR="00770C4F" w:rsidRPr="0048758E" w:rsidRDefault="00770C4F" w:rsidP="00770C4F">
      <w:pPr>
        <w:pStyle w:val="NoSpacing"/>
      </w:pPr>
      <w:r w:rsidRPr="0048758E">
        <w:t xml:space="preserve">    /// &lt;/summary&gt;</w:t>
      </w:r>
    </w:p>
    <w:p w14:paraId="4E19A6D9" w14:textId="77777777" w:rsidR="00770C4F" w:rsidRPr="0048758E" w:rsidRDefault="00770C4F" w:rsidP="00770C4F">
      <w:pPr>
        <w:pStyle w:val="NoSpacing"/>
      </w:pPr>
      <w:r w:rsidRPr="0048758E">
        <w:t xml:space="preserve">    /// &lt;param name="axis"&gt;&lt;/param&gt;</w:t>
      </w:r>
    </w:p>
    <w:p w14:paraId="4922A4BA" w14:textId="77777777" w:rsidR="00770C4F" w:rsidRPr="0048758E" w:rsidRDefault="00770C4F" w:rsidP="00770C4F">
      <w:pPr>
        <w:pStyle w:val="NoSpacing"/>
      </w:pPr>
      <w:r w:rsidRPr="0048758E">
        <w:t xml:space="preserve">    /// &lt;param name="steps"&gt;&lt;/param&gt;</w:t>
      </w:r>
    </w:p>
    <w:p w14:paraId="511661DD" w14:textId="77777777" w:rsidR="00770C4F" w:rsidRPr="0048758E" w:rsidRDefault="00770C4F" w:rsidP="00770C4F">
      <w:pPr>
        <w:pStyle w:val="NoSpacing"/>
      </w:pPr>
      <w:r w:rsidRPr="0048758E">
        <w:t xml:space="preserve">    /// &lt;returns&gt;&lt;/returns&gt;</w:t>
      </w:r>
    </w:p>
    <w:p w14:paraId="62B54382" w14:textId="3A54C109" w:rsidR="00770C4F" w:rsidRPr="0048758E" w:rsidRDefault="00770C4F" w:rsidP="00770C4F">
      <w:pPr>
        <w:pStyle w:val="NoSpacing"/>
        <w:numPr>
          <w:ilvl w:val="0"/>
          <w:numId w:val="37"/>
        </w:numPr>
      </w:pPr>
      <w:r w:rsidRPr="0048758E">
        <w:t xml:space="preserve">double </w:t>
      </w:r>
      <w:proofErr w:type="spellStart"/>
      <w:proofErr w:type="gramStart"/>
      <w:r w:rsidRPr="0048758E">
        <w:t>GetStepToAngle</w:t>
      </w:r>
      <w:proofErr w:type="spellEnd"/>
      <w:r w:rsidRPr="0048758E">
        <w:t>(</w:t>
      </w:r>
      <w:proofErr w:type="gramEnd"/>
      <w:r w:rsidRPr="0048758E">
        <w:t>int axis, long steps</w:t>
      </w:r>
      <w:proofErr w:type="gramStart"/>
      <w:r w:rsidRPr="0048758E">
        <w:t>);</w:t>
      </w:r>
      <w:proofErr w:type="gramEnd"/>
    </w:p>
    <w:p w14:paraId="5EEBC577" w14:textId="77777777" w:rsidR="00770C4F" w:rsidRPr="0048758E" w:rsidRDefault="00770C4F" w:rsidP="00770C4F">
      <w:pPr>
        <w:pStyle w:val="NoSpacing"/>
      </w:pPr>
      <w:r w:rsidRPr="0048758E">
        <w:t xml:space="preserve">    /// &lt;summary&gt;</w:t>
      </w:r>
    </w:p>
    <w:p w14:paraId="16034E02" w14:textId="77777777" w:rsidR="00770C4F" w:rsidRPr="0048758E" w:rsidRDefault="00770C4F" w:rsidP="00770C4F">
      <w:pPr>
        <w:pStyle w:val="NoSpacing"/>
      </w:pPr>
      <w:r w:rsidRPr="0048758E">
        <w:t xml:space="preserve">    /// a Steps per revolution</w:t>
      </w:r>
    </w:p>
    <w:p w14:paraId="17D46C29" w14:textId="77777777" w:rsidR="00770C4F" w:rsidRPr="0048758E" w:rsidRDefault="00770C4F" w:rsidP="00770C4F">
      <w:pPr>
        <w:pStyle w:val="NoSpacing"/>
      </w:pPr>
      <w:r w:rsidRPr="0048758E">
        <w:t xml:space="preserve">    /// &lt;/summary&gt;</w:t>
      </w:r>
    </w:p>
    <w:p w14:paraId="4B4614AB" w14:textId="77777777" w:rsidR="00770C4F" w:rsidRPr="0048758E" w:rsidRDefault="00770C4F" w:rsidP="00770C4F">
      <w:pPr>
        <w:pStyle w:val="NoSpacing"/>
      </w:pPr>
      <w:r w:rsidRPr="0048758E">
        <w:t xml:space="preserve">    /// &lt;param name="axis"&gt;axis number 1 or 2&lt;/param&gt;</w:t>
      </w:r>
    </w:p>
    <w:p w14:paraId="5A93D1AA" w14:textId="77777777" w:rsidR="00770C4F" w:rsidRPr="0048758E" w:rsidRDefault="00770C4F" w:rsidP="00770C4F">
      <w:pPr>
        <w:pStyle w:val="NoSpacing"/>
      </w:pPr>
      <w:r w:rsidRPr="0048758E">
        <w:t xml:space="preserve">    /// &lt;returns&gt;Step Count&lt;/returns&gt;</w:t>
      </w:r>
    </w:p>
    <w:p w14:paraId="73DF5606" w14:textId="3842096B" w:rsidR="00770C4F" w:rsidRPr="0048758E" w:rsidRDefault="00770C4F" w:rsidP="00770C4F">
      <w:pPr>
        <w:pStyle w:val="NoSpacing"/>
        <w:numPr>
          <w:ilvl w:val="0"/>
          <w:numId w:val="37"/>
        </w:numPr>
      </w:pPr>
      <w:r w:rsidRPr="0048758E">
        <w:t xml:space="preserve">long </w:t>
      </w:r>
      <w:proofErr w:type="spellStart"/>
      <w:proofErr w:type="gramStart"/>
      <w:r w:rsidRPr="0048758E">
        <w:t>GetStepsPerRevolution</w:t>
      </w:r>
      <w:proofErr w:type="spellEnd"/>
      <w:r w:rsidRPr="0048758E">
        <w:t>(</w:t>
      </w:r>
      <w:proofErr w:type="gramEnd"/>
      <w:r w:rsidRPr="0048758E">
        <w:t>int axis</w:t>
      </w:r>
      <w:proofErr w:type="gramStart"/>
      <w:r w:rsidRPr="0048758E">
        <w:t>);</w:t>
      </w:r>
      <w:proofErr w:type="gramEnd"/>
    </w:p>
    <w:p w14:paraId="59F41A44" w14:textId="77777777" w:rsidR="00770C4F" w:rsidRPr="0048758E" w:rsidRDefault="00770C4F" w:rsidP="00770C4F">
      <w:pPr>
        <w:pStyle w:val="NoSpacing"/>
      </w:pPr>
      <w:r w:rsidRPr="0048758E">
        <w:t xml:space="preserve">    /// &lt;summary&gt;</w:t>
      </w:r>
    </w:p>
    <w:p w14:paraId="04A086BD" w14:textId="77777777" w:rsidR="00770C4F" w:rsidRPr="0048758E" w:rsidRDefault="00770C4F" w:rsidP="00770C4F">
      <w:pPr>
        <w:pStyle w:val="NoSpacing"/>
      </w:pPr>
      <w:r w:rsidRPr="0048758E">
        <w:t xml:space="preserve">    /// b Frequency of stepping timer</w:t>
      </w:r>
    </w:p>
    <w:p w14:paraId="1D5DA095" w14:textId="77777777" w:rsidR="00770C4F" w:rsidRPr="0048758E" w:rsidRDefault="00770C4F" w:rsidP="00770C4F">
      <w:pPr>
        <w:pStyle w:val="NoSpacing"/>
      </w:pPr>
      <w:r w:rsidRPr="0048758E">
        <w:t xml:space="preserve">    /// &lt;/summary&gt;</w:t>
      </w:r>
    </w:p>
    <w:p w14:paraId="2BE63624" w14:textId="77777777" w:rsidR="00770C4F" w:rsidRPr="0048758E" w:rsidRDefault="00770C4F" w:rsidP="00770C4F">
      <w:pPr>
        <w:pStyle w:val="NoSpacing"/>
      </w:pPr>
      <w:r w:rsidRPr="0048758E">
        <w:t xml:space="preserve">    /// &lt;param name="axis"&gt;axis number 1 or 2&lt;/param&gt;</w:t>
      </w:r>
    </w:p>
    <w:p w14:paraId="39B7DDE4" w14:textId="77777777" w:rsidR="00770C4F" w:rsidRPr="0048758E" w:rsidRDefault="00770C4F" w:rsidP="00770C4F">
      <w:pPr>
        <w:pStyle w:val="NoSpacing"/>
      </w:pPr>
      <w:r w:rsidRPr="0048758E">
        <w:t xml:space="preserve">    /// &lt;returns&gt;Frequency of stepping timer&lt;/returns&gt;</w:t>
      </w:r>
    </w:p>
    <w:p w14:paraId="5DC8535C" w14:textId="6F8A9CB9" w:rsidR="00770C4F" w:rsidRPr="0048758E" w:rsidRDefault="00770C4F" w:rsidP="00770C4F">
      <w:pPr>
        <w:pStyle w:val="NoSpacing"/>
        <w:numPr>
          <w:ilvl w:val="0"/>
          <w:numId w:val="37"/>
        </w:numPr>
      </w:pPr>
      <w:r w:rsidRPr="0048758E">
        <w:t xml:space="preserve">long </w:t>
      </w:r>
      <w:proofErr w:type="gramStart"/>
      <w:r w:rsidRPr="0048758E">
        <w:t>GetStepTimeFreq(</w:t>
      </w:r>
      <w:proofErr w:type="gramEnd"/>
      <w:r w:rsidRPr="0048758E">
        <w:t>int axis</w:t>
      </w:r>
      <w:proofErr w:type="gramStart"/>
      <w:r w:rsidRPr="0048758E">
        <w:t>);</w:t>
      </w:r>
      <w:proofErr w:type="gramEnd"/>
    </w:p>
    <w:p w14:paraId="6932E0F6" w14:textId="77777777" w:rsidR="00770C4F" w:rsidRPr="0048758E" w:rsidRDefault="00770C4F" w:rsidP="00770C4F">
      <w:pPr>
        <w:pStyle w:val="NoSpacing"/>
      </w:pPr>
      <w:r w:rsidRPr="0048758E">
        <w:t xml:space="preserve">    /// &lt;summary&gt;</w:t>
      </w:r>
    </w:p>
    <w:p w14:paraId="5FED36D3" w14:textId="77777777" w:rsidR="00770C4F" w:rsidRPr="0048758E" w:rsidRDefault="00770C4F" w:rsidP="00770C4F">
      <w:pPr>
        <w:pStyle w:val="NoSpacing"/>
      </w:pPr>
      <w:r w:rsidRPr="0048758E">
        <w:t xml:space="preserve">    /// The current Declination guide rate </w:t>
      </w:r>
    </w:p>
    <w:p w14:paraId="2A5D275A" w14:textId="77777777" w:rsidR="00770C4F" w:rsidRPr="0048758E" w:rsidRDefault="00770C4F" w:rsidP="00770C4F">
      <w:pPr>
        <w:pStyle w:val="NoSpacing"/>
      </w:pPr>
      <w:r w:rsidRPr="0048758E">
        <w:t xml:space="preserve">    /// &lt;/summary&gt;</w:t>
      </w:r>
    </w:p>
    <w:p w14:paraId="52BB7459" w14:textId="4BC7F6AE" w:rsidR="00770C4F" w:rsidRPr="0048758E" w:rsidRDefault="00770C4F" w:rsidP="00770C4F">
      <w:pPr>
        <w:pStyle w:val="NoSpacing"/>
        <w:numPr>
          <w:ilvl w:val="0"/>
          <w:numId w:val="37"/>
        </w:numPr>
      </w:pPr>
      <w:r w:rsidRPr="0048758E">
        <w:t xml:space="preserve">double </w:t>
      </w:r>
      <w:proofErr w:type="spellStart"/>
      <w:r w:rsidRPr="0048758E">
        <w:t>GuideRateDeclination</w:t>
      </w:r>
      <w:proofErr w:type="spellEnd"/>
      <w:r w:rsidRPr="0048758E">
        <w:t xml:space="preserve"> </w:t>
      </w:r>
      <w:proofErr w:type="gramStart"/>
      <w:r w:rsidRPr="0048758E">
        <w:t>{ get</w:t>
      </w:r>
      <w:proofErr w:type="gramEnd"/>
      <w:r w:rsidRPr="0048758E">
        <w:t>; set</w:t>
      </w:r>
      <w:proofErr w:type="gramStart"/>
      <w:r w:rsidRPr="0048758E">
        <w:t>; }</w:t>
      </w:r>
      <w:proofErr w:type="gramEnd"/>
    </w:p>
    <w:p w14:paraId="7C6B4D33" w14:textId="77777777" w:rsidR="00770C4F" w:rsidRPr="0048758E" w:rsidRDefault="00770C4F" w:rsidP="00770C4F">
      <w:pPr>
        <w:pStyle w:val="NoSpacing"/>
      </w:pPr>
      <w:r w:rsidRPr="0048758E">
        <w:t xml:space="preserve">    /// &lt;summary&gt;</w:t>
      </w:r>
    </w:p>
    <w:p w14:paraId="3B7D99AF" w14:textId="77777777" w:rsidR="00770C4F" w:rsidRPr="0048758E" w:rsidRDefault="00770C4F" w:rsidP="00770C4F">
      <w:pPr>
        <w:pStyle w:val="NoSpacing"/>
      </w:pPr>
      <w:r w:rsidRPr="0048758E">
        <w:t xml:space="preserve">    /// The current Right Ascension guide rate </w:t>
      </w:r>
    </w:p>
    <w:p w14:paraId="5C7DA7AA" w14:textId="77777777" w:rsidR="00770C4F" w:rsidRPr="0048758E" w:rsidRDefault="00770C4F" w:rsidP="00770C4F">
      <w:pPr>
        <w:pStyle w:val="NoSpacing"/>
      </w:pPr>
      <w:r w:rsidRPr="0048758E">
        <w:t xml:space="preserve">    /// &lt;/summary&gt;</w:t>
      </w:r>
    </w:p>
    <w:p w14:paraId="5B95FD79" w14:textId="39DD0055" w:rsidR="00770C4F" w:rsidRPr="0048758E" w:rsidRDefault="00770C4F" w:rsidP="00770C4F">
      <w:pPr>
        <w:pStyle w:val="NoSpacing"/>
        <w:numPr>
          <w:ilvl w:val="0"/>
          <w:numId w:val="37"/>
        </w:numPr>
      </w:pPr>
      <w:r w:rsidRPr="0048758E">
        <w:t xml:space="preserve">double </w:t>
      </w:r>
      <w:proofErr w:type="spellStart"/>
      <w:r w:rsidRPr="0048758E">
        <w:t>GuideRateRightAscension</w:t>
      </w:r>
      <w:proofErr w:type="spellEnd"/>
      <w:r w:rsidRPr="0048758E">
        <w:t xml:space="preserve"> </w:t>
      </w:r>
      <w:proofErr w:type="gramStart"/>
      <w:r w:rsidRPr="0048758E">
        <w:t>{ get</w:t>
      </w:r>
      <w:proofErr w:type="gramEnd"/>
      <w:r w:rsidRPr="0048758E">
        <w:t>; set</w:t>
      </w:r>
      <w:proofErr w:type="gramStart"/>
      <w:r w:rsidRPr="0048758E">
        <w:t>; }</w:t>
      </w:r>
      <w:proofErr w:type="gramEnd"/>
    </w:p>
    <w:p w14:paraId="2429E732" w14:textId="77777777" w:rsidR="00770C4F" w:rsidRPr="0048758E" w:rsidRDefault="00770C4F" w:rsidP="00770C4F">
      <w:pPr>
        <w:pStyle w:val="NoSpacing"/>
      </w:pPr>
      <w:r w:rsidRPr="0048758E">
        <w:t xml:space="preserve">    /// &lt;summary&gt;</w:t>
      </w:r>
    </w:p>
    <w:p w14:paraId="769733A4" w14:textId="77777777" w:rsidR="00770C4F" w:rsidRPr="0048758E" w:rsidRDefault="00770C4F" w:rsidP="00770C4F">
      <w:pPr>
        <w:pStyle w:val="NoSpacing"/>
      </w:pPr>
      <w:r w:rsidRPr="0048758E">
        <w:t xml:space="preserve">    /// F Initialize both Axes</w:t>
      </w:r>
    </w:p>
    <w:p w14:paraId="21A5098D" w14:textId="77777777" w:rsidR="00770C4F" w:rsidRPr="0048758E" w:rsidRDefault="00770C4F" w:rsidP="00770C4F">
      <w:pPr>
        <w:pStyle w:val="NoSpacing"/>
      </w:pPr>
      <w:r w:rsidRPr="0048758E">
        <w:t xml:space="preserve">    /// &lt;/summary&gt;</w:t>
      </w:r>
    </w:p>
    <w:p w14:paraId="536C1A26" w14:textId="0384615B" w:rsidR="00770C4F" w:rsidRPr="0048758E" w:rsidRDefault="00770C4F" w:rsidP="00770C4F">
      <w:pPr>
        <w:pStyle w:val="NoSpacing"/>
        <w:numPr>
          <w:ilvl w:val="0"/>
          <w:numId w:val="37"/>
        </w:numPr>
      </w:pPr>
      <w:r w:rsidRPr="0048758E">
        <w:t xml:space="preserve">void </w:t>
      </w:r>
      <w:proofErr w:type="spellStart"/>
      <w:proofErr w:type="gramStart"/>
      <w:r w:rsidRPr="0048758E">
        <w:t>InitializeAxes</w:t>
      </w:r>
      <w:proofErr w:type="spellEnd"/>
      <w:r w:rsidRPr="0048758E">
        <w:t>();</w:t>
      </w:r>
      <w:proofErr w:type="gramEnd"/>
    </w:p>
    <w:p w14:paraId="7533F8EC" w14:textId="77777777" w:rsidR="00770C4F" w:rsidRPr="0048758E" w:rsidRDefault="00770C4F" w:rsidP="00770C4F">
      <w:pPr>
        <w:pStyle w:val="NoSpacing"/>
      </w:pPr>
      <w:r w:rsidRPr="0048758E">
        <w:t xml:space="preserve">    /// &lt;summary&gt;</w:t>
      </w:r>
    </w:p>
    <w:p w14:paraId="65E15CC2" w14:textId="77777777" w:rsidR="00770C4F" w:rsidRPr="0048758E" w:rsidRDefault="00770C4F" w:rsidP="00770C4F">
      <w:pPr>
        <w:pStyle w:val="NoSpacing"/>
      </w:pPr>
      <w:r w:rsidRPr="0048758E">
        <w:t xml:space="preserve">    /// Is the auto home process running</w:t>
      </w:r>
    </w:p>
    <w:p w14:paraId="11B07564" w14:textId="77777777" w:rsidR="00770C4F" w:rsidRPr="0048758E" w:rsidRDefault="00770C4F" w:rsidP="00770C4F">
      <w:pPr>
        <w:pStyle w:val="NoSpacing"/>
      </w:pPr>
      <w:r w:rsidRPr="0048758E">
        <w:t xml:space="preserve">    /// &lt;/summary&gt;</w:t>
      </w:r>
    </w:p>
    <w:p w14:paraId="39943AEB" w14:textId="4911D895" w:rsidR="00770C4F" w:rsidRPr="0048758E" w:rsidRDefault="00770C4F" w:rsidP="00770C4F">
      <w:pPr>
        <w:pStyle w:val="NoSpacing"/>
        <w:numPr>
          <w:ilvl w:val="0"/>
          <w:numId w:val="37"/>
        </w:numPr>
      </w:pPr>
      <w:r w:rsidRPr="0048758E">
        <w:t xml:space="preserve">bool </w:t>
      </w:r>
      <w:proofErr w:type="spellStart"/>
      <w:r w:rsidRPr="0048758E">
        <w:t>IsAutoHomeRunning</w:t>
      </w:r>
      <w:proofErr w:type="spellEnd"/>
      <w:r w:rsidRPr="0048758E">
        <w:t xml:space="preserve"> </w:t>
      </w:r>
      <w:proofErr w:type="gramStart"/>
      <w:r w:rsidRPr="0048758E">
        <w:t>{ get; }</w:t>
      </w:r>
      <w:proofErr w:type="gramEnd"/>
    </w:p>
    <w:p w14:paraId="06A52F0D" w14:textId="77777777" w:rsidR="00770C4F" w:rsidRPr="0048758E" w:rsidRDefault="00770C4F" w:rsidP="00770C4F">
      <w:pPr>
        <w:pStyle w:val="NoSpacing"/>
      </w:pPr>
      <w:r w:rsidRPr="0048758E">
        <w:lastRenderedPageBreak/>
        <w:t xml:space="preserve">    /// &lt;summary&gt;</w:t>
      </w:r>
    </w:p>
    <w:p w14:paraId="0A0ACBDC" w14:textId="77777777" w:rsidR="00770C4F" w:rsidRPr="0048758E" w:rsidRDefault="00770C4F" w:rsidP="00770C4F">
      <w:pPr>
        <w:pStyle w:val="NoSpacing"/>
      </w:pPr>
      <w:r w:rsidRPr="0048758E">
        <w:t xml:space="preserve">    /// Is mount in a connected serial state</w:t>
      </w:r>
    </w:p>
    <w:p w14:paraId="5B3B6AFF" w14:textId="77777777" w:rsidR="00770C4F" w:rsidRPr="0048758E" w:rsidRDefault="00770C4F" w:rsidP="00770C4F">
      <w:pPr>
        <w:pStyle w:val="NoSpacing"/>
      </w:pPr>
      <w:r w:rsidRPr="0048758E">
        <w:t xml:space="preserve">    /// &lt;/summary&gt;</w:t>
      </w:r>
    </w:p>
    <w:p w14:paraId="11849BB2" w14:textId="6888417F" w:rsidR="00770C4F" w:rsidRPr="0048758E" w:rsidRDefault="00770C4F" w:rsidP="00770C4F">
      <w:pPr>
        <w:pStyle w:val="NoSpacing"/>
        <w:numPr>
          <w:ilvl w:val="0"/>
          <w:numId w:val="37"/>
        </w:numPr>
      </w:pPr>
      <w:r w:rsidRPr="0048758E">
        <w:t xml:space="preserve">bool </w:t>
      </w:r>
      <w:proofErr w:type="spellStart"/>
      <w:r w:rsidRPr="0048758E">
        <w:t>IsConnected</w:t>
      </w:r>
      <w:proofErr w:type="spellEnd"/>
      <w:r w:rsidRPr="0048758E">
        <w:t xml:space="preserve"> </w:t>
      </w:r>
      <w:proofErr w:type="gramStart"/>
      <w:r w:rsidRPr="0048758E">
        <w:t>{ get; }</w:t>
      </w:r>
      <w:proofErr w:type="gramEnd"/>
    </w:p>
    <w:p w14:paraId="2755B416" w14:textId="77777777" w:rsidR="00770C4F" w:rsidRPr="0048758E" w:rsidRDefault="00770C4F" w:rsidP="00770C4F">
      <w:pPr>
        <w:pStyle w:val="NoSpacing"/>
      </w:pPr>
      <w:r w:rsidRPr="0048758E">
        <w:t xml:space="preserve">    /// &lt;summary&gt;</w:t>
      </w:r>
    </w:p>
    <w:p w14:paraId="1DEA8138" w14:textId="77777777" w:rsidR="00770C4F" w:rsidRPr="0048758E" w:rsidRDefault="00770C4F" w:rsidP="00770C4F">
      <w:pPr>
        <w:pStyle w:val="NoSpacing"/>
      </w:pPr>
      <w:r w:rsidRPr="0048758E">
        <w:t xml:space="preserve">    /// Starts or Stops mount and connection</w:t>
      </w:r>
    </w:p>
    <w:p w14:paraId="486BF0EC" w14:textId="77777777" w:rsidR="00770C4F" w:rsidRPr="0048758E" w:rsidRDefault="00770C4F" w:rsidP="00770C4F">
      <w:pPr>
        <w:pStyle w:val="NoSpacing"/>
      </w:pPr>
      <w:r w:rsidRPr="0048758E">
        <w:t xml:space="preserve">    /// &lt;/summary&gt;</w:t>
      </w:r>
    </w:p>
    <w:p w14:paraId="700674AF" w14:textId="2BA6BC08" w:rsidR="00770C4F" w:rsidRPr="0048758E" w:rsidRDefault="00770C4F" w:rsidP="00770C4F">
      <w:pPr>
        <w:pStyle w:val="NoSpacing"/>
        <w:numPr>
          <w:ilvl w:val="0"/>
          <w:numId w:val="37"/>
        </w:numPr>
      </w:pPr>
      <w:r w:rsidRPr="0048758E">
        <w:t xml:space="preserve">bool </w:t>
      </w:r>
      <w:proofErr w:type="spellStart"/>
      <w:r w:rsidRPr="0048758E">
        <w:t>IsMountRunning</w:t>
      </w:r>
      <w:proofErr w:type="spellEnd"/>
      <w:r w:rsidRPr="0048758E">
        <w:t xml:space="preserve"> </w:t>
      </w:r>
      <w:proofErr w:type="gramStart"/>
      <w:r w:rsidRPr="0048758E">
        <w:t>{ get</w:t>
      </w:r>
      <w:proofErr w:type="gramEnd"/>
      <w:r w:rsidRPr="0048758E">
        <w:t>; set</w:t>
      </w:r>
      <w:proofErr w:type="gramStart"/>
      <w:r w:rsidRPr="0048758E">
        <w:t>; }</w:t>
      </w:r>
      <w:proofErr w:type="gramEnd"/>
    </w:p>
    <w:p w14:paraId="42B74D71" w14:textId="77777777" w:rsidR="00770C4F" w:rsidRPr="0048758E" w:rsidRDefault="00770C4F" w:rsidP="00770C4F">
      <w:pPr>
        <w:pStyle w:val="NoSpacing"/>
      </w:pPr>
      <w:r w:rsidRPr="0048758E">
        <w:t xml:space="preserve">    /// &lt;summary&gt;</w:t>
      </w:r>
    </w:p>
    <w:p w14:paraId="0D22C93C" w14:textId="77777777" w:rsidR="00770C4F" w:rsidRPr="0048758E" w:rsidRDefault="00770C4F" w:rsidP="00770C4F">
      <w:pPr>
        <w:pStyle w:val="NoSpacing"/>
      </w:pPr>
      <w:r w:rsidRPr="0048758E">
        <w:t xml:space="preserve">    /// Is mount parked</w:t>
      </w:r>
    </w:p>
    <w:p w14:paraId="0A8ECCD4" w14:textId="77777777" w:rsidR="00770C4F" w:rsidRPr="0048758E" w:rsidRDefault="00770C4F" w:rsidP="00770C4F">
      <w:pPr>
        <w:pStyle w:val="NoSpacing"/>
      </w:pPr>
      <w:r w:rsidRPr="0048758E">
        <w:t xml:space="preserve">    /// &lt;/summary&gt;</w:t>
      </w:r>
    </w:p>
    <w:p w14:paraId="2354A62D" w14:textId="2587B473" w:rsidR="00770C4F" w:rsidRPr="0048758E" w:rsidRDefault="00770C4F" w:rsidP="00770C4F">
      <w:pPr>
        <w:pStyle w:val="NoSpacing"/>
        <w:numPr>
          <w:ilvl w:val="0"/>
          <w:numId w:val="37"/>
        </w:numPr>
      </w:pPr>
      <w:r w:rsidRPr="0048758E">
        <w:t xml:space="preserve">bool </w:t>
      </w:r>
      <w:proofErr w:type="spellStart"/>
      <w:r w:rsidRPr="0048758E">
        <w:t>IsParked</w:t>
      </w:r>
      <w:proofErr w:type="spellEnd"/>
      <w:r w:rsidRPr="0048758E">
        <w:t xml:space="preserve"> </w:t>
      </w:r>
      <w:proofErr w:type="gramStart"/>
      <w:r w:rsidRPr="0048758E">
        <w:t>{ get; }</w:t>
      </w:r>
      <w:proofErr w:type="gramEnd"/>
    </w:p>
    <w:p w14:paraId="0177D8EE" w14:textId="77777777" w:rsidR="00770C4F" w:rsidRPr="0048758E" w:rsidRDefault="00770C4F" w:rsidP="00770C4F">
      <w:pPr>
        <w:pStyle w:val="NoSpacing"/>
      </w:pPr>
      <w:r w:rsidRPr="0048758E">
        <w:t xml:space="preserve">    /// &lt;summary&gt;</w:t>
      </w:r>
    </w:p>
    <w:p w14:paraId="6DC9C7FF" w14:textId="77777777" w:rsidR="00770C4F" w:rsidRPr="0048758E" w:rsidRDefault="00770C4F" w:rsidP="00770C4F">
      <w:pPr>
        <w:pStyle w:val="NoSpacing"/>
      </w:pPr>
      <w:r w:rsidRPr="0048758E">
        <w:t xml:space="preserve">    /// q Is the mount collecting </w:t>
      </w:r>
      <w:proofErr w:type="spellStart"/>
      <w:r w:rsidRPr="0048758E">
        <w:t>PPec</w:t>
      </w:r>
      <w:proofErr w:type="spellEnd"/>
      <w:r w:rsidRPr="0048758E">
        <w:t xml:space="preserve"> data</w:t>
      </w:r>
    </w:p>
    <w:p w14:paraId="710A81EA" w14:textId="77777777" w:rsidR="00770C4F" w:rsidRPr="0048758E" w:rsidRDefault="00770C4F" w:rsidP="00770C4F">
      <w:pPr>
        <w:pStyle w:val="NoSpacing"/>
      </w:pPr>
      <w:r w:rsidRPr="0048758E">
        <w:t xml:space="preserve">    /// &lt;/summary&gt;</w:t>
      </w:r>
    </w:p>
    <w:p w14:paraId="3B26D230" w14:textId="5FC83B2E" w:rsidR="00770C4F" w:rsidRPr="0048758E" w:rsidRDefault="00770C4F" w:rsidP="00770C4F">
      <w:pPr>
        <w:pStyle w:val="NoSpacing"/>
        <w:numPr>
          <w:ilvl w:val="0"/>
          <w:numId w:val="37"/>
        </w:numPr>
      </w:pPr>
      <w:r w:rsidRPr="0048758E">
        <w:t xml:space="preserve">bool </w:t>
      </w:r>
      <w:proofErr w:type="spellStart"/>
      <w:r w:rsidRPr="0048758E">
        <w:t>IsPPecInTrainingOn</w:t>
      </w:r>
      <w:proofErr w:type="spellEnd"/>
      <w:r w:rsidRPr="0048758E">
        <w:t xml:space="preserve"> </w:t>
      </w:r>
      <w:proofErr w:type="gramStart"/>
      <w:r w:rsidRPr="0048758E">
        <w:t>{ get; }</w:t>
      </w:r>
      <w:proofErr w:type="gramEnd"/>
    </w:p>
    <w:p w14:paraId="5B5A4FBB" w14:textId="77777777" w:rsidR="00770C4F" w:rsidRPr="0048758E" w:rsidRDefault="00770C4F" w:rsidP="00770C4F">
      <w:pPr>
        <w:pStyle w:val="NoSpacing"/>
      </w:pPr>
      <w:r w:rsidRPr="0048758E">
        <w:t xml:space="preserve">    /// &lt;summary&gt;</w:t>
      </w:r>
    </w:p>
    <w:p w14:paraId="32B1A009" w14:textId="77777777" w:rsidR="00770C4F" w:rsidRPr="0048758E" w:rsidRDefault="00770C4F" w:rsidP="00770C4F">
      <w:pPr>
        <w:pStyle w:val="NoSpacing"/>
      </w:pPr>
      <w:r w:rsidRPr="0048758E">
        <w:t xml:space="preserve">    /// q Does the mount have </w:t>
      </w:r>
      <w:proofErr w:type="spellStart"/>
      <w:r w:rsidRPr="0048758E">
        <w:t>PPec</w:t>
      </w:r>
      <w:proofErr w:type="spellEnd"/>
      <w:r w:rsidRPr="0048758E">
        <w:t xml:space="preserve"> turned on</w:t>
      </w:r>
    </w:p>
    <w:p w14:paraId="635550B6" w14:textId="77777777" w:rsidR="00770C4F" w:rsidRPr="0048758E" w:rsidRDefault="00770C4F" w:rsidP="00770C4F">
      <w:pPr>
        <w:pStyle w:val="NoSpacing"/>
      </w:pPr>
      <w:r w:rsidRPr="0048758E">
        <w:t xml:space="preserve">    /// &lt;/summary&gt;</w:t>
      </w:r>
    </w:p>
    <w:p w14:paraId="5B062EFB" w14:textId="1C89CFF0" w:rsidR="00770C4F" w:rsidRPr="0048758E" w:rsidRDefault="00770C4F" w:rsidP="00770C4F">
      <w:pPr>
        <w:pStyle w:val="NoSpacing"/>
        <w:numPr>
          <w:ilvl w:val="0"/>
          <w:numId w:val="37"/>
        </w:numPr>
      </w:pPr>
      <w:r w:rsidRPr="0048758E">
        <w:t xml:space="preserve">bool </w:t>
      </w:r>
      <w:proofErr w:type="spellStart"/>
      <w:r w:rsidRPr="0048758E">
        <w:t>IsPPecOn</w:t>
      </w:r>
      <w:proofErr w:type="spellEnd"/>
      <w:r w:rsidRPr="0048758E">
        <w:t xml:space="preserve"> </w:t>
      </w:r>
      <w:proofErr w:type="gramStart"/>
      <w:r w:rsidRPr="0048758E">
        <w:t>{ get; }</w:t>
      </w:r>
      <w:proofErr w:type="gramEnd"/>
    </w:p>
    <w:p w14:paraId="17453D5C" w14:textId="77777777" w:rsidR="00770C4F" w:rsidRPr="0048758E" w:rsidRDefault="00770C4F" w:rsidP="00770C4F">
      <w:pPr>
        <w:pStyle w:val="NoSpacing"/>
      </w:pPr>
      <w:r w:rsidRPr="0048758E">
        <w:t xml:space="preserve">    /// &lt;summary&gt;</w:t>
      </w:r>
    </w:p>
    <w:p w14:paraId="564FB4A8" w14:textId="77777777" w:rsidR="00770C4F" w:rsidRPr="0048758E" w:rsidRDefault="00770C4F" w:rsidP="00770C4F">
      <w:pPr>
        <w:pStyle w:val="NoSpacing"/>
      </w:pPr>
      <w:r w:rsidRPr="0048758E">
        <w:t xml:space="preserve">    /// j Is axis at full stop</w:t>
      </w:r>
    </w:p>
    <w:p w14:paraId="4AD280C0" w14:textId="77777777" w:rsidR="00770C4F" w:rsidRPr="0048758E" w:rsidRDefault="00770C4F" w:rsidP="00770C4F">
      <w:pPr>
        <w:pStyle w:val="NoSpacing"/>
      </w:pPr>
      <w:r w:rsidRPr="0048758E">
        <w:t xml:space="preserve">    /// &lt;/summary&gt;</w:t>
      </w:r>
    </w:p>
    <w:p w14:paraId="08A218ED" w14:textId="77777777" w:rsidR="00770C4F" w:rsidRPr="0048758E" w:rsidRDefault="00770C4F" w:rsidP="00770C4F">
      <w:pPr>
        <w:pStyle w:val="NoSpacing"/>
      </w:pPr>
      <w:r w:rsidRPr="0048758E">
        <w:t xml:space="preserve">    /// &lt;param name="axis"&gt;axis number 1 or 2&lt;/param&gt;</w:t>
      </w:r>
    </w:p>
    <w:p w14:paraId="4DA2E109" w14:textId="77777777" w:rsidR="00770C4F" w:rsidRPr="0048758E" w:rsidRDefault="00770C4F" w:rsidP="00770C4F">
      <w:pPr>
        <w:pStyle w:val="NoSpacing"/>
      </w:pPr>
      <w:r w:rsidRPr="0048758E">
        <w:t xml:space="preserve">    /// &lt;returns&gt;&lt;/returns&gt;</w:t>
      </w:r>
    </w:p>
    <w:p w14:paraId="7CA00529" w14:textId="402B4106" w:rsidR="00770C4F" w:rsidRPr="0048758E" w:rsidRDefault="00770C4F" w:rsidP="00770C4F">
      <w:pPr>
        <w:pStyle w:val="NoSpacing"/>
        <w:numPr>
          <w:ilvl w:val="0"/>
          <w:numId w:val="37"/>
        </w:numPr>
      </w:pPr>
      <w:r w:rsidRPr="0048758E">
        <w:t xml:space="preserve">bool </w:t>
      </w:r>
      <w:proofErr w:type="spellStart"/>
      <w:proofErr w:type="gramStart"/>
      <w:r w:rsidRPr="0048758E">
        <w:t>IsFullStop</w:t>
      </w:r>
      <w:proofErr w:type="spellEnd"/>
      <w:r w:rsidRPr="0048758E">
        <w:t>(</w:t>
      </w:r>
      <w:proofErr w:type="gramEnd"/>
      <w:r w:rsidRPr="0048758E">
        <w:t>int axis</w:t>
      </w:r>
      <w:proofErr w:type="gramStart"/>
      <w:r w:rsidRPr="0048758E">
        <w:t>);</w:t>
      </w:r>
      <w:proofErr w:type="gramEnd"/>
    </w:p>
    <w:p w14:paraId="21F2EF81" w14:textId="77777777" w:rsidR="00770C4F" w:rsidRPr="0048758E" w:rsidRDefault="00770C4F" w:rsidP="00770C4F">
      <w:pPr>
        <w:pStyle w:val="NoSpacing"/>
      </w:pPr>
      <w:r w:rsidRPr="0048758E">
        <w:t xml:space="preserve">    /// &lt;summary&gt;</w:t>
      </w:r>
    </w:p>
    <w:p w14:paraId="7FDAFA35" w14:textId="77777777" w:rsidR="00770C4F" w:rsidRPr="0048758E" w:rsidRDefault="00770C4F" w:rsidP="00770C4F">
      <w:pPr>
        <w:pStyle w:val="NoSpacing"/>
      </w:pPr>
      <w:r w:rsidRPr="0048758E">
        <w:t xml:space="preserve">    /// j Is axis in </w:t>
      </w:r>
      <w:proofErr w:type="gramStart"/>
      <w:r w:rsidRPr="0048758E">
        <w:t>high speed</w:t>
      </w:r>
      <w:proofErr w:type="gramEnd"/>
      <w:r w:rsidRPr="0048758E">
        <w:t xml:space="preserve"> mode</w:t>
      </w:r>
    </w:p>
    <w:p w14:paraId="0EBDB500" w14:textId="77777777" w:rsidR="00770C4F" w:rsidRPr="0048758E" w:rsidRDefault="00770C4F" w:rsidP="00770C4F">
      <w:pPr>
        <w:pStyle w:val="NoSpacing"/>
      </w:pPr>
      <w:r w:rsidRPr="0048758E">
        <w:t xml:space="preserve">    /// &lt;/summary&gt;</w:t>
      </w:r>
    </w:p>
    <w:p w14:paraId="1ED56A4A" w14:textId="77777777" w:rsidR="00770C4F" w:rsidRPr="0048758E" w:rsidRDefault="00770C4F" w:rsidP="00770C4F">
      <w:pPr>
        <w:pStyle w:val="NoSpacing"/>
      </w:pPr>
      <w:r w:rsidRPr="0048758E">
        <w:t xml:space="preserve">    /// &lt;param name="axis"&gt;axis number 1 or 2&lt;/param&gt;</w:t>
      </w:r>
    </w:p>
    <w:p w14:paraId="7C5B4F94" w14:textId="77777777" w:rsidR="00770C4F" w:rsidRPr="0048758E" w:rsidRDefault="00770C4F" w:rsidP="00770C4F">
      <w:pPr>
        <w:pStyle w:val="NoSpacing"/>
      </w:pPr>
      <w:r w:rsidRPr="0048758E">
        <w:t xml:space="preserve">    /// &lt;returns&gt;&lt;/returns&gt;</w:t>
      </w:r>
    </w:p>
    <w:p w14:paraId="5608D188" w14:textId="14B9E73E" w:rsidR="00770C4F" w:rsidRPr="0048758E" w:rsidRDefault="00770C4F" w:rsidP="00770C4F">
      <w:pPr>
        <w:pStyle w:val="NoSpacing"/>
        <w:numPr>
          <w:ilvl w:val="0"/>
          <w:numId w:val="37"/>
        </w:numPr>
      </w:pPr>
      <w:r w:rsidRPr="0048758E">
        <w:t xml:space="preserve">bool </w:t>
      </w:r>
      <w:proofErr w:type="spellStart"/>
      <w:proofErr w:type="gramStart"/>
      <w:r w:rsidRPr="0048758E">
        <w:t>IsHighSpeed</w:t>
      </w:r>
      <w:proofErr w:type="spellEnd"/>
      <w:r w:rsidRPr="0048758E">
        <w:t>(</w:t>
      </w:r>
      <w:proofErr w:type="gramEnd"/>
      <w:r w:rsidRPr="0048758E">
        <w:t>int axis</w:t>
      </w:r>
      <w:proofErr w:type="gramStart"/>
      <w:r w:rsidRPr="0048758E">
        <w:t>);</w:t>
      </w:r>
      <w:proofErr w:type="gramEnd"/>
    </w:p>
    <w:p w14:paraId="2B5B367C" w14:textId="77777777" w:rsidR="00770C4F" w:rsidRPr="0048758E" w:rsidRDefault="00770C4F" w:rsidP="00770C4F">
      <w:pPr>
        <w:pStyle w:val="NoSpacing"/>
      </w:pPr>
      <w:r w:rsidRPr="0048758E">
        <w:t xml:space="preserve">    /// &lt;summary&gt;</w:t>
      </w:r>
    </w:p>
    <w:p w14:paraId="6545F1FC" w14:textId="77777777" w:rsidR="00770C4F" w:rsidRPr="0048758E" w:rsidRDefault="00770C4F" w:rsidP="00770C4F">
      <w:pPr>
        <w:pStyle w:val="NoSpacing"/>
      </w:pPr>
      <w:r w:rsidRPr="0048758E">
        <w:t xml:space="preserve">    /// Is mount type set to SkyWatcher</w:t>
      </w:r>
    </w:p>
    <w:p w14:paraId="47614091" w14:textId="77777777" w:rsidR="00770C4F" w:rsidRPr="0048758E" w:rsidRDefault="00770C4F" w:rsidP="00770C4F">
      <w:pPr>
        <w:pStyle w:val="NoSpacing"/>
      </w:pPr>
      <w:r w:rsidRPr="0048758E">
        <w:t xml:space="preserve">    /// &lt;/summary&gt;</w:t>
      </w:r>
    </w:p>
    <w:p w14:paraId="78F6C35A" w14:textId="3761DC89" w:rsidR="00770C4F" w:rsidRPr="0048758E" w:rsidRDefault="00770C4F" w:rsidP="00770C4F">
      <w:pPr>
        <w:pStyle w:val="NoSpacing"/>
        <w:numPr>
          <w:ilvl w:val="0"/>
          <w:numId w:val="37"/>
        </w:numPr>
      </w:pPr>
      <w:r w:rsidRPr="0048758E">
        <w:t xml:space="preserve">bool </w:t>
      </w:r>
      <w:proofErr w:type="spellStart"/>
      <w:r w:rsidRPr="0048758E">
        <w:t>IsServerSkyWatcher</w:t>
      </w:r>
      <w:proofErr w:type="spellEnd"/>
      <w:r w:rsidRPr="0048758E">
        <w:t xml:space="preserve"> </w:t>
      </w:r>
      <w:proofErr w:type="gramStart"/>
      <w:r w:rsidRPr="0048758E">
        <w:t>{ get; }</w:t>
      </w:r>
      <w:proofErr w:type="gramEnd"/>
    </w:p>
    <w:p w14:paraId="2DB15B3E" w14:textId="77777777" w:rsidR="00770C4F" w:rsidRPr="0048758E" w:rsidRDefault="00770C4F" w:rsidP="00770C4F">
      <w:pPr>
        <w:pStyle w:val="NoSpacing"/>
      </w:pPr>
      <w:r w:rsidRPr="0048758E">
        <w:t xml:space="preserve">    /// &lt;summary&gt;</w:t>
      </w:r>
    </w:p>
    <w:p w14:paraId="080623A2" w14:textId="77777777" w:rsidR="00770C4F" w:rsidRPr="0048758E" w:rsidRDefault="00770C4F" w:rsidP="00770C4F">
      <w:pPr>
        <w:pStyle w:val="NoSpacing"/>
      </w:pPr>
      <w:r w:rsidRPr="0048758E">
        <w:t xml:space="preserve">    /// f Is axis slewing normal mode</w:t>
      </w:r>
    </w:p>
    <w:p w14:paraId="6E91A39D" w14:textId="77777777" w:rsidR="00770C4F" w:rsidRPr="0048758E" w:rsidRDefault="00770C4F" w:rsidP="00770C4F">
      <w:pPr>
        <w:pStyle w:val="NoSpacing"/>
      </w:pPr>
      <w:r w:rsidRPr="0048758E">
        <w:t xml:space="preserve">    /// &lt;/summary&gt;</w:t>
      </w:r>
    </w:p>
    <w:p w14:paraId="643EACDA" w14:textId="77777777" w:rsidR="00770C4F" w:rsidRPr="0048758E" w:rsidRDefault="00770C4F" w:rsidP="00770C4F">
      <w:pPr>
        <w:pStyle w:val="NoSpacing"/>
      </w:pPr>
      <w:r w:rsidRPr="0048758E">
        <w:t xml:space="preserve">    /// &lt;param name="axis"&gt;axis number 1 or 2&lt;/param&gt;</w:t>
      </w:r>
    </w:p>
    <w:p w14:paraId="537A19E9" w14:textId="77777777" w:rsidR="00770C4F" w:rsidRPr="0048758E" w:rsidRDefault="00770C4F" w:rsidP="00770C4F">
      <w:pPr>
        <w:pStyle w:val="NoSpacing"/>
      </w:pPr>
      <w:r w:rsidRPr="0048758E">
        <w:t xml:space="preserve">    /// &lt;returns&gt;&lt;/returns&gt;</w:t>
      </w:r>
    </w:p>
    <w:p w14:paraId="0E40DD02" w14:textId="62BAEF58" w:rsidR="00770C4F" w:rsidRPr="0048758E" w:rsidRDefault="00770C4F" w:rsidP="00770C4F">
      <w:pPr>
        <w:pStyle w:val="NoSpacing"/>
        <w:numPr>
          <w:ilvl w:val="0"/>
          <w:numId w:val="37"/>
        </w:numPr>
      </w:pPr>
      <w:r w:rsidRPr="0048758E">
        <w:t xml:space="preserve">bool </w:t>
      </w:r>
      <w:proofErr w:type="spellStart"/>
      <w:proofErr w:type="gramStart"/>
      <w:r w:rsidRPr="0048758E">
        <w:t>IsSlewing</w:t>
      </w:r>
      <w:proofErr w:type="spellEnd"/>
      <w:r w:rsidRPr="0048758E">
        <w:t>(</w:t>
      </w:r>
      <w:proofErr w:type="gramEnd"/>
      <w:r w:rsidRPr="0048758E">
        <w:t>int axis</w:t>
      </w:r>
      <w:proofErr w:type="gramStart"/>
      <w:r w:rsidRPr="0048758E">
        <w:t>);</w:t>
      </w:r>
      <w:proofErr w:type="gramEnd"/>
    </w:p>
    <w:p w14:paraId="696B55A3" w14:textId="77777777" w:rsidR="00770C4F" w:rsidRPr="0048758E" w:rsidRDefault="00770C4F" w:rsidP="00770C4F">
      <w:pPr>
        <w:pStyle w:val="NoSpacing"/>
      </w:pPr>
      <w:r w:rsidRPr="0048758E">
        <w:t xml:space="preserve">    /// &lt;summary&gt;</w:t>
      </w:r>
    </w:p>
    <w:p w14:paraId="55C14C18" w14:textId="77777777" w:rsidR="00770C4F" w:rsidRPr="0048758E" w:rsidRDefault="00770C4F" w:rsidP="00770C4F">
      <w:pPr>
        <w:pStyle w:val="NoSpacing"/>
      </w:pPr>
      <w:r w:rsidRPr="0048758E">
        <w:t xml:space="preserve">    /// f Is axis slewing in a positive direction</w:t>
      </w:r>
    </w:p>
    <w:p w14:paraId="7391148D" w14:textId="77777777" w:rsidR="00770C4F" w:rsidRPr="0048758E" w:rsidRDefault="00770C4F" w:rsidP="00770C4F">
      <w:pPr>
        <w:pStyle w:val="NoSpacing"/>
      </w:pPr>
      <w:r w:rsidRPr="0048758E">
        <w:lastRenderedPageBreak/>
        <w:t xml:space="preserve">    /// &lt;/summary&gt;</w:t>
      </w:r>
    </w:p>
    <w:p w14:paraId="1FCE4B47" w14:textId="77777777" w:rsidR="00770C4F" w:rsidRPr="0048758E" w:rsidRDefault="00770C4F" w:rsidP="00770C4F">
      <w:pPr>
        <w:pStyle w:val="NoSpacing"/>
      </w:pPr>
      <w:r w:rsidRPr="0048758E">
        <w:t xml:space="preserve">    /// &lt;param name="axis"&gt;axis number 1 or 2&lt;/param&gt;</w:t>
      </w:r>
    </w:p>
    <w:p w14:paraId="482AA58E" w14:textId="77777777" w:rsidR="00770C4F" w:rsidRPr="0048758E" w:rsidRDefault="00770C4F" w:rsidP="00770C4F">
      <w:pPr>
        <w:pStyle w:val="NoSpacing"/>
      </w:pPr>
      <w:r w:rsidRPr="0048758E">
        <w:t xml:space="preserve">    /// &lt;returns&gt;&lt;/returns&gt;</w:t>
      </w:r>
    </w:p>
    <w:p w14:paraId="271E0C5C" w14:textId="7B69E33F" w:rsidR="00770C4F" w:rsidRPr="0048758E" w:rsidRDefault="00770C4F" w:rsidP="00770C4F">
      <w:pPr>
        <w:pStyle w:val="NoSpacing"/>
        <w:numPr>
          <w:ilvl w:val="0"/>
          <w:numId w:val="37"/>
        </w:numPr>
      </w:pPr>
      <w:r w:rsidRPr="0048758E">
        <w:t xml:space="preserve">bool </w:t>
      </w:r>
      <w:proofErr w:type="spellStart"/>
      <w:proofErr w:type="gramStart"/>
      <w:r w:rsidRPr="0048758E">
        <w:t>IsSlewingForward</w:t>
      </w:r>
      <w:proofErr w:type="spellEnd"/>
      <w:r w:rsidRPr="0048758E">
        <w:t>(</w:t>
      </w:r>
      <w:proofErr w:type="gramEnd"/>
      <w:r w:rsidRPr="0048758E">
        <w:t>int axis</w:t>
      </w:r>
      <w:proofErr w:type="gramStart"/>
      <w:r w:rsidRPr="0048758E">
        <w:t>);</w:t>
      </w:r>
      <w:proofErr w:type="gramEnd"/>
    </w:p>
    <w:p w14:paraId="46CCDBBF" w14:textId="77777777" w:rsidR="00770C4F" w:rsidRPr="0048758E" w:rsidRDefault="00770C4F" w:rsidP="00770C4F">
      <w:pPr>
        <w:pStyle w:val="NoSpacing"/>
      </w:pPr>
      <w:r w:rsidRPr="0048758E">
        <w:t xml:space="preserve">    /// &lt;summary&gt;</w:t>
      </w:r>
    </w:p>
    <w:p w14:paraId="3C16FC50" w14:textId="77777777" w:rsidR="00770C4F" w:rsidRPr="0048758E" w:rsidRDefault="00770C4F" w:rsidP="00770C4F">
      <w:pPr>
        <w:pStyle w:val="NoSpacing"/>
      </w:pPr>
      <w:r w:rsidRPr="0048758E">
        <w:t xml:space="preserve">    /// f Is axis slewing in </w:t>
      </w:r>
      <w:proofErr w:type="spellStart"/>
      <w:r w:rsidRPr="0048758E">
        <w:t>goto</w:t>
      </w:r>
      <w:proofErr w:type="spellEnd"/>
      <w:r w:rsidRPr="0048758E">
        <w:t xml:space="preserve"> mode</w:t>
      </w:r>
    </w:p>
    <w:p w14:paraId="58DA5F4E" w14:textId="77777777" w:rsidR="00770C4F" w:rsidRPr="0048758E" w:rsidRDefault="00770C4F" w:rsidP="00770C4F">
      <w:pPr>
        <w:pStyle w:val="NoSpacing"/>
      </w:pPr>
      <w:r w:rsidRPr="0048758E">
        <w:t xml:space="preserve">    /// &lt;/summary&gt;</w:t>
      </w:r>
    </w:p>
    <w:p w14:paraId="4C870FCC" w14:textId="77777777" w:rsidR="00770C4F" w:rsidRPr="0048758E" w:rsidRDefault="00770C4F" w:rsidP="00770C4F">
      <w:pPr>
        <w:pStyle w:val="NoSpacing"/>
      </w:pPr>
      <w:r w:rsidRPr="0048758E">
        <w:t xml:space="preserve">    /// &lt;param name="axis"&gt;axis number 1 or 2&lt;/param&gt;</w:t>
      </w:r>
    </w:p>
    <w:p w14:paraId="7475E47D" w14:textId="77777777" w:rsidR="00770C4F" w:rsidRPr="0048758E" w:rsidRDefault="00770C4F" w:rsidP="00770C4F">
      <w:pPr>
        <w:pStyle w:val="NoSpacing"/>
      </w:pPr>
      <w:r w:rsidRPr="0048758E">
        <w:t xml:space="preserve">    /// &lt;returns&gt;&lt;/returns&gt;</w:t>
      </w:r>
    </w:p>
    <w:p w14:paraId="69CB9860" w14:textId="339709A8" w:rsidR="00770C4F" w:rsidRPr="0048758E" w:rsidRDefault="00770C4F" w:rsidP="00770C4F">
      <w:pPr>
        <w:pStyle w:val="NoSpacing"/>
        <w:numPr>
          <w:ilvl w:val="0"/>
          <w:numId w:val="37"/>
        </w:numPr>
      </w:pPr>
      <w:r w:rsidRPr="0048758E">
        <w:t xml:space="preserve">bool </w:t>
      </w:r>
      <w:proofErr w:type="spellStart"/>
      <w:proofErr w:type="gramStart"/>
      <w:r w:rsidRPr="0048758E">
        <w:t>IsSlewingTo</w:t>
      </w:r>
      <w:proofErr w:type="spellEnd"/>
      <w:r w:rsidRPr="0048758E">
        <w:t>(</w:t>
      </w:r>
      <w:proofErr w:type="gramEnd"/>
      <w:r w:rsidRPr="0048758E">
        <w:t>int axis</w:t>
      </w:r>
      <w:proofErr w:type="gramStart"/>
      <w:r w:rsidRPr="0048758E">
        <w:t>);</w:t>
      </w:r>
      <w:proofErr w:type="gramEnd"/>
    </w:p>
    <w:p w14:paraId="42A19C93" w14:textId="77777777" w:rsidR="00770C4F" w:rsidRPr="0048758E" w:rsidRDefault="00770C4F" w:rsidP="00770C4F">
      <w:pPr>
        <w:pStyle w:val="NoSpacing"/>
      </w:pPr>
      <w:r w:rsidRPr="0048758E">
        <w:t xml:space="preserve">    /// &lt;summary&gt;</w:t>
      </w:r>
    </w:p>
    <w:p w14:paraId="4D009D5A" w14:textId="77777777" w:rsidR="00770C4F" w:rsidRPr="0048758E" w:rsidRDefault="00770C4F" w:rsidP="00770C4F">
      <w:pPr>
        <w:pStyle w:val="NoSpacing"/>
      </w:pPr>
      <w:r w:rsidRPr="0048758E">
        <w:t xml:space="preserve">    /// Last known error from the AutoHome Process</w:t>
      </w:r>
    </w:p>
    <w:p w14:paraId="2BA15964" w14:textId="77777777" w:rsidR="00770C4F" w:rsidRPr="0048758E" w:rsidRDefault="00770C4F" w:rsidP="00770C4F">
      <w:pPr>
        <w:pStyle w:val="NoSpacing"/>
      </w:pPr>
      <w:r w:rsidRPr="0048758E">
        <w:t xml:space="preserve">    /// &lt;/summary&gt;</w:t>
      </w:r>
    </w:p>
    <w:p w14:paraId="67EF270B" w14:textId="43157B75" w:rsidR="00770C4F" w:rsidRPr="0048758E" w:rsidRDefault="00770C4F" w:rsidP="00770C4F">
      <w:pPr>
        <w:pStyle w:val="NoSpacing"/>
        <w:numPr>
          <w:ilvl w:val="0"/>
          <w:numId w:val="37"/>
        </w:numPr>
      </w:pPr>
      <w:r w:rsidRPr="0048758E">
        <w:t xml:space="preserve">string </w:t>
      </w:r>
      <w:proofErr w:type="spellStart"/>
      <w:r w:rsidRPr="0048758E">
        <w:t>LastAutoHomeError</w:t>
      </w:r>
      <w:proofErr w:type="spellEnd"/>
      <w:r w:rsidRPr="0048758E">
        <w:t xml:space="preserve"> </w:t>
      </w:r>
      <w:proofErr w:type="gramStart"/>
      <w:r w:rsidRPr="0048758E">
        <w:t>{ get; }</w:t>
      </w:r>
      <w:proofErr w:type="gramEnd"/>
    </w:p>
    <w:p w14:paraId="5CB9C968" w14:textId="77777777" w:rsidR="00770C4F" w:rsidRPr="0048758E" w:rsidRDefault="00770C4F" w:rsidP="00770C4F">
      <w:pPr>
        <w:pStyle w:val="NoSpacing"/>
      </w:pPr>
      <w:r w:rsidRPr="0048758E">
        <w:t xml:space="preserve">    /// &lt;summary&gt;</w:t>
      </w:r>
    </w:p>
    <w:p w14:paraId="5E7070A6" w14:textId="77777777" w:rsidR="00770C4F" w:rsidRPr="0048758E" w:rsidRDefault="00770C4F" w:rsidP="00770C4F">
      <w:pPr>
        <w:pStyle w:val="NoSpacing"/>
      </w:pPr>
      <w:r w:rsidRPr="0048758E">
        <w:t xml:space="preserve">    /// e Identify type of mount</w:t>
      </w:r>
    </w:p>
    <w:p w14:paraId="1A9E704A" w14:textId="77777777" w:rsidR="00770C4F" w:rsidRPr="0048758E" w:rsidRDefault="00770C4F" w:rsidP="00770C4F">
      <w:pPr>
        <w:pStyle w:val="NoSpacing"/>
      </w:pPr>
      <w:r w:rsidRPr="0048758E">
        <w:t xml:space="preserve">    /// &lt;/summary&gt;</w:t>
      </w:r>
    </w:p>
    <w:p w14:paraId="4B469482" w14:textId="743F2D93" w:rsidR="00770C4F" w:rsidRPr="0048758E" w:rsidRDefault="00770C4F" w:rsidP="00770C4F">
      <w:pPr>
        <w:pStyle w:val="NoSpacing"/>
        <w:numPr>
          <w:ilvl w:val="0"/>
          <w:numId w:val="37"/>
        </w:numPr>
      </w:pPr>
      <w:r w:rsidRPr="0048758E">
        <w:t xml:space="preserve">string </w:t>
      </w:r>
      <w:proofErr w:type="spellStart"/>
      <w:r w:rsidRPr="0048758E">
        <w:t>MountType</w:t>
      </w:r>
      <w:proofErr w:type="spellEnd"/>
      <w:r w:rsidRPr="0048758E">
        <w:t xml:space="preserve"> </w:t>
      </w:r>
      <w:proofErr w:type="gramStart"/>
      <w:r w:rsidRPr="0048758E">
        <w:t>{ get; }</w:t>
      </w:r>
      <w:proofErr w:type="gramEnd"/>
    </w:p>
    <w:p w14:paraId="6DBC1FF5" w14:textId="77777777" w:rsidR="00770C4F" w:rsidRPr="0048758E" w:rsidRDefault="00770C4F" w:rsidP="00770C4F">
      <w:pPr>
        <w:pStyle w:val="NoSpacing"/>
      </w:pPr>
      <w:r w:rsidRPr="0048758E">
        <w:t xml:space="preserve">    /// &lt;summary&gt;</w:t>
      </w:r>
    </w:p>
    <w:p w14:paraId="6522E6F3" w14:textId="77777777" w:rsidR="00770C4F" w:rsidRPr="0048758E" w:rsidRDefault="00770C4F" w:rsidP="00770C4F">
      <w:pPr>
        <w:pStyle w:val="NoSpacing"/>
      </w:pPr>
      <w:r w:rsidRPr="0048758E">
        <w:t xml:space="preserve">    /// e Identify board version</w:t>
      </w:r>
    </w:p>
    <w:p w14:paraId="0702D651" w14:textId="77777777" w:rsidR="00770C4F" w:rsidRPr="0048758E" w:rsidRDefault="00770C4F" w:rsidP="00770C4F">
      <w:pPr>
        <w:pStyle w:val="NoSpacing"/>
      </w:pPr>
      <w:r w:rsidRPr="0048758E">
        <w:t xml:space="preserve">    /// &lt;/summary&gt;</w:t>
      </w:r>
    </w:p>
    <w:p w14:paraId="12E49355" w14:textId="15AFD38C" w:rsidR="00770C4F" w:rsidRPr="0048758E" w:rsidRDefault="00770C4F" w:rsidP="00770C4F">
      <w:pPr>
        <w:pStyle w:val="NoSpacing"/>
        <w:numPr>
          <w:ilvl w:val="0"/>
          <w:numId w:val="37"/>
        </w:numPr>
      </w:pPr>
      <w:r w:rsidRPr="0048758E">
        <w:t xml:space="preserve">bool </w:t>
      </w:r>
      <w:proofErr w:type="spellStart"/>
      <w:r w:rsidRPr="0048758E">
        <w:t>MountVersion</w:t>
      </w:r>
      <w:proofErr w:type="spellEnd"/>
      <w:r w:rsidRPr="0048758E">
        <w:t xml:space="preserve"> </w:t>
      </w:r>
      <w:proofErr w:type="gramStart"/>
      <w:r w:rsidRPr="0048758E">
        <w:t>{ get; }</w:t>
      </w:r>
      <w:proofErr w:type="gramEnd"/>
    </w:p>
    <w:p w14:paraId="65F4D64E" w14:textId="77777777" w:rsidR="00770C4F" w:rsidRPr="0048758E" w:rsidRDefault="00770C4F" w:rsidP="00770C4F">
      <w:pPr>
        <w:pStyle w:val="NoSpacing"/>
      </w:pPr>
      <w:r w:rsidRPr="0048758E">
        <w:t xml:space="preserve">    /// &lt;summary&gt;</w:t>
      </w:r>
    </w:p>
    <w:p w14:paraId="7CCE518A" w14:textId="77777777" w:rsidR="00770C4F" w:rsidRPr="0048758E" w:rsidRDefault="00770C4F" w:rsidP="00770C4F">
      <w:pPr>
        <w:pStyle w:val="NoSpacing"/>
      </w:pPr>
      <w:r w:rsidRPr="0048758E">
        <w:t xml:space="preserve">    /// Park </w:t>
      </w:r>
      <w:proofErr w:type="gramStart"/>
      <w:r w:rsidRPr="0048758E">
        <w:t>mount</w:t>
      </w:r>
      <w:proofErr w:type="gramEnd"/>
      <w:r w:rsidRPr="0048758E">
        <w:t xml:space="preserve"> to the current selected park position</w:t>
      </w:r>
    </w:p>
    <w:p w14:paraId="121B07DB" w14:textId="77777777" w:rsidR="00770C4F" w:rsidRPr="0048758E" w:rsidRDefault="00770C4F" w:rsidP="00770C4F">
      <w:pPr>
        <w:pStyle w:val="NoSpacing"/>
      </w:pPr>
      <w:r w:rsidRPr="0048758E">
        <w:t xml:space="preserve">    /// &lt;/summary&gt;</w:t>
      </w:r>
    </w:p>
    <w:p w14:paraId="3209259D" w14:textId="090B2F5D" w:rsidR="00770C4F" w:rsidRPr="0048758E" w:rsidRDefault="00770C4F" w:rsidP="00770C4F">
      <w:pPr>
        <w:pStyle w:val="NoSpacing"/>
        <w:numPr>
          <w:ilvl w:val="0"/>
          <w:numId w:val="37"/>
        </w:numPr>
      </w:pPr>
      <w:r w:rsidRPr="0048758E">
        <w:t xml:space="preserve">void </w:t>
      </w:r>
      <w:proofErr w:type="gramStart"/>
      <w:r w:rsidRPr="0048758E">
        <w:t>Park();</w:t>
      </w:r>
      <w:proofErr w:type="gramEnd"/>
    </w:p>
    <w:p w14:paraId="23F4D5B3" w14:textId="77777777" w:rsidR="00770C4F" w:rsidRPr="0048758E" w:rsidRDefault="00770C4F" w:rsidP="00770C4F">
      <w:pPr>
        <w:pStyle w:val="NoSpacing"/>
      </w:pPr>
      <w:r w:rsidRPr="0048758E">
        <w:t xml:space="preserve">    /// &lt;summary&gt;</w:t>
      </w:r>
    </w:p>
    <w:p w14:paraId="02B6E975" w14:textId="77777777" w:rsidR="00770C4F" w:rsidRPr="0048758E" w:rsidRDefault="00770C4F" w:rsidP="00770C4F">
      <w:pPr>
        <w:pStyle w:val="NoSpacing"/>
      </w:pPr>
      <w:r w:rsidRPr="0048758E">
        <w:t xml:space="preserve">    /// Get parked selected or Set to an existing park position name</w:t>
      </w:r>
    </w:p>
    <w:p w14:paraId="3E26CE2C" w14:textId="77777777" w:rsidR="00770C4F" w:rsidRPr="0048758E" w:rsidRDefault="00770C4F" w:rsidP="00770C4F">
      <w:pPr>
        <w:pStyle w:val="NoSpacing"/>
      </w:pPr>
      <w:r w:rsidRPr="0048758E">
        <w:t xml:space="preserve">    /// &lt;/summary&gt;</w:t>
      </w:r>
    </w:p>
    <w:p w14:paraId="71C04F51" w14:textId="12109BF8" w:rsidR="00770C4F" w:rsidRPr="0048758E" w:rsidRDefault="00770C4F" w:rsidP="00770C4F">
      <w:pPr>
        <w:pStyle w:val="NoSpacing"/>
        <w:numPr>
          <w:ilvl w:val="0"/>
          <w:numId w:val="37"/>
        </w:numPr>
      </w:pPr>
      <w:r w:rsidRPr="0048758E">
        <w:t xml:space="preserve">string </w:t>
      </w:r>
      <w:proofErr w:type="spellStart"/>
      <w:r w:rsidRPr="0048758E">
        <w:t>ParkPosition</w:t>
      </w:r>
      <w:proofErr w:type="spellEnd"/>
      <w:r w:rsidRPr="0048758E">
        <w:t xml:space="preserve"> </w:t>
      </w:r>
      <w:proofErr w:type="gramStart"/>
      <w:r w:rsidRPr="0048758E">
        <w:t>{ get</w:t>
      </w:r>
      <w:proofErr w:type="gramEnd"/>
      <w:r w:rsidRPr="0048758E">
        <w:t>; set</w:t>
      </w:r>
      <w:proofErr w:type="gramStart"/>
      <w:r w:rsidRPr="0048758E">
        <w:t>; }</w:t>
      </w:r>
      <w:proofErr w:type="gramEnd"/>
    </w:p>
    <w:p w14:paraId="79AFC564" w14:textId="77777777" w:rsidR="00770C4F" w:rsidRPr="0048758E" w:rsidRDefault="00770C4F" w:rsidP="00770C4F">
      <w:pPr>
        <w:pStyle w:val="NoSpacing"/>
      </w:pPr>
      <w:r w:rsidRPr="0048758E">
        <w:t xml:space="preserve">    /// &lt;summary&gt;</w:t>
      </w:r>
    </w:p>
    <w:p w14:paraId="67348DFA" w14:textId="77777777" w:rsidR="00770C4F" w:rsidRPr="0048758E" w:rsidRDefault="00770C4F" w:rsidP="00770C4F">
      <w:pPr>
        <w:pStyle w:val="NoSpacing"/>
      </w:pPr>
      <w:r w:rsidRPr="0048758E">
        <w:t xml:space="preserve">    /// Turns </w:t>
      </w:r>
      <w:proofErr w:type="spellStart"/>
      <w:r w:rsidRPr="0048758E">
        <w:t>PPec</w:t>
      </w:r>
      <w:proofErr w:type="spellEnd"/>
      <w:r w:rsidRPr="0048758E">
        <w:t xml:space="preserve"> off during movements and then back on for error correction moves</w:t>
      </w:r>
    </w:p>
    <w:p w14:paraId="6637AB60" w14:textId="77777777" w:rsidR="00770C4F" w:rsidRPr="0048758E" w:rsidRDefault="00770C4F" w:rsidP="00770C4F">
      <w:pPr>
        <w:pStyle w:val="NoSpacing"/>
      </w:pPr>
      <w:r w:rsidRPr="0048758E">
        <w:t xml:space="preserve">    /// &lt;/summary&gt;</w:t>
      </w:r>
    </w:p>
    <w:p w14:paraId="00B66FE0" w14:textId="77777777" w:rsidR="00770C4F" w:rsidRPr="0048758E" w:rsidRDefault="00770C4F" w:rsidP="00770C4F">
      <w:pPr>
        <w:pStyle w:val="NoSpacing"/>
      </w:pPr>
      <w:r w:rsidRPr="0048758E">
        <w:t xml:space="preserve">    /// &lt;param name="on"&gt;&lt;/param&gt;</w:t>
      </w:r>
    </w:p>
    <w:p w14:paraId="71EE8A5C" w14:textId="5C701C55" w:rsidR="00770C4F" w:rsidRPr="0048758E" w:rsidRDefault="00770C4F" w:rsidP="00770C4F">
      <w:pPr>
        <w:pStyle w:val="NoSpacing"/>
        <w:numPr>
          <w:ilvl w:val="0"/>
          <w:numId w:val="37"/>
        </w:numPr>
      </w:pPr>
      <w:r w:rsidRPr="0048758E">
        <w:t xml:space="preserve">void </w:t>
      </w:r>
      <w:proofErr w:type="spellStart"/>
      <w:proofErr w:type="gramStart"/>
      <w:r w:rsidRPr="0048758E">
        <w:t>SkySetAlternatingPPec</w:t>
      </w:r>
      <w:proofErr w:type="spellEnd"/>
      <w:r w:rsidRPr="0048758E">
        <w:t>(</w:t>
      </w:r>
      <w:proofErr w:type="gramEnd"/>
      <w:r w:rsidRPr="0048758E">
        <w:t>bool on</w:t>
      </w:r>
      <w:proofErr w:type="gramStart"/>
      <w:r w:rsidRPr="0048758E">
        <w:t>);</w:t>
      </w:r>
      <w:proofErr w:type="gramEnd"/>
    </w:p>
    <w:p w14:paraId="673EEF25" w14:textId="77777777" w:rsidR="00770C4F" w:rsidRPr="0048758E" w:rsidRDefault="00770C4F" w:rsidP="00770C4F">
      <w:pPr>
        <w:pStyle w:val="NoSpacing"/>
      </w:pPr>
      <w:r w:rsidRPr="0048758E">
        <w:t xml:space="preserve">    /// &lt;summary&gt;</w:t>
      </w:r>
    </w:p>
    <w:p w14:paraId="74695041" w14:textId="77777777" w:rsidR="00770C4F" w:rsidRPr="0048758E" w:rsidRDefault="00770C4F" w:rsidP="00770C4F">
      <w:pPr>
        <w:pStyle w:val="NoSpacing"/>
      </w:pPr>
      <w:r w:rsidRPr="0048758E">
        <w:t xml:space="preserve">    /// E Reset the position of an axis</w:t>
      </w:r>
    </w:p>
    <w:p w14:paraId="0738CA73" w14:textId="77777777" w:rsidR="00770C4F" w:rsidRPr="0048758E" w:rsidRDefault="00770C4F" w:rsidP="00770C4F">
      <w:pPr>
        <w:pStyle w:val="NoSpacing"/>
      </w:pPr>
      <w:r w:rsidRPr="0048758E">
        <w:t xml:space="preserve">    /// &lt;/summary&gt;</w:t>
      </w:r>
    </w:p>
    <w:p w14:paraId="28BB4292" w14:textId="77777777" w:rsidR="00770C4F" w:rsidRPr="0048758E" w:rsidRDefault="00770C4F" w:rsidP="00770C4F">
      <w:pPr>
        <w:pStyle w:val="NoSpacing"/>
      </w:pPr>
      <w:r w:rsidRPr="0048758E">
        <w:t xml:space="preserve">    /// &lt;param name="axis"&gt;axis number 1 or 2&lt;/param&gt;</w:t>
      </w:r>
    </w:p>
    <w:p w14:paraId="32F595A2" w14:textId="77777777" w:rsidR="00770C4F" w:rsidRPr="0048758E" w:rsidRDefault="00770C4F" w:rsidP="00770C4F">
      <w:pPr>
        <w:pStyle w:val="NoSpacing"/>
      </w:pPr>
      <w:r w:rsidRPr="0048758E">
        <w:t xml:space="preserve">    /// &lt;param name="position"&gt;degrees&lt;/param&gt;</w:t>
      </w:r>
    </w:p>
    <w:p w14:paraId="127A4358" w14:textId="19870A33" w:rsidR="00770C4F" w:rsidRPr="0048758E" w:rsidRDefault="00770C4F" w:rsidP="00770C4F">
      <w:pPr>
        <w:pStyle w:val="NoSpacing"/>
        <w:numPr>
          <w:ilvl w:val="0"/>
          <w:numId w:val="37"/>
        </w:numPr>
      </w:pPr>
      <w:r w:rsidRPr="0048758E">
        <w:t xml:space="preserve">void </w:t>
      </w:r>
      <w:proofErr w:type="spellStart"/>
      <w:proofErr w:type="gramStart"/>
      <w:r w:rsidRPr="0048758E">
        <w:t>SetAxisPosition</w:t>
      </w:r>
      <w:proofErr w:type="spellEnd"/>
      <w:r w:rsidRPr="0048758E">
        <w:t>(</w:t>
      </w:r>
      <w:proofErr w:type="gramEnd"/>
      <w:r w:rsidRPr="0048758E">
        <w:t>int axis, double position</w:t>
      </w:r>
      <w:proofErr w:type="gramStart"/>
      <w:r w:rsidRPr="0048758E">
        <w:t>);</w:t>
      </w:r>
      <w:proofErr w:type="gramEnd"/>
    </w:p>
    <w:p w14:paraId="77763220" w14:textId="77777777" w:rsidR="00770C4F" w:rsidRPr="0048758E" w:rsidRDefault="00770C4F" w:rsidP="00770C4F">
      <w:pPr>
        <w:pStyle w:val="NoSpacing"/>
      </w:pPr>
      <w:r w:rsidRPr="0048758E">
        <w:t xml:space="preserve">    /// &lt;summary&gt;</w:t>
      </w:r>
    </w:p>
    <w:p w14:paraId="0C6DE772" w14:textId="77777777" w:rsidR="00770C4F" w:rsidRPr="0048758E" w:rsidRDefault="00770C4F" w:rsidP="00770C4F">
      <w:pPr>
        <w:pStyle w:val="NoSpacing"/>
      </w:pPr>
      <w:r w:rsidRPr="0048758E">
        <w:t xml:space="preserve">    /// E Reset the position of an axis</w:t>
      </w:r>
    </w:p>
    <w:p w14:paraId="6F54B097" w14:textId="77777777" w:rsidR="00770C4F" w:rsidRPr="0048758E" w:rsidRDefault="00770C4F" w:rsidP="00770C4F">
      <w:pPr>
        <w:pStyle w:val="NoSpacing"/>
      </w:pPr>
      <w:r w:rsidRPr="0048758E">
        <w:t xml:space="preserve">    /// &lt;/summary&gt;</w:t>
      </w:r>
    </w:p>
    <w:p w14:paraId="1F078931" w14:textId="77777777" w:rsidR="00770C4F" w:rsidRPr="0048758E" w:rsidRDefault="00770C4F" w:rsidP="00770C4F">
      <w:pPr>
        <w:pStyle w:val="NoSpacing"/>
      </w:pPr>
      <w:r w:rsidRPr="0048758E">
        <w:lastRenderedPageBreak/>
        <w:t xml:space="preserve">    /// &lt;param name="axis"&gt;axis number 1 or 2&lt;/param&gt;</w:t>
      </w:r>
    </w:p>
    <w:p w14:paraId="7F26EBD9" w14:textId="77777777" w:rsidR="00770C4F" w:rsidRPr="0048758E" w:rsidRDefault="00770C4F" w:rsidP="00770C4F">
      <w:pPr>
        <w:pStyle w:val="NoSpacing"/>
      </w:pPr>
      <w:r w:rsidRPr="0048758E">
        <w:t xml:space="preserve">    /// &lt;param name="position"&gt;degrees&lt;/param&gt;</w:t>
      </w:r>
    </w:p>
    <w:p w14:paraId="1332D5E0" w14:textId="6D293E20" w:rsidR="00770C4F" w:rsidRPr="0048758E" w:rsidRDefault="00770C4F" w:rsidP="00770C4F">
      <w:pPr>
        <w:pStyle w:val="NoSpacing"/>
        <w:numPr>
          <w:ilvl w:val="0"/>
          <w:numId w:val="37"/>
        </w:numPr>
      </w:pPr>
      <w:r w:rsidRPr="0048758E">
        <w:t xml:space="preserve">void </w:t>
      </w:r>
      <w:proofErr w:type="spellStart"/>
      <w:proofErr w:type="gramStart"/>
      <w:r w:rsidRPr="0048758E">
        <w:t>SetAxisPositionCounter</w:t>
      </w:r>
      <w:proofErr w:type="spellEnd"/>
      <w:r w:rsidRPr="0048758E">
        <w:t>(</w:t>
      </w:r>
      <w:proofErr w:type="gramEnd"/>
      <w:r w:rsidRPr="0048758E">
        <w:t>int axis, int position</w:t>
      </w:r>
      <w:proofErr w:type="gramStart"/>
      <w:r w:rsidRPr="0048758E">
        <w:t>);</w:t>
      </w:r>
      <w:proofErr w:type="gramEnd"/>
    </w:p>
    <w:p w14:paraId="2043B789" w14:textId="77777777" w:rsidR="00770C4F" w:rsidRPr="0048758E" w:rsidRDefault="00770C4F" w:rsidP="00770C4F">
      <w:pPr>
        <w:pStyle w:val="NoSpacing"/>
      </w:pPr>
      <w:r w:rsidRPr="0048758E">
        <w:t xml:space="preserve">    /// &lt;summary&gt;</w:t>
      </w:r>
    </w:p>
    <w:p w14:paraId="60E4CF58" w14:textId="77777777" w:rsidR="00770C4F" w:rsidRPr="0048758E" w:rsidRDefault="00770C4F" w:rsidP="00770C4F">
      <w:pPr>
        <w:pStyle w:val="NoSpacing"/>
      </w:pPr>
      <w:r w:rsidRPr="0048758E">
        <w:t xml:space="preserve">    /// M Set the break point increment</w:t>
      </w:r>
    </w:p>
    <w:p w14:paraId="44F3553C" w14:textId="77777777" w:rsidR="00770C4F" w:rsidRPr="0048758E" w:rsidRDefault="00770C4F" w:rsidP="00770C4F">
      <w:pPr>
        <w:pStyle w:val="NoSpacing"/>
      </w:pPr>
      <w:r w:rsidRPr="0048758E">
        <w:t xml:space="preserve">    /// &lt;/summary&gt;</w:t>
      </w:r>
    </w:p>
    <w:p w14:paraId="4619B8B6" w14:textId="77777777" w:rsidR="00770C4F" w:rsidRPr="0048758E" w:rsidRDefault="00770C4F" w:rsidP="00770C4F">
      <w:pPr>
        <w:pStyle w:val="NoSpacing"/>
      </w:pPr>
      <w:r w:rsidRPr="0048758E">
        <w:t xml:space="preserve">    /// &lt;param name="axis"&gt;axis number 1 or 2&lt;/param&gt;</w:t>
      </w:r>
    </w:p>
    <w:p w14:paraId="63CFF6C1" w14:textId="77777777" w:rsidR="00770C4F" w:rsidRPr="0048758E" w:rsidRDefault="00770C4F" w:rsidP="00770C4F">
      <w:pPr>
        <w:pStyle w:val="NoSpacing"/>
      </w:pPr>
      <w:r w:rsidRPr="0048758E">
        <w:t xml:space="preserve">    /// &lt;param name="</w:t>
      </w:r>
      <w:proofErr w:type="spellStart"/>
      <w:r w:rsidRPr="0048758E">
        <w:t>stepsCount</w:t>
      </w:r>
      <w:proofErr w:type="spellEnd"/>
      <w:r w:rsidRPr="0048758E">
        <w:t xml:space="preserve">"&gt;The steps </w:t>
      </w:r>
      <w:proofErr w:type="gramStart"/>
      <w:r w:rsidRPr="0048758E">
        <w:t>count.&lt;</w:t>
      </w:r>
      <w:proofErr w:type="gramEnd"/>
      <w:r w:rsidRPr="0048758E">
        <w:t>/param&gt;</w:t>
      </w:r>
    </w:p>
    <w:p w14:paraId="3C3A45BF" w14:textId="7ABF19C4" w:rsidR="00770C4F" w:rsidRPr="0048758E" w:rsidRDefault="00770C4F" w:rsidP="00770C4F">
      <w:pPr>
        <w:pStyle w:val="NoSpacing"/>
        <w:numPr>
          <w:ilvl w:val="0"/>
          <w:numId w:val="37"/>
        </w:numPr>
      </w:pPr>
      <w:r w:rsidRPr="0048758E">
        <w:t xml:space="preserve">void </w:t>
      </w:r>
      <w:proofErr w:type="spellStart"/>
      <w:proofErr w:type="gramStart"/>
      <w:r w:rsidRPr="0048758E">
        <w:t>SetBreakPointIncrement</w:t>
      </w:r>
      <w:proofErr w:type="spellEnd"/>
      <w:r w:rsidRPr="0048758E">
        <w:t>(</w:t>
      </w:r>
      <w:proofErr w:type="gramEnd"/>
      <w:r w:rsidRPr="0048758E">
        <w:t xml:space="preserve">int axis, long </w:t>
      </w:r>
      <w:proofErr w:type="spellStart"/>
      <w:r w:rsidRPr="0048758E">
        <w:t>stepsCount</w:t>
      </w:r>
      <w:proofErr w:type="spellEnd"/>
      <w:proofErr w:type="gramStart"/>
      <w:r w:rsidRPr="0048758E">
        <w:t>);</w:t>
      </w:r>
      <w:proofErr w:type="gramEnd"/>
    </w:p>
    <w:p w14:paraId="22927EFD" w14:textId="77777777" w:rsidR="00770C4F" w:rsidRPr="0048758E" w:rsidRDefault="00770C4F" w:rsidP="00770C4F">
      <w:pPr>
        <w:pStyle w:val="NoSpacing"/>
      </w:pPr>
      <w:r w:rsidRPr="0048758E">
        <w:t xml:space="preserve">    /// &lt;summary&gt;</w:t>
      </w:r>
    </w:p>
    <w:p w14:paraId="691E7824" w14:textId="77777777" w:rsidR="00770C4F" w:rsidRPr="0048758E" w:rsidRDefault="00770C4F" w:rsidP="00770C4F">
      <w:pPr>
        <w:pStyle w:val="NoSpacing"/>
      </w:pPr>
      <w:r w:rsidRPr="0048758E">
        <w:t xml:space="preserve">    /// Turns on or off converting a Dec pulse guide into a Dec GoTo</w:t>
      </w:r>
    </w:p>
    <w:p w14:paraId="50F3DAD0" w14:textId="77777777" w:rsidR="00770C4F" w:rsidRPr="0048758E" w:rsidRDefault="00770C4F" w:rsidP="00770C4F">
      <w:pPr>
        <w:pStyle w:val="NoSpacing"/>
      </w:pPr>
      <w:r w:rsidRPr="0048758E">
        <w:t xml:space="preserve">    /// &lt;/summary&gt;</w:t>
      </w:r>
    </w:p>
    <w:p w14:paraId="361E4052" w14:textId="77777777" w:rsidR="00770C4F" w:rsidRPr="0048758E" w:rsidRDefault="00770C4F" w:rsidP="00770C4F">
      <w:pPr>
        <w:pStyle w:val="NoSpacing"/>
      </w:pPr>
      <w:r w:rsidRPr="0048758E">
        <w:t xml:space="preserve">    /// &lt;param name="on"&gt;&lt;/param&gt;</w:t>
      </w:r>
    </w:p>
    <w:p w14:paraId="41964CB3" w14:textId="08BC7376" w:rsidR="00770C4F" w:rsidRPr="0048758E" w:rsidRDefault="00770C4F" w:rsidP="00770C4F">
      <w:pPr>
        <w:pStyle w:val="NoSpacing"/>
        <w:numPr>
          <w:ilvl w:val="0"/>
          <w:numId w:val="37"/>
        </w:numPr>
      </w:pPr>
      <w:r w:rsidRPr="0048758E">
        <w:t xml:space="preserve">void </w:t>
      </w:r>
      <w:proofErr w:type="spellStart"/>
      <w:proofErr w:type="gramStart"/>
      <w:r w:rsidRPr="0048758E">
        <w:t>SetDecPulseToGoTo</w:t>
      </w:r>
      <w:proofErr w:type="spellEnd"/>
      <w:r w:rsidRPr="0048758E">
        <w:t>(</w:t>
      </w:r>
      <w:proofErr w:type="gramEnd"/>
      <w:r w:rsidRPr="0048758E">
        <w:t>bool on</w:t>
      </w:r>
      <w:proofErr w:type="gramStart"/>
      <w:r w:rsidRPr="0048758E">
        <w:t>);</w:t>
      </w:r>
      <w:proofErr w:type="gramEnd"/>
    </w:p>
    <w:p w14:paraId="3E0950BC" w14:textId="77777777" w:rsidR="00770C4F" w:rsidRPr="0048758E" w:rsidRDefault="00770C4F" w:rsidP="00770C4F">
      <w:pPr>
        <w:pStyle w:val="NoSpacing"/>
      </w:pPr>
      <w:r w:rsidRPr="0048758E">
        <w:t xml:space="preserve">    /// &lt;summary&gt;</w:t>
      </w:r>
    </w:p>
    <w:p w14:paraId="066B10BF" w14:textId="77777777" w:rsidR="00770C4F" w:rsidRPr="0048758E" w:rsidRDefault="00770C4F" w:rsidP="00770C4F">
      <w:pPr>
        <w:pStyle w:val="NoSpacing"/>
      </w:pPr>
      <w:r w:rsidRPr="0048758E">
        <w:t xml:space="preserve">    /// W 4-5 Turn on off encoders</w:t>
      </w:r>
    </w:p>
    <w:p w14:paraId="546E17B2" w14:textId="77777777" w:rsidR="00770C4F" w:rsidRPr="0048758E" w:rsidRDefault="00770C4F" w:rsidP="00770C4F">
      <w:pPr>
        <w:pStyle w:val="NoSpacing"/>
      </w:pPr>
      <w:r w:rsidRPr="0048758E">
        <w:t xml:space="preserve">    /// &lt;/summary&gt;</w:t>
      </w:r>
    </w:p>
    <w:p w14:paraId="1E8FFD3B" w14:textId="77777777" w:rsidR="00770C4F" w:rsidRPr="0048758E" w:rsidRDefault="00770C4F" w:rsidP="00770C4F">
      <w:pPr>
        <w:pStyle w:val="NoSpacing"/>
      </w:pPr>
      <w:r w:rsidRPr="0048758E">
        <w:t xml:space="preserve">    /// &lt;param name="axis"&gt;axis number 1 or 2&lt;/param&gt;</w:t>
      </w:r>
    </w:p>
    <w:p w14:paraId="14F273B0" w14:textId="77777777" w:rsidR="00770C4F" w:rsidRPr="0048758E" w:rsidRDefault="00770C4F" w:rsidP="00770C4F">
      <w:pPr>
        <w:pStyle w:val="NoSpacing"/>
      </w:pPr>
      <w:r w:rsidRPr="0048758E">
        <w:t xml:space="preserve">    /// &lt;param name="on"&gt;&lt;/param&gt;</w:t>
      </w:r>
    </w:p>
    <w:p w14:paraId="344CE3B5" w14:textId="6D544B06" w:rsidR="00770C4F" w:rsidRPr="0048758E" w:rsidRDefault="00770C4F" w:rsidP="00770C4F">
      <w:pPr>
        <w:pStyle w:val="NoSpacing"/>
        <w:numPr>
          <w:ilvl w:val="0"/>
          <w:numId w:val="37"/>
        </w:numPr>
      </w:pPr>
      <w:r w:rsidRPr="0048758E">
        <w:t xml:space="preserve">void </w:t>
      </w:r>
      <w:proofErr w:type="spellStart"/>
      <w:proofErr w:type="gramStart"/>
      <w:r w:rsidRPr="0048758E">
        <w:t>SetEncoder</w:t>
      </w:r>
      <w:proofErr w:type="spellEnd"/>
      <w:r w:rsidRPr="0048758E">
        <w:t>(</w:t>
      </w:r>
      <w:proofErr w:type="gramEnd"/>
      <w:r w:rsidRPr="0048758E">
        <w:t>int axis, bool on</w:t>
      </w:r>
      <w:proofErr w:type="gramStart"/>
      <w:r w:rsidRPr="0048758E">
        <w:t>);</w:t>
      </w:r>
      <w:proofErr w:type="gramEnd"/>
    </w:p>
    <w:p w14:paraId="04C85626" w14:textId="77777777" w:rsidR="00770C4F" w:rsidRPr="0048758E" w:rsidRDefault="00770C4F" w:rsidP="00770C4F">
      <w:pPr>
        <w:pStyle w:val="NoSpacing"/>
      </w:pPr>
      <w:r w:rsidRPr="0048758E">
        <w:t xml:space="preserve">    /// &lt;summary&gt;</w:t>
      </w:r>
    </w:p>
    <w:p w14:paraId="149D968C" w14:textId="77777777" w:rsidR="00770C4F" w:rsidRPr="0048758E" w:rsidRDefault="00770C4F" w:rsidP="00770C4F">
      <w:pPr>
        <w:pStyle w:val="NoSpacing"/>
      </w:pPr>
      <w:r w:rsidRPr="0048758E">
        <w:t xml:space="preserve">    /// W 6 Enable or Disable Full Current Low speed</w:t>
      </w:r>
    </w:p>
    <w:p w14:paraId="7CA528CF" w14:textId="77777777" w:rsidR="00770C4F" w:rsidRPr="0048758E" w:rsidRDefault="00770C4F" w:rsidP="00770C4F">
      <w:pPr>
        <w:pStyle w:val="NoSpacing"/>
      </w:pPr>
      <w:r w:rsidRPr="0048758E">
        <w:t xml:space="preserve">    /// &lt;/summary&gt;</w:t>
      </w:r>
    </w:p>
    <w:p w14:paraId="671B96FE" w14:textId="77777777" w:rsidR="00770C4F" w:rsidRPr="0048758E" w:rsidRDefault="00770C4F" w:rsidP="00770C4F">
      <w:pPr>
        <w:pStyle w:val="NoSpacing"/>
      </w:pPr>
      <w:r w:rsidRPr="0048758E">
        <w:t xml:space="preserve">    /// &lt;param name="axis"&gt;axis number 1 or 2&lt;/param&gt;</w:t>
      </w:r>
    </w:p>
    <w:p w14:paraId="287C699D" w14:textId="77777777" w:rsidR="00770C4F" w:rsidRPr="0048758E" w:rsidRDefault="00770C4F" w:rsidP="00770C4F">
      <w:pPr>
        <w:pStyle w:val="NoSpacing"/>
      </w:pPr>
      <w:r w:rsidRPr="0048758E">
        <w:t xml:space="preserve">    /// &lt;param name="on"&gt;&lt;/param&gt;</w:t>
      </w:r>
    </w:p>
    <w:p w14:paraId="47EC6F9F" w14:textId="4BDFFF77" w:rsidR="00770C4F" w:rsidRPr="0048758E" w:rsidRDefault="00770C4F" w:rsidP="00770C4F">
      <w:pPr>
        <w:pStyle w:val="NoSpacing"/>
        <w:numPr>
          <w:ilvl w:val="0"/>
          <w:numId w:val="37"/>
        </w:numPr>
      </w:pPr>
      <w:r w:rsidRPr="0048758E">
        <w:t xml:space="preserve">void </w:t>
      </w:r>
      <w:proofErr w:type="spellStart"/>
      <w:proofErr w:type="gramStart"/>
      <w:r w:rsidRPr="0048758E">
        <w:t>SetFullCurrentLowSpeed</w:t>
      </w:r>
      <w:proofErr w:type="spellEnd"/>
      <w:r w:rsidRPr="0048758E">
        <w:t>(</w:t>
      </w:r>
      <w:proofErr w:type="gramEnd"/>
      <w:r w:rsidRPr="0048758E">
        <w:t>int axis, bool on</w:t>
      </w:r>
      <w:proofErr w:type="gramStart"/>
      <w:r w:rsidRPr="0048758E">
        <w:t>);</w:t>
      </w:r>
      <w:proofErr w:type="gramEnd"/>
    </w:p>
    <w:p w14:paraId="5482FA75" w14:textId="77777777" w:rsidR="00770C4F" w:rsidRPr="0048758E" w:rsidRDefault="00770C4F" w:rsidP="00770C4F">
      <w:pPr>
        <w:pStyle w:val="NoSpacing"/>
      </w:pPr>
      <w:r w:rsidRPr="0048758E">
        <w:t xml:space="preserve">    /// &lt;summary&gt;</w:t>
      </w:r>
    </w:p>
    <w:p w14:paraId="3FCF3039" w14:textId="77777777" w:rsidR="00770C4F" w:rsidRPr="0048758E" w:rsidRDefault="00770C4F" w:rsidP="00770C4F">
      <w:pPr>
        <w:pStyle w:val="NoSpacing"/>
      </w:pPr>
      <w:r w:rsidRPr="0048758E">
        <w:t xml:space="preserve">    //</w:t>
      </w:r>
      <w:proofErr w:type="gramStart"/>
      <w:r w:rsidRPr="0048758E">
        <w:t>/  H</w:t>
      </w:r>
      <w:proofErr w:type="gramEnd"/>
      <w:r w:rsidRPr="0048758E">
        <w:t xml:space="preserve"> Set the </w:t>
      </w:r>
      <w:proofErr w:type="spellStart"/>
      <w:r w:rsidRPr="0048758E">
        <w:t>goto</w:t>
      </w:r>
      <w:proofErr w:type="spellEnd"/>
      <w:r w:rsidRPr="0048758E">
        <w:t xml:space="preserve"> target increment in steps</w:t>
      </w:r>
    </w:p>
    <w:p w14:paraId="0A79CCC2" w14:textId="77777777" w:rsidR="00770C4F" w:rsidRPr="0048758E" w:rsidRDefault="00770C4F" w:rsidP="00770C4F">
      <w:pPr>
        <w:pStyle w:val="NoSpacing"/>
      </w:pPr>
      <w:r w:rsidRPr="0048758E">
        <w:t xml:space="preserve">    /// &lt;/summary&gt;</w:t>
      </w:r>
    </w:p>
    <w:p w14:paraId="7DB0DDFA" w14:textId="77777777" w:rsidR="00770C4F" w:rsidRPr="0048758E" w:rsidRDefault="00770C4F" w:rsidP="00770C4F">
      <w:pPr>
        <w:pStyle w:val="NoSpacing"/>
      </w:pPr>
      <w:r w:rsidRPr="0048758E">
        <w:t xml:space="preserve">    /// &lt;param name="axis"&gt;axis number 1 or 2&lt;/param&gt;</w:t>
      </w:r>
    </w:p>
    <w:p w14:paraId="0540C62C" w14:textId="77777777" w:rsidR="00770C4F" w:rsidRPr="0048758E" w:rsidRDefault="00770C4F" w:rsidP="00770C4F">
      <w:pPr>
        <w:pStyle w:val="NoSpacing"/>
      </w:pPr>
      <w:r w:rsidRPr="0048758E">
        <w:t xml:space="preserve">    /// &lt;param name="</w:t>
      </w:r>
      <w:proofErr w:type="spellStart"/>
      <w:r w:rsidRPr="0048758E">
        <w:t>stepsCount</w:t>
      </w:r>
      <w:proofErr w:type="spellEnd"/>
      <w:r w:rsidRPr="0048758E">
        <w:t>"&gt;&lt;/param&gt;</w:t>
      </w:r>
    </w:p>
    <w:p w14:paraId="20FF2D53" w14:textId="761016F5" w:rsidR="00770C4F" w:rsidRPr="0048758E" w:rsidRDefault="00770C4F" w:rsidP="00770C4F">
      <w:pPr>
        <w:pStyle w:val="NoSpacing"/>
        <w:numPr>
          <w:ilvl w:val="0"/>
          <w:numId w:val="37"/>
        </w:numPr>
      </w:pPr>
      <w:r w:rsidRPr="0048758E">
        <w:t xml:space="preserve">void </w:t>
      </w:r>
      <w:proofErr w:type="spellStart"/>
      <w:proofErr w:type="gramStart"/>
      <w:r w:rsidRPr="0048758E">
        <w:t>SetGotoTargetIncrement</w:t>
      </w:r>
      <w:proofErr w:type="spellEnd"/>
      <w:r w:rsidRPr="0048758E">
        <w:t>(</w:t>
      </w:r>
      <w:proofErr w:type="gramEnd"/>
      <w:r w:rsidRPr="0048758E">
        <w:t xml:space="preserve">int axis, long </w:t>
      </w:r>
      <w:proofErr w:type="spellStart"/>
      <w:r w:rsidRPr="0048758E">
        <w:t>stepsCount</w:t>
      </w:r>
      <w:proofErr w:type="spellEnd"/>
      <w:proofErr w:type="gramStart"/>
      <w:r w:rsidRPr="0048758E">
        <w:t>);</w:t>
      </w:r>
      <w:proofErr w:type="gramEnd"/>
    </w:p>
    <w:p w14:paraId="787A8A7D" w14:textId="77777777" w:rsidR="00770C4F" w:rsidRPr="0048758E" w:rsidRDefault="00770C4F" w:rsidP="00770C4F">
      <w:pPr>
        <w:pStyle w:val="NoSpacing"/>
      </w:pPr>
      <w:r w:rsidRPr="0048758E">
        <w:t xml:space="preserve">    /// &lt;summary&gt;</w:t>
      </w:r>
    </w:p>
    <w:p w14:paraId="101FC63D" w14:textId="77777777" w:rsidR="00770C4F" w:rsidRPr="0048758E" w:rsidRDefault="00770C4F" w:rsidP="00770C4F">
      <w:pPr>
        <w:pStyle w:val="NoSpacing"/>
      </w:pPr>
      <w:r w:rsidRPr="0048758E">
        <w:t xml:space="preserve">    /// W 8 Reset the home position index</w:t>
      </w:r>
    </w:p>
    <w:p w14:paraId="2E04CA22" w14:textId="77777777" w:rsidR="00770C4F" w:rsidRPr="0048758E" w:rsidRDefault="00770C4F" w:rsidP="00770C4F">
      <w:pPr>
        <w:pStyle w:val="NoSpacing"/>
      </w:pPr>
      <w:r w:rsidRPr="0048758E">
        <w:t xml:space="preserve">    /// &lt;/summary&gt;</w:t>
      </w:r>
    </w:p>
    <w:p w14:paraId="08CB4821" w14:textId="77777777" w:rsidR="00770C4F" w:rsidRPr="0048758E" w:rsidRDefault="00770C4F" w:rsidP="00770C4F">
      <w:pPr>
        <w:pStyle w:val="NoSpacing"/>
      </w:pPr>
      <w:r w:rsidRPr="0048758E">
        <w:t xml:space="preserve">    /// &lt;param name="axis"&gt;axis number 1 or 2&lt;/param&gt;</w:t>
      </w:r>
    </w:p>
    <w:p w14:paraId="799AE24A" w14:textId="0E50CB28" w:rsidR="00770C4F" w:rsidRPr="0048758E" w:rsidRDefault="00770C4F" w:rsidP="00770C4F">
      <w:pPr>
        <w:pStyle w:val="NoSpacing"/>
        <w:numPr>
          <w:ilvl w:val="0"/>
          <w:numId w:val="37"/>
        </w:numPr>
      </w:pPr>
      <w:r w:rsidRPr="0048758E">
        <w:t xml:space="preserve">void </w:t>
      </w:r>
      <w:proofErr w:type="spellStart"/>
      <w:proofErr w:type="gramStart"/>
      <w:r w:rsidRPr="0048758E">
        <w:t>SetHomePositionIndex</w:t>
      </w:r>
      <w:proofErr w:type="spellEnd"/>
      <w:r w:rsidRPr="0048758E">
        <w:t>(</w:t>
      </w:r>
      <w:proofErr w:type="gramEnd"/>
      <w:r w:rsidRPr="0048758E">
        <w:t>int axis</w:t>
      </w:r>
      <w:proofErr w:type="gramStart"/>
      <w:r w:rsidRPr="0048758E">
        <w:t>);</w:t>
      </w:r>
      <w:proofErr w:type="gramEnd"/>
    </w:p>
    <w:p w14:paraId="45E83BF3" w14:textId="77777777" w:rsidR="00770C4F" w:rsidRPr="0048758E" w:rsidRDefault="00770C4F" w:rsidP="00770C4F">
      <w:pPr>
        <w:pStyle w:val="NoSpacing"/>
      </w:pPr>
      <w:r w:rsidRPr="0048758E">
        <w:t xml:space="preserve">    /// &lt;summary&gt;</w:t>
      </w:r>
    </w:p>
    <w:p w14:paraId="7950B7E9" w14:textId="77777777" w:rsidR="00770C4F" w:rsidRPr="0048758E" w:rsidRDefault="00770C4F" w:rsidP="00770C4F">
      <w:pPr>
        <w:pStyle w:val="NoSpacing"/>
      </w:pPr>
      <w:r w:rsidRPr="0048758E">
        <w:t xml:space="preserve">    /// J Start motion based on previous settings</w:t>
      </w:r>
    </w:p>
    <w:p w14:paraId="28AC4F4C" w14:textId="77777777" w:rsidR="00770C4F" w:rsidRPr="0048758E" w:rsidRDefault="00770C4F" w:rsidP="00770C4F">
      <w:pPr>
        <w:pStyle w:val="NoSpacing"/>
      </w:pPr>
      <w:r w:rsidRPr="0048758E">
        <w:t xml:space="preserve">    /// &lt;/summary&gt;</w:t>
      </w:r>
    </w:p>
    <w:p w14:paraId="756ACE94" w14:textId="77777777" w:rsidR="00770C4F" w:rsidRPr="0048758E" w:rsidRDefault="00770C4F" w:rsidP="00770C4F">
      <w:pPr>
        <w:pStyle w:val="NoSpacing"/>
      </w:pPr>
      <w:r w:rsidRPr="0048758E">
        <w:t xml:space="preserve">    /// &lt;param name="axis"&gt;axis number 1 or 2&lt;/param&gt;</w:t>
      </w:r>
    </w:p>
    <w:p w14:paraId="1D83F7E8" w14:textId="0FC8A110" w:rsidR="00770C4F" w:rsidRPr="0048758E" w:rsidRDefault="00770C4F" w:rsidP="00770C4F">
      <w:pPr>
        <w:pStyle w:val="NoSpacing"/>
        <w:numPr>
          <w:ilvl w:val="0"/>
          <w:numId w:val="37"/>
        </w:numPr>
      </w:pPr>
      <w:r w:rsidRPr="0048758E">
        <w:t xml:space="preserve">void </w:t>
      </w:r>
      <w:proofErr w:type="spellStart"/>
      <w:proofErr w:type="gramStart"/>
      <w:r w:rsidRPr="0048758E">
        <w:t>StartMotion</w:t>
      </w:r>
      <w:proofErr w:type="spellEnd"/>
      <w:r w:rsidRPr="0048758E">
        <w:t>(</w:t>
      </w:r>
      <w:proofErr w:type="gramEnd"/>
      <w:r w:rsidRPr="0048758E">
        <w:t>int axis</w:t>
      </w:r>
      <w:proofErr w:type="gramStart"/>
      <w:r w:rsidRPr="0048758E">
        <w:t>);</w:t>
      </w:r>
      <w:proofErr w:type="gramEnd"/>
    </w:p>
    <w:p w14:paraId="6ACA47BC" w14:textId="77777777" w:rsidR="00770C4F" w:rsidRPr="0048758E" w:rsidRDefault="00770C4F" w:rsidP="00770C4F">
      <w:pPr>
        <w:pStyle w:val="NoSpacing"/>
      </w:pPr>
      <w:r w:rsidRPr="0048758E">
        <w:t xml:space="preserve">    /// &lt;summary&gt;</w:t>
      </w:r>
    </w:p>
    <w:p w14:paraId="6D2EE9EF" w14:textId="77777777" w:rsidR="00770C4F" w:rsidRPr="0048758E" w:rsidRDefault="00770C4F" w:rsidP="00770C4F">
      <w:pPr>
        <w:pStyle w:val="NoSpacing"/>
      </w:pPr>
      <w:r w:rsidRPr="0048758E">
        <w:t xml:space="preserve">    /// G Set a different motion mode</w:t>
      </w:r>
    </w:p>
    <w:p w14:paraId="3BD172BB" w14:textId="77777777" w:rsidR="00770C4F" w:rsidRPr="0048758E" w:rsidRDefault="00770C4F" w:rsidP="00770C4F">
      <w:pPr>
        <w:pStyle w:val="NoSpacing"/>
      </w:pPr>
      <w:r w:rsidRPr="0048758E">
        <w:lastRenderedPageBreak/>
        <w:t xml:space="preserve">    /// &lt;/summary&gt;</w:t>
      </w:r>
    </w:p>
    <w:p w14:paraId="6D2B41FA" w14:textId="77777777" w:rsidR="00770C4F" w:rsidRPr="0048758E" w:rsidRDefault="00770C4F" w:rsidP="00770C4F">
      <w:pPr>
        <w:pStyle w:val="NoSpacing"/>
      </w:pPr>
      <w:r w:rsidRPr="0048758E">
        <w:t xml:space="preserve">    /// &lt;param name="axis"&gt;Axis number 1 or 2&lt;/param&gt;</w:t>
      </w:r>
    </w:p>
    <w:p w14:paraId="2F8F100E" w14:textId="77777777" w:rsidR="00770C4F" w:rsidRPr="0048758E" w:rsidRDefault="00770C4F" w:rsidP="00770C4F">
      <w:pPr>
        <w:pStyle w:val="NoSpacing"/>
      </w:pPr>
      <w:r w:rsidRPr="0048758E">
        <w:t xml:space="preserve">    /// &lt;param name="</w:t>
      </w:r>
      <w:proofErr w:type="spellStart"/>
      <w:r w:rsidRPr="0048758E">
        <w:t>func</w:t>
      </w:r>
      <w:proofErr w:type="spellEnd"/>
      <w:r w:rsidRPr="0048758E">
        <w:t>"&gt;'0' high speed GOTO slewing,'1' low speed slewing mode,'2' low speed GOTO mode,'3' High slewing mode&lt;/param&gt;</w:t>
      </w:r>
    </w:p>
    <w:p w14:paraId="1E67A2DC" w14:textId="77777777" w:rsidR="00770C4F" w:rsidRPr="0048758E" w:rsidRDefault="00770C4F" w:rsidP="00770C4F">
      <w:pPr>
        <w:pStyle w:val="NoSpacing"/>
      </w:pPr>
      <w:r w:rsidRPr="0048758E">
        <w:t xml:space="preserve">    /// &lt;param name="direction"&gt;0=forward (CW) right, 1=backward (CCW) left, also based on observatory settings&lt;/param&gt;</w:t>
      </w:r>
    </w:p>
    <w:p w14:paraId="08DF8720" w14:textId="489EC7A2" w:rsidR="00770C4F" w:rsidRPr="0048758E" w:rsidRDefault="00770C4F" w:rsidP="00770C4F">
      <w:pPr>
        <w:pStyle w:val="NoSpacing"/>
        <w:numPr>
          <w:ilvl w:val="0"/>
          <w:numId w:val="37"/>
        </w:numPr>
      </w:pPr>
      <w:r w:rsidRPr="0048758E">
        <w:t xml:space="preserve">void </w:t>
      </w:r>
      <w:proofErr w:type="spellStart"/>
      <w:proofErr w:type="gramStart"/>
      <w:r w:rsidRPr="0048758E">
        <w:t>SetMotionMode</w:t>
      </w:r>
      <w:proofErr w:type="spellEnd"/>
      <w:r w:rsidRPr="0048758E">
        <w:t>(</w:t>
      </w:r>
      <w:proofErr w:type="gramEnd"/>
      <w:r w:rsidRPr="0048758E">
        <w:t xml:space="preserve">int axis, int </w:t>
      </w:r>
      <w:proofErr w:type="spellStart"/>
      <w:r w:rsidRPr="0048758E">
        <w:t>func</w:t>
      </w:r>
      <w:proofErr w:type="spellEnd"/>
      <w:r w:rsidRPr="0048758E">
        <w:t>, int direction</w:t>
      </w:r>
      <w:proofErr w:type="gramStart"/>
      <w:r w:rsidRPr="0048758E">
        <w:t>);</w:t>
      </w:r>
      <w:proofErr w:type="gramEnd"/>
    </w:p>
    <w:p w14:paraId="024F88C2" w14:textId="77777777" w:rsidR="00770C4F" w:rsidRPr="0048758E" w:rsidRDefault="00770C4F" w:rsidP="00770C4F">
      <w:pPr>
        <w:pStyle w:val="NoSpacing"/>
      </w:pPr>
      <w:r w:rsidRPr="0048758E">
        <w:t xml:space="preserve">    /// &lt;summary&gt;</w:t>
      </w:r>
    </w:p>
    <w:p w14:paraId="403E1B72" w14:textId="77777777" w:rsidR="00770C4F" w:rsidRPr="0048758E" w:rsidRDefault="00770C4F" w:rsidP="00770C4F">
      <w:pPr>
        <w:pStyle w:val="NoSpacing"/>
      </w:pPr>
      <w:r w:rsidRPr="0048758E">
        <w:t xml:space="preserve">    /// W 2-3 Turn on off </w:t>
      </w:r>
      <w:proofErr w:type="spellStart"/>
      <w:r w:rsidRPr="0048758E">
        <w:t>PPec</w:t>
      </w:r>
      <w:proofErr w:type="spellEnd"/>
    </w:p>
    <w:p w14:paraId="29AFBB43" w14:textId="77777777" w:rsidR="00770C4F" w:rsidRPr="0048758E" w:rsidRDefault="00770C4F" w:rsidP="00770C4F">
      <w:pPr>
        <w:pStyle w:val="NoSpacing"/>
      </w:pPr>
      <w:r w:rsidRPr="0048758E">
        <w:t xml:space="preserve">    /// &lt;/summary&gt;</w:t>
      </w:r>
    </w:p>
    <w:p w14:paraId="55AFB176" w14:textId="77777777" w:rsidR="00770C4F" w:rsidRPr="0048758E" w:rsidRDefault="00770C4F" w:rsidP="00770C4F">
      <w:pPr>
        <w:pStyle w:val="NoSpacing"/>
      </w:pPr>
      <w:r w:rsidRPr="0048758E">
        <w:t xml:space="preserve">    /// &lt;param name="axis"&gt;axis number 1 or 2&lt;/param&gt;</w:t>
      </w:r>
    </w:p>
    <w:p w14:paraId="5037D794" w14:textId="77777777" w:rsidR="00770C4F" w:rsidRPr="0048758E" w:rsidRDefault="00770C4F" w:rsidP="00770C4F">
      <w:pPr>
        <w:pStyle w:val="NoSpacing"/>
      </w:pPr>
      <w:r w:rsidRPr="0048758E">
        <w:t xml:space="preserve">    /// &lt;param name="on"&gt;&lt;/param&gt;</w:t>
      </w:r>
    </w:p>
    <w:p w14:paraId="09562F32" w14:textId="1D10DB89" w:rsidR="00770C4F" w:rsidRPr="0048758E" w:rsidRDefault="00770C4F" w:rsidP="00770C4F">
      <w:pPr>
        <w:pStyle w:val="NoSpacing"/>
        <w:numPr>
          <w:ilvl w:val="0"/>
          <w:numId w:val="37"/>
        </w:numPr>
      </w:pPr>
      <w:r w:rsidRPr="0048758E">
        <w:t xml:space="preserve">void </w:t>
      </w:r>
      <w:proofErr w:type="spellStart"/>
      <w:proofErr w:type="gramStart"/>
      <w:r w:rsidRPr="0048758E">
        <w:t>SetPPec</w:t>
      </w:r>
      <w:proofErr w:type="spellEnd"/>
      <w:r w:rsidRPr="0048758E">
        <w:t>(</w:t>
      </w:r>
      <w:proofErr w:type="gramEnd"/>
      <w:r w:rsidRPr="0048758E">
        <w:t>int axis, bool on</w:t>
      </w:r>
      <w:proofErr w:type="gramStart"/>
      <w:r w:rsidRPr="0048758E">
        <w:t>);</w:t>
      </w:r>
      <w:proofErr w:type="gramEnd"/>
    </w:p>
    <w:p w14:paraId="4A5D5041" w14:textId="77777777" w:rsidR="00770C4F" w:rsidRPr="0048758E" w:rsidRDefault="00770C4F" w:rsidP="00770C4F">
      <w:pPr>
        <w:pStyle w:val="NoSpacing"/>
      </w:pPr>
      <w:r w:rsidRPr="0048758E">
        <w:t xml:space="preserve">    /// &lt;summary&gt;</w:t>
      </w:r>
    </w:p>
    <w:p w14:paraId="78DCA534" w14:textId="77777777" w:rsidR="00770C4F" w:rsidRPr="0048758E" w:rsidRDefault="00770C4F" w:rsidP="00770C4F">
      <w:pPr>
        <w:pStyle w:val="NoSpacing"/>
      </w:pPr>
      <w:r w:rsidRPr="0048758E">
        <w:t xml:space="preserve">    /// W 0-1 Turn on off PPEC training</w:t>
      </w:r>
    </w:p>
    <w:p w14:paraId="43BAA2B1" w14:textId="77777777" w:rsidR="00770C4F" w:rsidRPr="0048758E" w:rsidRDefault="00770C4F" w:rsidP="00770C4F">
      <w:pPr>
        <w:pStyle w:val="NoSpacing"/>
      </w:pPr>
      <w:r w:rsidRPr="0048758E">
        <w:t xml:space="preserve">    /// &lt;/summary&gt;</w:t>
      </w:r>
    </w:p>
    <w:p w14:paraId="6A00423B" w14:textId="77777777" w:rsidR="00770C4F" w:rsidRPr="0048758E" w:rsidRDefault="00770C4F" w:rsidP="00770C4F">
      <w:pPr>
        <w:pStyle w:val="NoSpacing"/>
      </w:pPr>
      <w:r w:rsidRPr="0048758E">
        <w:t xml:space="preserve">    /// &lt;param name="axis"&gt;axis number 1 or 2&lt;/param&gt;</w:t>
      </w:r>
    </w:p>
    <w:p w14:paraId="26F9BAC9" w14:textId="77777777" w:rsidR="00770C4F" w:rsidRPr="0048758E" w:rsidRDefault="00770C4F" w:rsidP="00770C4F">
      <w:pPr>
        <w:pStyle w:val="NoSpacing"/>
      </w:pPr>
      <w:r w:rsidRPr="0048758E">
        <w:t xml:space="preserve">    /// &lt;param name="on"&gt;&lt;/param&gt;</w:t>
      </w:r>
    </w:p>
    <w:p w14:paraId="557F7355" w14:textId="0808454A" w:rsidR="00770C4F" w:rsidRPr="0048758E" w:rsidRDefault="00770C4F" w:rsidP="00770C4F">
      <w:pPr>
        <w:pStyle w:val="NoSpacing"/>
        <w:numPr>
          <w:ilvl w:val="0"/>
          <w:numId w:val="37"/>
        </w:numPr>
      </w:pPr>
      <w:r w:rsidRPr="0048758E">
        <w:t xml:space="preserve">void </w:t>
      </w:r>
      <w:proofErr w:type="spellStart"/>
      <w:proofErr w:type="gramStart"/>
      <w:r w:rsidRPr="0048758E">
        <w:t>SetPPecTrain</w:t>
      </w:r>
      <w:proofErr w:type="spellEnd"/>
      <w:r w:rsidRPr="0048758E">
        <w:t>(</w:t>
      </w:r>
      <w:proofErr w:type="gramEnd"/>
      <w:r w:rsidRPr="0048758E">
        <w:t>int axis, bool on</w:t>
      </w:r>
      <w:proofErr w:type="gramStart"/>
      <w:r w:rsidRPr="0048758E">
        <w:t>);</w:t>
      </w:r>
      <w:proofErr w:type="gramEnd"/>
    </w:p>
    <w:p w14:paraId="15785434" w14:textId="77777777" w:rsidR="00770C4F" w:rsidRPr="0048758E" w:rsidRDefault="00770C4F" w:rsidP="00770C4F">
      <w:pPr>
        <w:pStyle w:val="NoSpacing"/>
      </w:pPr>
      <w:r w:rsidRPr="0048758E">
        <w:t xml:space="preserve">    /// &lt;summary&gt;</w:t>
      </w:r>
    </w:p>
    <w:p w14:paraId="44431DF1" w14:textId="77777777" w:rsidR="00770C4F" w:rsidRPr="0048758E" w:rsidRDefault="00770C4F" w:rsidP="00770C4F">
      <w:pPr>
        <w:pStyle w:val="NoSpacing"/>
      </w:pPr>
      <w:r w:rsidRPr="0048758E">
        <w:t xml:space="preserve">    /// I Set slewing rate, seems to relate to amount of skipped step counts.  </w:t>
      </w:r>
    </w:p>
    <w:p w14:paraId="5DE0723A" w14:textId="77777777" w:rsidR="00770C4F" w:rsidRPr="0048758E" w:rsidRDefault="00770C4F" w:rsidP="00770C4F">
      <w:pPr>
        <w:pStyle w:val="NoSpacing"/>
      </w:pPr>
      <w:r w:rsidRPr="0048758E">
        <w:t xml:space="preserve">    /// &lt;/summary&gt;</w:t>
      </w:r>
    </w:p>
    <w:p w14:paraId="068B0672" w14:textId="77777777" w:rsidR="00770C4F" w:rsidRPr="0048758E" w:rsidRDefault="00770C4F" w:rsidP="00770C4F">
      <w:pPr>
        <w:pStyle w:val="NoSpacing"/>
      </w:pPr>
      <w:r w:rsidRPr="0048758E">
        <w:t xml:space="preserve">    /// &lt;param name="axis"&gt;axis number 1 or 2&lt;/param&gt;</w:t>
      </w:r>
    </w:p>
    <w:p w14:paraId="1E83020E" w14:textId="77777777" w:rsidR="00770C4F" w:rsidRPr="0048758E" w:rsidRDefault="00770C4F" w:rsidP="00770C4F">
      <w:pPr>
        <w:pStyle w:val="NoSpacing"/>
      </w:pPr>
      <w:r w:rsidRPr="0048758E">
        <w:t xml:space="preserve">    /// &lt;param name="</w:t>
      </w:r>
      <w:proofErr w:type="spellStart"/>
      <w:r w:rsidRPr="0048758E">
        <w:t>stepSpeed</w:t>
      </w:r>
      <w:proofErr w:type="spellEnd"/>
      <w:r w:rsidRPr="0048758E">
        <w:t>"&gt;</w:t>
      </w:r>
      <w:proofErr w:type="spellStart"/>
      <w:r w:rsidRPr="0048758E">
        <w:t>StepSpeed</w:t>
      </w:r>
      <w:proofErr w:type="spellEnd"/>
      <w:r w:rsidRPr="0048758E">
        <w:t xml:space="preserve"> = 1 motor step movement, higher counts </w:t>
      </w:r>
      <w:proofErr w:type="gramStart"/>
      <w:r w:rsidRPr="0048758E">
        <w:t>means</w:t>
      </w:r>
      <w:proofErr w:type="gramEnd"/>
      <w:r w:rsidRPr="0048758E">
        <w:t xml:space="preserve"> slower movements&lt;/param&gt;</w:t>
      </w:r>
    </w:p>
    <w:p w14:paraId="22F2A73C" w14:textId="49F4030D" w:rsidR="00770C4F" w:rsidRPr="0048758E" w:rsidRDefault="00770C4F" w:rsidP="00770C4F">
      <w:pPr>
        <w:pStyle w:val="NoSpacing"/>
        <w:numPr>
          <w:ilvl w:val="0"/>
          <w:numId w:val="37"/>
        </w:numPr>
      </w:pPr>
      <w:r w:rsidRPr="0048758E">
        <w:t xml:space="preserve">void </w:t>
      </w:r>
      <w:proofErr w:type="spellStart"/>
      <w:proofErr w:type="gramStart"/>
      <w:r w:rsidRPr="0048758E">
        <w:t>SetStepSpeed</w:t>
      </w:r>
      <w:proofErr w:type="spellEnd"/>
      <w:r w:rsidRPr="0048758E">
        <w:t>(</w:t>
      </w:r>
      <w:proofErr w:type="gramEnd"/>
      <w:r w:rsidRPr="0048758E">
        <w:t xml:space="preserve">int axis, long </w:t>
      </w:r>
      <w:proofErr w:type="spellStart"/>
      <w:r w:rsidRPr="0048758E">
        <w:t>stepSpeed</w:t>
      </w:r>
      <w:proofErr w:type="spellEnd"/>
      <w:proofErr w:type="gramStart"/>
      <w:r w:rsidRPr="0048758E">
        <w:t>);</w:t>
      </w:r>
      <w:proofErr w:type="gramEnd"/>
    </w:p>
    <w:p w14:paraId="52065B99" w14:textId="77777777" w:rsidR="00770C4F" w:rsidRPr="0048758E" w:rsidRDefault="00770C4F" w:rsidP="00770C4F">
      <w:pPr>
        <w:pStyle w:val="NoSpacing"/>
      </w:pPr>
      <w:r w:rsidRPr="0048758E">
        <w:t xml:space="preserve">    /// &lt;summary&gt;</w:t>
      </w:r>
    </w:p>
    <w:p w14:paraId="58F4DC44" w14:textId="77777777" w:rsidR="00770C4F" w:rsidRPr="0048758E" w:rsidRDefault="00770C4F" w:rsidP="00770C4F">
      <w:pPr>
        <w:pStyle w:val="NoSpacing"/>
      </w:pPr>
      <w:r w:rsidRPr="0048758E">
        <w:t xml:space="preserve">    /// Set simulator </w:t>
      </w:r>
      <w:proofErr w:type="spellStart"/>
      <w:r w:rsidRPr="0048758E">
        <w:t>goto</w:t>
      </w:r>
      <w:proofErr w:type="spellEnd"/>
      <w:r w:rsidRPr="0048758E">
        <w:t xml:space="preserve"> rate </w:t>
      </w:r>
    </w:p>
    <w:p w14:paraId="44B2F4D2" w14:textId="77777777" w:rsidR="00770C4F" w:rsidRPr="0048758E" w:rsidRDefault="00770C4F" w:rsidP="00770C4F">
      <w:pPr>
        <w:pStyle w:val="NoSpacing"/>
      </w:pPr>
      <w:r w:rsidRPr="0048758E">
        <w:t xml:space="preserve">    /// &lt;/summary&gt;</w:t>
      </w:r>
    </w:p>
    <w:p w14:paraId="2066E725" w14:textId="77777777" w:rsidR="00770C4F" w:rsidRPr="0048758E" w:rsidRDefault="00770C4F" w:rsidP="00770C4F">
      <w:pPr>
        <w:pStyle w:val="NoSpacing"/>
      </w:pPr>
      <w:r w:rsidRPr="0048758E">
        <w:t xml:space="preserve">    /// &lt;param name="rate"&gt;1-20&lt;/param&gt;</w:t>
      </w:r>
    </w:p>
    <w:p w14:paraId="26BE3B87" w14:textId="0CA32A0F" w:rsidR="00770C4F" w:rsidRPr="0048758E" w:rsidRDefault="00770C4F" w:rsidP="00770C4F">
      <w:pPr>
        <w:pStyle w:val="NoSpacing"/>
        <w:numPr>
          <w:ilvl w:val="0"/>
          <w:numId w:val="37"/>
        </w:numPr>
      </w:pPr>
      <w:r w:rsidRPr="0048758E">
        <w:t xml:space="preserve">void </w:t>
      </w:r>
      <w:proofErr w:type="spellStart"/>
      <w:proofErr w:type="gramStart"/>
      <w:r w:rsidRPr="0048758E">
        <w:t>SetSimGotoSpeed</w:t>
      </w:r>
      <w:proofErr w:type="spellEnd"/>
      <w:r w:rsidRPr="0048758E">
        <w:t>(</w:t>
      </w:r>
      <w:proofErr w:type="gramEnd"/>
      <w:r w:rsidRPr="0048758E">
        <w:t>int rate</w:t>
      </w:r>
      <w:proofErr w:type="gramStart"/>
      <w:r w:rsidRPr="0048758E">
        <w:t>);</w:t>
      </w:r>
      <w:proofErr w:type="gramEnd"/>
    </w:p>
    <w:p w14:paraId="6AFE6FA6" w14:textId="77777777" w:rsidR="00770C4F" w:rsidRPr="0048758E" w:rsidRDefault="00770C4F" w:rsidP="00770C4F">
      <w:pPr>
        <w:pStyle w:val="NoSpacing"/>
      </w:pPr>
      <w:r w:rsidRPr="0048758E">
        <w:t xml:space="preserve">    /// &lt;summary&gt;</w:t>
      </w:r>
    </w:p>
    <w:p w14:paraId="3E0E29B1" w14:textId="77777777" w:rsidR="00770C4F" w:rsidRPr="0048758E" w:rsidRDefault="00770C4F" w:rsidP="00770C4F">
      <w:pPr>
        <w:pStyle w:val="NoSpacing"/>
      </w:pPr>
      <w:r w:rsidRPr="0048758E">
        <w:t xml:space="preserve">    /// S Set absolute </w:t>
      </w:r>
      <w:proofErr w:type="spellStart"/>
      <w:r w:rsidRPr="0048758E">
        <w:t>goto</w:t>
      </w:r>
      <w:proofErr w:type="spellEnd"/>
      <w:r w:rsidRPr="0048758E">
        <w:t xml:space="preserve"> target </w:t>
      </w:r>
    </w:p>
    <w:p w14:paraId="406244D7" w14:textId="77777777" w:rsidR="00770C4F" w:rsidRPr="0048758E" w:rsidRDefault="00770C4F" w:rsidP="00770C4F">
      <w:pPr>
        <w:pStyle w:val="NoSpacing"/>
      </w:pPr>
      <w:r w:rsidRPr="0048758E">
        <w:t xml:space="preserve">    /// &lt;/summary&gt;</w:t>
      </w:r>
    </w:p>
    <w:p w14:paraId="14F7C845" w14:textId="77777777" w:rsidR="00770C4F" w:rsidRPr="0048758E" w:rsidRDefault="00770C4F" w:rsidP="00770C4F">
      <w:pPr>
        <w:pStyle w:val="NoSpacing"/>
      </w:pPr>
      <w:r w:rsidRPr="0048758E">
        <w:t xml:space="preserve">    /// &lt;param name="axis"&gt;axis number 1 or 2&lt;/param&gt;</w:t>
      </w:r>
    </w:p>
    <w:p w14:paraId="00CAC295" w14:textId="77777777" w:rsidR="00770C4F" w:rsidRPr="0048758E" w:rsidRDefault="00770C4F" w:rsidP="00770C4F">
      <w:pPr>
        <w:pStyle w:val="NoSpacing"/>
      </w:pPr>
      <w:r w:rsidRPr="0048758E">
        <w:t xml:space="preserve">    /// &lt;param name="position"&gt;&lt;/param&gt;</w:t>
      </w:r>
    </w:p>
    <w:p w14:paraId="7D97747D" w14:textId="72452007" w:rsidR="00770C4F" w:rsidRPr="0048758E" w:rsidRDefault="00770C4F" w:rsidP="00770C4F">
      <w:pPr>
        <w:pStyle w:val="NoSpacing"/>
        <w:numPr>
          <w:ilvl w:val="0"/>
          <w:numId w:val="37"/>
        </w:numPr>
      </w:pPr>
      <w:r w:rsidRPr="0048758E">
        <w:t xml:space="preserve">void </w:t>
      </w:r>
      <w:proofErr w:type="spellStart"/>
      <w:proofErr w:type="gramStart"/>
      <w:r w:rsidRPr="0048758E">
        <w:t>SetTargetPosition</w:t>
      </w:r>
      <w:proofErr w:type="spellEnd"/>
      <w:r w:rsidRPr="0048758E">
        <w:t>(</w:t>
      </w:r>
      <w:proofErr w:type="gramEnd"/>
      <w:r w:rsidRPr="0048758E">
        <w:t>int axis, double position</w:t>
      </w:r>
      <w:proofErr w:type="gramStart"/>
      <w:r w:rsidRPr="0048758E">
        <w:t>);</w:t>
      </w:r>
      <w:proofErr w:type="gramEnd"/>
    </w:p>
    <w:p w14:paraId="365CDF9D" w14:textId="77777777" w:rsidR="00770C4F" w:rsidRPr="0048758E" w:rsidRDefault="00770C4F" w:rsidP="00770C4F">
      <w:pPr>
        <w:pStyle w:val="NoSpacing"/>
      </w:pPr>
      <w:r w:rsidRPr="0048758E">
        <w:t xml:space="preserve">    /// &lt;summary&gt;</w:t>
      </w:r>
    </w:p>
    <w:p w14:paraId="23FB6753" w14:textId="77777777" w:rsidR="00770C4F" w:rsidRPr="0048758E" w:rsidRDefault="00770C4F" w:rsidP="00770C4F">
      <w:pPr>
        <w:pStyle w:val="NoSpacing"/>
      </w:pPr>
      <w:r w:rsidRPr="0048758E">
        <w:t xml:space="preserve">    /// shutdown and close the server</w:t>
      </w:r>
    </w:p>
    <w:p w14:paraId="7EB79418" w14:textId="77777777" w:rsidR="00770C4F" w:rsidRPr="0048758E" w:rsidRDefault="00770C4F" w:rsidP="00770C4F">
      <w:pPr>
        <w:pStyle w:val="NoSpacing"/>
      </w:pPr>
      <w:r w:rsidRPr="0048758E">
        <w:t xml:space="preserve">    /// &lt;/summary&gt;</w:t>
      </w:r>
    </w:p>
    <w:p w14:paraId="63B95EB8" w14:textId="6BE610F3" w:rsidR="00770C4F" w:rsidRPr="0048758E" w:rsidRDefault="00770C4F" w:rsidP="00770C4F">
      <w:pPr>
        <w:pStyle w:val="NoSpacing"/>
        <w:numPr>
          <w:ilvl w:val="0"/>
          <w:numId w:val="37"/>
        </w:numPr>
      </w:pPr>
      <w:r w:rsidRPr="0048758E">
        <w:t xml:space="preserve">void </w:t>
      </w:r>
      <w:proofErr w:type="spellStart"/>
      <w:proofErr w:type="gramStart"/>
      <w:r w:rsidRPr="0048758E">
        <w:t>ShutdownServer</w:t>
      </w:r>
      <w:proofErr w:type="spellEnd"/>
      <w:r w:rsidRPr="0048758E">
        <w:t>();</w:t>
      </w:r>
      <w:proofErr w:type="gramEnd"/>
    </w:p>
    <w:p w14:paraId="59739860" w14:textId="77777777" w:rsidR="00770C4F" w:rsidRPr="0048758E" w:rsidRDefault="00770C4F" w:rsidP="00770C4F">
      <w:pPr>
        <w:pStyle w:val="NoSpacing"/>
      </w:pPr>
      <w:r w:rsidRPr="0048758E">
        <w:t xml:space="preserve">    /// &lt;summary&gt;</w:t>
      </w:r>
    </w:p>
    <w:p w14:paraId="42A98B6B" w14:textId="77777777" w:rsidR="00770C4F" w:rsidRPr="0048758E" w:rsidRDefault="00770C4F" w:rsidP="00770C4F">
      <w:pPr>
        <w:pStyle w:val="NoSpacing"/>
      </w:pPr>
      <w:r w:rsidRPr="0048758E">
        <w:t xml:space="preserve">    /// </w:t>
      </w:r>
      <w:proofErr w:type="spellStart"/>
      <w:r w:rsidRPr="0048758E">
        <w:t>UnPark</w:t>
      </w:r>
      <w:proofErr w:type="spellEnd"/>
      <w:r w:rsidRPr="0048758E">
        <w:t xml:space="preserve"> mount</w:t>
      </w:r>
    </w:p>
    <w:p w14:paraId="7D565AF7" w14:textId="77777777" w:rsidR="00770C4F" w:rsidRPr="0048758E" w:rsidRDefault="00770C4F" w:rsidP="00770C4F">
      <w:pPr>
        <w:pStyle w:val="NoSpacing"/>
      </w:pPr>
      <w:r w:rsidRPr="0048758E">
        <w:t xml:space="preserve">    /// &lt;/summary&gt;</w:t>
      </w:r>
    </w:p>
    <w:p w14:paraId="74ECA06D" w14:textId="735AAA14" w:rsidR="00770C4F" w:rsidRPr="0048758E" w:rsidRDefault="00770C4F" w:rsidP="00770C4F">
      <w:pPr>
        <w:pStyle w:val="NoSpacing"/>
        <w:numPr>
          <w:ilvl w:val="0"/>
          <w:numId w:val="37"/>
        </w:numPr>
      </w:pPr>
      <w:r w:rsidRPr="0048758E">
        <w:lastRenderedPageBreak/>
        <w:t xml:space="preserve">void </w:t>
      </w:r>
      <w:proofErr w:type="spellStart"/>
      <w:proofErr w:type="gramStart"/>
      <w:r w:rsidRPr="0048758E">
        <w:t>UnPark</w:t>
      </w:r>
      <w:proofErr w:type="spellEnd"/>
      <w:r w:rsidRPr="0048758E">
        <w:t>();</w:t>
      </w:r>
      <w:proofErr w:type="gramEnd"/>
    </w:p>
    <w:p w14:paraId="78AF2ED5" w14:textId="22353553" w:rsidR="00544051" w:rsidRPr="0048758E" w:rsidRDefault="00770C4F" w:rsidP="00770C4F">
      <w:pPr>
        <w:pStyle w:val="NoSpacing"/>
      </w:pPr>
      <w:r w:rsidRPr="0048758E">
        <w:t>}</w:t>
      </w:r>
      <w:r w:rsidR="00544051" w:rsidRPr="0048758E">
        <w:t xml:space="preserve"> </w:t>
      </w:r>
    </w:p>
    <w:bookmarkStart w:id="188" w:name="_Toc62017201"/>
    <w:bookmarkStart w:id="189" w:name="_Toc108536335"/>
    <w:bookmarkStart w:id="190" w:name="_Toc215738190"/>
    <w:p w14:paraId="3406E09C" w14:textId="15AF6E44" w:rsidR="008F67CC" w:rsidRPr="0048758E" w:rsidRDefault="008F67CC" w:rsidP="00F017BD">
      <w:pPr>
        <w:pStyle w:val="Heading1"/>
        <w:numPr>
          <w:ilvl w:val="0"/>
          <w:numId w:val="27"/>
        </w:numPr>
      </w:pPr>
      <w:r w:rsidRPr="0048758E">
        <w:rPr>
          <w:noProof/>
          <w:lang w:eastAsia="en-GB"/>
        </w:rPr>
        <mc:AlternateContent>
          <mc:Choice Requires="wps">
            <w:drawing>
              <wp:anchor distT="0" distB="0" distL="114300" distR="114300" simplePos="0" relativeHeight="251680768" behindDoc="0" locked="0" layoutInCell="1" allowOverlap="1" wp14:anchorId="37CCD834" wp14:editId="488F07F9">
                <wp:simplePos x="0" y="0"/>
                <wp:positionH relativeFrom="margin">
                  <wp:align>right</wp:align>
                </wp:positionH>
                <wp:positionV relativeFrom="paragraph">
                  <wp:posOffset>36830</wp:posOffset>
                </wp:positionV>
                <wp:extent cx="5486400" cy="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5486400" cy="0"/>
                        </a:xfrm>
                        <a:prstGeom prst="line">
                          <a:avLst/>
                        </a:prstGeom>
                        <a:ln w="12700">
                          <a:solidFill>
                            <a:schemeClr val="accent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4B4EA4A" id="Straight Connector 9" o:spid="_x0000_s1026" style="position:absolute;z-index:2516807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80.8pt,2.9pt" to="812.8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" strokecolor="#4472c4 [3208]" strokeweight="1pt">
                <v:stroke joinstyle="miter"/>
                <w10:wrap anchorx="margin"/>
              </v:line>
            </w:pict>
          </mc:Fallback>
        </mc:AlternateContent>
      </w:r>
      <w:r w:rsidRPr="0048758E">
        <w:t>Learn More</w:t>
      </w:r>
      <w:bookmarkEnd w:id="188"/>
      <w:bookmarkEnd w:id="189"/>
      <w:bookmarkEnd w:id="190"/>
    </w:p>
    <w:p w14:paraId="06E3A05C" w14:textId="77777777" w:rsidR="008F67CC" w:rsidRPr="0048758E" w:rsidRDefault="008F67CC" w:rsidP="008F67CC"/>
    <w:p w14:paraId="658B9B2C" w14:textId="1963BC00" w:rsidR="008F67CC" w:rsidRPr="0048758E" w:rsidRDefault="008F67CC" w:rsidP="00D372F9">
      <w:r w:rsidRPr="0048758E">
        <w:t xml:space="preserve">Join us on </w:t>
      </w:r>
      <w:r w:rsidR="00F2465C" w:rsidRPr="0048758E">
        <w:t xml:space="preserve">Groups.io at </w:t>
      </w:r>
      <w:hyperlink r:id="rId88" w:history="1">
        <w:r w:rsidR="00F2465C" w:rsidRPr="0048758E">
          <w:rPr>
            <w:rStyle w:val="Hyperlink"/>
          </w:rPr>
          <w:t>https://groups.io/g/GSS/topics</w:t>
        </w:r>
      </w:hyperlink>
    </w:p>
    <w:p w14:paraId="22300313" w14:textId="467943F5" w:rsidR="00F2465C" w:rsidRPr="0048758E" w:rsidRDefault="00F2465C" w:rsidP="00D372F9">
      <w:r w:rsidRPr="0048758E">
        <w:t xml:space="preserve">Videos available at </w:t>
      </w:r>
      <w:hyperlink r:id="rId89" w:history="1">
        <w:r w:rsidRPr="0048758E">
          <w:rPr>
            <w:rStyle w:val="Hyperlink"/>
          </w:rPr>
          <w:t>https://vimeo.com/user103775098</w:t>
        </w:r>
      </w:hyperlink>
    </w:p>
    <w:p w14:paraId="19666DF9" w14:textId="2677B990" w:rsidR="0081680A" w:rsidRPr="0048758E" w:rsidRDefault="0081680A" w:rsidP="00D372F9">
      <w:r w:rsidRPr="0048758E">
        <w:t xml:space="preserve">Facebook at </w:t>
      </w:r>
      <w:hyperlink r:id="rId90" w:history="1">
        <w:r w:rsidRPr="0048758E">
          <w:rPr>
            <w:rStyle w:val="Hyperlink"/>
          </w:rPr>
          <w:t>https://www.facebook.com/groups/517303835383709/</w:t>
        </w:r>
      </w:hyperlink>
    </w:p>
    <w:p w14:paraId="159C9B84" w14:textId="59511983" w:rsidR="008F67CC" w:rsidRPr="0048758E" w:rsidRDefault="008F67CC" w:rsidP="00D372F9">
      <w:pPr>
        <w:rPr>
          <w:sz w:val="20"/>
        </w:rPr>
      </w:pPr>
    </w:p>
    <w:sectPr w:rsidR="008F67CC" w:rsidRPr="0048758E">
      <w:headerReference w:type="default" r:id="rId91"/>
      <w:footerReference w:type="default" r:id="rId9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77EC41" w14:textId="77777777" w:rsidR="00F537EA" w:rsidRPr="0048758E" w:rsidRDefault="00F537EA" w:rsidP="00D372F9">
      <w:pPr>
        <w:spacing w:after="0" w:line="240" w:lineRule="auto"/>
      </w:pPr>
      <w:r w:rsidRPr="0048758E">
        <w:separator/>
      </w:r>
    </w:p>
  </w:endnote>
  <w:endnote w:type="continuationSeparator" w:id="0">
    <w:p w14:paraId="5560EEFD" w14:textId="77777777" w:rsidR="00F537EA" w:rsidRPr="0048758E" w:rsidRDefault="00F537EA" w:rsidP="00D372F9">
      <w:pPr>
        <w:spacing w:after="0" w:line="240" w:lineRule="auto"/>
      </w:pPr>
      <w:r w:rsidRPr="0048758E">
        <w:continuationSeparator/>
      </w:r>
    </w:p>
  </w:endnote>
  <w:endnote w:type="continuationNotice" w:id="1">
    <w:p w14:paraId="2EED5CFA" w14:textId="77777777" w:rsidR="00F537EA" w:rsidRPr="0048758E" w:rsidRDefault="00F537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A00002BF" w:usb1="68C7FCFB" w:usb2="00000010"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Light">
    <w:panose1 w:val="020B0502040204020203"/>
    <w:charset w:val="00"/>
    <w:family w:val="swiss"/>
    <w:pitch w:val="variable"/>
    <w:sig w:usb0="E4002EFF" w:usb1="C000E47F"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0AFF" w:usb1="5000785B" w:usb2="00000000" w:usb3="00000000" w:csb0="000001B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3630584"/>
      <w:docPartObj>
        <w:docPartGallery w:val="Page Numbers (Bottom of Page)"/>
        <w:docPartUnique/>
      </w:docPartObj>
    </w:sdtPr>
    <w:sdtContent>
      <w:p w14:paraId="3C1DA6CC" w14:textId="5DB4052E" w:rsidR="00537144" w:rsidRPr="0048758E" w:rsidRDefault="00537144" w:rsidP="00D372F9">
        <w:pPr>
          <w:pStyle w:val="Footer"/>
        </w:pPr>
        <w:r w:rsidRPr="0048758E">
          <w:fldChar w:fldCharType="begin"/>
        </w:r>
        <w:r w:rsidRPr="0048758E">
          <w:instrText xml:space="preserve"> PAGE   \* MERGEFORMAT </w:instrText>
        </w:r>
        <w:r w:rsidRPr="0048758E">
          <w:fldChar w:fldCharType="separate"/>
        </w:r>
        <w:r w:rsidR="002625EF" w:rsidRPr="0048758E">
          <w:t>20</w:t>
        </w:r>
        <w:r w:rsidRPr="0048758E">
          <w:fldChar w:fldCharType="end"/>
        </w:r>
      </w:p>
    </w:sdtContent>
  </w:sdt>
  <w:p w14:paraId="145AEF42" w14:textId="311CE22D" w:rsidR="00537144" w:rsidRPr="0048758E" w:rsidRDefault="005371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4B6B0D" w14:textId="77777777" w:rsidR="00F537EA" w:rsidRPr="0048758E" w:rsidRDefault="00F537EA" w:rsidP="00D372F9">
      <w:pPr>
        <w:spacing w:after="0" w:line="240" w:lineRule="auto"/>
      </w:pPr>
      <w:r w:rsidRPr="0048758E">
        <w:separator/>
      </w:r>
    </w:p>
  </w:footnote>
  <w:footnote w:type="continuationSeparator" w:id="0">
    <w:p w14:paraId="43E3C647" w14:textId="77777777" w:rsidR="00F537EA" w:rsidRPr="0048758E" w:rsidRDefault="00F537EA" w:rsidP="00D372F9">
      <w:pPr>
        <w:spacing w:after="0" w:line="240" w:lineRule="auto"/>
      </w:pPr>
      <w:r w:rsidRPr="0048758E">
        <w:continuationSeparator/>
      </w:r>
    </w:p>
  </w:footnote>
  <w:footnote w:type="continuationNotice" w:id="1">
    <w:p w14:paraId="209BF363" w14:textId="77777777" w:rsidR="00F537EA" w:rsidRPr="0048758E" w:rsidRDefault="00F537E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AB15E8" w14:textId="77777777" w:rsidR="00537144" w:rsidRPr="0048758E" w:rsidRDefault="00537144">
    <w:pPr>
      <w:pStyle w:val="Header"/>
    </w:pPr>
    <w:r w:rsidRPr="0048758E">
      <w:rPr>
        <w:noProof/>
        <w:lang w:eastAsia="en-GB"/>
      </w:rPr>
      <mc:AlternateContent>
        <mc:Choice Requires="wps">
          <w:drawing>
            <wp:anchor distT="0" distB="0" distL="114300" distR="114300" simplePos="0" relativeHeight="251659264" behindDoc="0" locked="0" layoutInCell="1" allowOverlap="1" wp14:anchorId="5D56EFEC" wp14:editId="6B3F2791">
              <wp:simplePos x="0" y="0"/>
              <wp:positionH relativeFrom="column">
                <wp:align>center</wp:align>
              </wp:positionH>
              <wp:positionV relativeFrom="page">
                <wp:posOffset>914400</wp:posOffset>
              </wp:positionV>
              <wp:extent cx="5943600" cy="0"/>
              <wp:effectExtent l="0" t="0" r="19050" b="19050"/>
              <wp:wrapNone/>
              <wp:docPr id="7" name="Straight Connector 7"/>
              <wp:cNvGraphicFramePr/>
              <a:graphic xmlns:a="http://schemas.openxmlformats.org/drawingml/2006/main">
                <a:graphicData uri="http://schemas.microsoft.com/office/word/2010/wordprocessingShape">
                  <wps:wsp>
                    <wps:cNvCnPr/>
                    <wps:spPr>
                      <a:xfrm>
                        <a:off x="0" y="0"/>
                        <a:ext cx="5943600" cy="0"/>
                      </a:xfrm>
                      <a:prstGeom prst="line">
                        <a:avLst/>
                      </a:prstGeom>
                      <a:ln w="12700">
                        <a:solidFill>
                          <a:schemeClr val="accent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7E4F086" id="Straight Connector 7" o:spid="_x0000_s1026" style="position:absolute;z-index:251659264;visibility:visible;mso-wrap-style:square;mso-width-percent:0;mso-wrap-distance-left:9pt;mso-wrap-distance-top:0;mso-wrap-distance-right:9pt;mso-wrap-distance-bottom:0;mso-position-horizontal:center;mso-position-horizontal-relative:text;mso-position-vertical:absolute;mso-position-vertical-relative:page;mso-width-percent:0;mso-width-relative:margin" from="0,1in" to="468pt,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" strokecolor="#4472c4 [3208]" strokeweight="1pt">
              <v:stroke joinstyle="miter"/>
              <w10:wrap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type="#_x0000_t75" style="width:15.05pt;height:15.65pt;visibility:visible;mso-wrap-style:square" o:bullet="t">
        <v:imagedata r:id="rId1" o:title=""/>
      </v:shape>
    </w:pict>
  </w:numPicBullet>
  <w:numPicBullet w:numPicBulletId="1">
    <w:pict>
      <v:shape id="_x0000_i1089" type="#_x0000_t75" style="width:15.65pt;height:16.3pt;visibility:visible;mso-wrap-style:square" o:bullet="t">
        <v:imagedata r:id="rId2" o:title=""/>
      </v:shape>
    </w:pict>
  </w:numPicBullet>
  <w:abstractNum w:abstractNumId="0" w15:restartNumberingAfterBreak="0">
    <w:nsid w:val="020D58FD"/>
    <w:multiLevelType w:val="hybridMultilevel"/>
    <w:tmpl w:val="D696C754"/>
    <w:lvl w:ilvl="0" w:tplc="70389AAA">
      <w:start w:val="7"/>
      <w:numFmt w:val="decimal"/>
      <w:lvlText w:val="%1."/>
      <w:lvlJc w:val="left"/>
      <w:pPr>
        <w:ind w:left="1170" w:hanging="72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15:restartNumberingAfterBreak="0">
    <w:nsid w:val="0C9A2B51"/>
    <w:multiLevelType w:val="hybridMultilevel"/>
    <w:tmpl w:val="A2262438"/>
    <w:lvl w:ilvl="0" w:tplc="48483E52">
      <w:start w:val="2"/>
      <w:numFmt w:val="decimal"/>
      <w:suff w:val="space"/>
      <w:lvlText w:val="%1."/>
      <w:lvlJc w:val="left"/>
      <w:pPr>
        <w:ind w:left="9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B97E83"/>
    <w:multiLevelType w:val="hybridMultilevel"/>
    <w:tmpl w:val="3B3848E8"/>
    <w:lvl w:ilvl="0" w:tplc="7808646E">
      <w:start w:val="1"/>
      <w:numFmt w:val="decimal"/>
      <w:suff w:val="space"/>
      <w:lvlText w:val="%1."/>
      <w:lvlJc w:val="left"/>
      <w:pPr>
        <w:ind w:left="9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C07B5A"/>
    <w:multiLevelType w:val="hybridMultilevel"/>
    <w:tmpl w:val="E042D426"/>
    <w:lvl w:ilvl="0" w:tplc="97C2723C">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4" w15:restartNumberingAfterBreak="0">
    <w:nsid w:val="12CD05F2"/>
    <w:multiLevelType w:val="hybridMultilevel"/>
    <w:tmpl w:val="ADAC3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7647B4"/>
    <w:multiLevelType w:val="hybridMultilevel"/>
    <w:tmpl w:val="A300D108"/>
    <w:lvl w:ilvl="0" w:tplc="C12C611A">
      <w:start w:val="1"/>
      <w:numFmt w:val="decimal"/>
      <w:lvlText w:val="%1"/>
      <w:lvlJc w:val="left"/>
      <w:pPr>
        <w:ind w:left="810" w:hanging="360"/>
      </w:pPr>
      <w:rPr>
        <w:rFonts w:hint="default"/>
      </w:rPr>
    </w:lvl>
    <w:lvl w:ilvl="1" w:tplc="08090019" w:tentative="1">
      <w:start w:val="1"/>
      <w:numFmt w:val="lowerLetter"/>
      <w:lvlText w:val="%2."/>
      <w:lvlJc w:val="left"/>
      <w:pPr>
        <w:ind w:left="1530" w:hanging="360"/>
      </w:pPr>
    </w:lvl>
    <w:lvl w:ilvl="2" w:tplc="0809001B" w:tentative="1">
      <w:start w:val="1"/>
      <w:numFmt w:val="lowerRoman"/>
      <w:lvlText w:val="%3."/>
      <w:lvlJc w:val="right"/>
      <w:pPr>
        <w:ind w:left="2250" w:hanging="180"/>
      </w:pPr>
    </w:lvl>
    <w:lvl w:ilvl="3" w:tplc="0809000F" w:tentative="1">
      <w:start w:val="1"/>
      <w:numFmt w:val="decimal"/>
      <w:lvlText w:val="%4."/>
      <w:lvlJc w:val="left"/>
      <w:pPr>
        <w:ind w:left="2970" w:hanging="360"/>
      </w:pPr>
    </w:lvl>
    <w:lvl w:ilvl="4" w:tplc="08090019" w:tentative="1">
      <w:start w:val="1"/>
      <w:numFmt w:val="lowerLetter"/>
      <w:lvlText w:val="%5."/>
      <w:lvlJc w:val="left"/>
      <w:pPr>
        <w:ind w:left="3690" w:hanging="360"/>
      </w:pPr>
    </w:lvl>
    <w:lvl w:ilvl="5" w:tplc="0809001B" w:tentative="1">
      <w:start w:val="1"/>
      <w:numFmt w:val="lowerRoman"/>
      <w:lvlText w:val="%6."/>
      <w:lvlJc w:val="right"/>
      <w:pPr>
        <w:ind w:left="4410" w:hanging="180"/>
      </w:pPr>
    </w:lvl>
    <w:lvl w:ilvl="6" w:tplc="0809000F" w:tentative="1">
      <w:start w:val="1"/>
      <w:numFmt w:val="decimal"/>
      <w:lvlText w:val="%7."/>
      <w:lvlJc w:val="left"/>
      <w:pPr>
        <w:ind w:left="5130" w:hanging="360"/>
      </w:pPr>
    </w:lvl>
    <w:lvl w:ilvl="7" w:tplc="08090019" w:tentative="1">
      <w:start w:val="1"/>
      <w:numFmt w:val="lowerLetter"/>
      <w:lvlText w:val="%8."/>
      <w:lvlJc w:val="left"/>
      <w:pPr>
        <w:ind w:left="5850" w:hanging="360"/>
      </w:pPr>
    </w:lvl>
    <w:lvl w:ilvl="8" w:tplc="0809001B" w:tentative="1">
      <w:start w:val="1"/>
      <w:numFmt w:val="lowerRoman"/>
      <w:lvlText w:val="%9."/>
      <w:lvlJc w:val="right"/>
      <w:pPr>
        <w:ind w:left="6570" w:hanging="180"/>
      </w:pPr>
    </w:lvl>
  </w:abstractNum>
  <w:abstractNum w:abstractNumId="6" w15:restartNumberingAfterBreak="0">
    <w:nsid w:val="1393226B"/>
    <w:multiLevelType w:val="hybridMultilevel"/>
    <w:tmpl w:val="428A1BE2"/>
    <w:lvl w:ilvl="0" w:tplc="7808646E">
      <w:start w:val="1"/>
      <w:numFmt w:val="decimal"/>
      <w:suff w:val="space"/>
      <w:lvlText w:val="%1."/>
      <w:lvlJc w:val="left"/>
      <w:pPr>
        <w:ind w:left="1440" w:firstLine="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7" w15:restartNumberingAfterBreak="0">
    <w:nsid w:val="14314E46"/>
    <w:multiLevelType w:val="hybridMultilevel"/>
    <w:tmpl w:val="CDEA0E62"/>
    <w:lvl w:ilvl="0" w:tplc="7808646E">
      <w:start w:val="1"/>
      <w:numFmt w:val="decimal"/>
      <w:suff w:val="space"/>
      <w:lvlText w:val="%1."/>
      <w:lvlJc w:val="left"/>
      <w:pPr>
        <w:ind w:left="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385371"/>
    <w:multiLevelType w:val="hybridMultilevel"/>
    <w:tmpl w:val="CB343B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85F2C48"/>
    <w:multiLevelType w:val="hybridMultilevel"/>
    <w:tmpl w:val="2DF21018"/>
    <w:lvl w:ilvl="0" w:tplc="0409000F">
      <w:start w:val="1"/>
      <w:numFmt w:val="decimal"/>
      <w:lvlText w:val="%1."/>
      <w:lvlJc w:val="left"/>
      <w:pPr>
        <w:ind w:left="960" w:hanging="360"/>
      </w:p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0" w15:restartNumberingAfterBreak="0">
    <w:nsid w:val="1B793801"/>
    <w:multiLevelType w:val="hybridMultilevel"/>
    <w:tmpl w:val="79564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12E2B4D"/>
    <w:multiLevelType w:val="hybridMultilevel"/>
    <w:tmpl w:val="E04096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351265F"/>
    <w:multiLevelType w:val="hybridMultilevel"/>
    <w:tmpl w:val="428A1BE2"/>
    <w:lvl w:ilvl="0" w:tplc="7808646E">
      <w:start w:val="1"/>
      <w:numFmt w:val="decimal"/>
      <w:suff w:val="space"/>
      <w:lvlText w:val="%1."/>
      <w:lvlJc w:val="left"/>
      <w:pPr>
        <w:ind w:left="0" w:firstLine="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3" w15:restartNumberingAfterBreak="0">
    <w:nsid w:val="32313ABC"/>
    <w:multiLevelType w:val="hybridMultilevel"/>
    <w:tmpl w:val="3432E886"/>
    <w:lvl w:ilvl="0" w:tplc="48483E52">
      <w:start w:val="2"/>
      <w:numFmt w:val="decimal"/>
      <w:suff w:val="space"/>
      <w:lvlText w:val="%1."/>
      <w:lvlJc w:val="left"/>
      <w:pPr>
        <w:ind w:left="9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A47E39"/>
    <w:multiLevelType w:val="hybridMultilevel"/>
    <w:tmpl w:val="23B6873A"/>
    <w:lvl w:ilvl="0" w:tplc="7808646E">
      <w:start w:val="1"/>
      <w:numFmt w:val="decimal"/>
      <w:suff w:val="space"/>
      <w:lvlText w:val="%1."/>
      <w:lvlJc w:val="left"/>
      <w:pPr>
        <w:ind w:left="990" w:firstLine="360"/>
      </w:pPr>
      <w:rPr>
        <w:rFonts w:hint="default"/>
      </w:rPr>
    </w:lvl>
    <w:lvl w:ilvl="1" w:tplc="04090019">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5" w15:restartNumberingAfterBreak="0">
    <w:nsid w:val="35CF13D2"/>
    <w:multiLevelType w:val="hybridMultilevel"/>
    <w:tmpl w:val="33E89A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5E436C9"/>
    <w:multiLevelType w:val="hybridMultilevel"/>
    <w:tmpl w:val="94A89666"/>
    <w:lvl w:ilvl="0" w:tplc="7808646E">
      <w:start w:val="1"/>
      <w:numFmt w:val="decimal"/>
      <w:suff w:val="space"/>
      <w:lvlText w:val="%1."/>
      <w:lvlJc w:val="left"/>
      <w:pPr>
        <w:ind w:left="9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780B5F"/>
    <w:multiLevelType w:val="hybridMultilevel"/>
    <w:tmpl w:val="FABEE2B8"/>
    <w:lvl w:ilvl="0" w:tplc="08090001">
      <w:start w:val="1"/>
      <w:numFmt w:val="bullet"/>
      <w:lvlText w:val=""/>
      <w:lvlJc w:val="left"/>
      <w:pPr>
        <w:ind w:left="1170" w:hanging="360"/>
      </w:pPr>
      <w:rPr>
        <w:rFonts w:ascii="Symbol" w:hAnsi="Symbol" w:hint="default"/>
      </w:rPr>
    </w:lvl>
    <w:lvl w:ilvl="1" w:tplc="08090003" w:tentative="1">
      <w:start w:val="1"/>
      <w:numFmt w:val="bullet"/>
      <w:lvlText w:val="o"/>
      <w:lvlJc w:val="left"/>
      <w:pPr>
        <w:ind w:left="1890" w:hanging="360"/>
      </w:pPr>
      <w:rPr>
        <w:rFonts w:ascii="Courier New" w:hAnsi="Courier New" w:cs="Courier New" w:hint="default"/>
      </w:rPr>
    </w:lvl>
    <w:lvl w:ilvl="2" w:tplc="08090005" w:tentative="1">
      <w:start w:val="1"/>
      <w:numFmt w:val="bullet"/>
      <w:lvlText w:val=""/>
      <w:lvlJc w:val="left"/>
      <w:pPr>
        <w:ind w:left="2610" w:hanging="360"/>
      </w:pPr>
      <w:rPr>
        <w:rFonts w:ascii="Wingdings" w:hAnsi="Wingdings" w:hint="default"/>
      </w:rPr>
    </w:lvl>
    <w:lvl w:ilvl="3" w:tplc="08090001" w:tentative="1">
      <w:start w:val="1"/>
      <w:numFmt w:val="bullet"/>
      <w:lvlText w:val=""/>
      <w:lvlJc w:val="left"/>
      <w:pPr>
        <w:ind w:left="3330" w:hanging="360"/>
      </w:pPr>
      <w:rPr>
        <w:rFonts w:ascii="Symbol" w:hAnsi="Symbol" w:hint="default"/>
      </w:rPr>
    </w:lvl>
    <w:lvl w:ilvl="4" w:tplc="08090003" w:tentative="1">
      <w:start w:val="1"/>
      <w:numFmt w:val="bullet"/>
      <w:lvlText w:val="o"/>
      <w:lvlJc w:val="left"/>
      <w:pPr>
        <w:ind w:left="4050" w:hanging="360"/>
      </w:pPr>
      <w:rPr>
        <w:rFonts w:ascii="Courier New" w:hAnsi="Courier New" w:cs="Courier New" w:hint="default"/>
      </w:rPr>
    </w:lvl>
    <w:lvl w:ilvl="5" w:tplc="08090005" w:tentative="1">
      <w:start w:val="1"/>
      <w:numFmt w:val="bullet"/>
      <w:lvlText w:val=""/>
      <w:lvlJc w:val="left"/>
      <w:pPr>
        <w:ind w:left="4770" w:hanging="360"/>
      </w:pPr>
      <w:rPr>
        <w:rFonts w:ascii="Wingdings" w:hAnsi="Wingdings" w:hint="default"/>
      </w:rPr>
    </w:lvl>
    <w:lvl w:ilvl="6" w:tplc="08090001" w:tentative="1">
      <w:start w:val="1"/>
      <w:numFmt w:val="bullet"/>
      <w:lvlText w:val=""/>
      <w:lvlJc w:val="left"/>
      <w:pPr>
        <w:ind w:left="5490" w:hanging="360"/>
      </w:pPr>
      <w:rPr>
        <w:rFonts w:ascii="Symbol" w:hAnsi="Symbol" w:hint="default"/>
      </w:rPr>
    </w:lvl>
    <w:lvl w:ilvl="7" w:tplc="08090003" w:tentative="1">
      <w:start w:val="1"/>
      <w:numFmt w:val="bullet"/>
      <w:lvlText w:val="o"/>
      <w:lvlJc w:val="left"/>
      <w:pPr>
        <w:ind w:left="6210" w:hanging="360"/>
      </w:pPr>
      <w:rPr>
        <w:rFonts w:ascii="Courier New" w:hAnsi="Courier New" w:cs="Courier New" w:hint="default"/>
      </w:rPr>
    </w:lvl>
    <w:lvl w:ilvl="8" w:tplc="08090005" w:tentative="1">
      <w:start w:val="1"/>
      <w:numFmt w:val="bullet"/>
      <w:lvlText w:val=""/>
      <w:lvlJc w:val="left"/>
      <w:pPr>
        <w:ind w:left="6930" w:hanging="360"/>
      </w:pPr>
      <w:rPr>
        <w:rFonts w:ascii="Wingdings" w:hAnsi="Wingdings" w:hint="default"/>
      </w:rPr>
    </w:lvl>
  </w:abstractNum>
  <w:abstractNum w:abstractNumId="18" w15:restartNumberingAfterBreak="0">
    <w:nsid w:val="3AB27C13"/>
    <w:multiLevelType w:val="hybridMultilevel"/>
    <w:tmpl w:val="9C108676"/>
    <w:lvl w:ilvl="0" w:tplc="E5849D52">
      <w:start w:val="1"/>
      <w:numFmt w:val="decimal"/>
      <w:lvlText w:val="%1."/>
      <w:lvlJc w:val="left"/>
      <w:pPr>
        <w:ind w:left="720" w:hanging="360"/>
      </w:pPr>
      <w:rPr>
        <w:color w:val="4472C4"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DC6497"/>
    <w:multiLevelType w:val="hybridMultilevel"/>
    <w:tmpl w:val="CB46B29A"/>
    <w:lvl w:ilvl="0" w:tplc="48483E52">
      <w:start w:val="2"/>
      <w:numFmt w:val="decimal"/>
      <w:suff w:val="space"/>
      <w:lvlText w:val="%1."/>
      <w:lvlJc w:val="left"/>
      <w:pPr>
        <w:ind w:left="9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F94220"/>
    <w:multiLevelType w:val="hybridMultilevel"/>
    <w:tmpl w:val="1320F2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C384A24"/>
    <w:multiLevelType w:val="hybridMultilevel"/>
    <w:tmpl w:val="040A4BA6"/>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2" w15:restartNumberingAfterBreak="0">
    <w:nsid w:val="4C3C6D13"/>
    <w:multiLevelType w:val="hybridMultilevel"/>
    <w:tmpl w:val="692ACF7A"/>
    <w:lvl w:ilvl="0" w:tplc="7808646E">
      <w:start w:val="1"/>
      <w:numFmt w:val="decimal"/>
      <w:suff w:val="space"/>
      <w:lvlText w:val="%1."/>
      <w:lvlJc w:val="left"/>
      <w:pPr>
        <w:ind w:left="9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5E0DDC"/>
    <w:multiLevelType w:val="hybridMultilevel"/>
    <w:tmpl w:val="7388A8D0"/>
    <w:lvl w:ilvl="0" w:tplc="7808646E">
      <w:start w:val="1"/>
      <w:numFmt w:val="decimal"/>
      <w:suff w:val="space"/>
      <w:lvlText w:val="%1."/>
      <w:lvlJc w:val="left"/>
      <w:pPr>
        <w:ind w:left="549" w:firstLine="360"/>
      </w:pPr>
      <w:rPr>
        <w:rFonts w:hint="default"/>
      </w:rPr>
    </w:lvl>
    <w:lvl w:ilvl="1" w:tplc="04090019" w:tentative="1">
      <w:start w:val="1"/>
      <w:numFmt w:val="lowerLetter"/>
      <w:lvlText w:val="%2."/>
      <w:lvlJc w:val="left"/>
      <w:pPr>
        <w:ind w:left="1899" w:hanging="360"/>
      </w:pPr>
    </w:lvl>
    <w:lvl w:ilvl="2" w:tplc="0409001B" w:tentative="1">
      <w:start w:val="1"/>
      <w:numFmt w:val="lowerRoman"/>
      <w:lvlText w:val="%3."/>
      <w:lvlJc w:val="right"/>
      <w:pPr>
        <w:ind w:left="2619" w:hanging="180"/>
      </w:pPr>
    </w:lvl>
    <w:lvl w:ilvl="3" w:tplc="0409000F" w:tentative="1">
      <w:start w:val="1"/>
      <w:numFmt w:val="decimal"/>
      <w:lvlText w:val="%4."/>
      <w:lvlJc w:val="left"/>
      <w:pPr>
        <w:ind w:left="3339" w:hanging="360"/>
      </w:pPr>
    </w:lvl>
    <w:lvl w:ilvl="4" w:tplc="04090019" w:tentative="1">
      <w:start w:val="1"/>
      <w:numFmt w:val="lowerLetter"/>
      <w:lvlText w:val="%5."/>
      <w:lvlJc w:val="left"/>
      <w:pPr>
        <w:ind w:left="4059" w:hanging="360"/>
      </w:pPr>
    </w:lvl>
    <w:lvl w:ilvl="5" w:tplc="0409001B" w:tentative="1">
      <w:start w:val="1"/>
      <w:numFmt w:val="lowerRoman"/>
      <w:lvlText w:val="%6."/>
      <w:lvlJc w:val="right"/>
      <w:pPr>
        <w:ind w:left="4779" w:hanging="180"/>
      </w:pPr>
    </w:lvl>
    <w:lvl w:ilvl="6" w:tplc="0409000F" w:tentative="1">
      <w:start w:val="1"/>
      <w:numFmt w:val="decimal"/>
      <w:lvlText w:val="%7."/>
      <w:lvlJc w:val="left"/>
      <w:pPr>
        <w:ind w:left="5499" w:hanging="360"/>
      </w:pPr>
    </w:lvl>
    <w:lvl w:ilvl="7" w:tplc="04090019" w:tentative="1">
      <w:start w:val="1"/>
      <w:numFmt w:val="lowerLetter"/>
      <w:lvlText w:val="%8."/>
      <w:lvlJc w:val="left"/>
      <w:pPr>
        <w:ind w:left="6219" w:hanging="360"/>
      </w:pPr>
    </w:lvl>
    <w:lvl w:ilvl="8" w:tplc="0409001B" w:tentative="1">
      <w:start w:val="1"/>
      <w:numFmt w:val="lowerRoman"/>
      <w:lvlText w:val="%9."/>
      <w:lvlJc w:val="right"/>
      <w:pPr>
        <w:ind w:left="6939" w:hanging="180"/>
      </w:pPr>
    </w:lvl>
  </w:abstractNum>
  <w:abstractNum w:abstractNumId="24" w15:restartNumberingAfterBreak="0">
    <w:nsid w:val="57260947"/>
    <w:multiLevelType w:val="hybridMultilevel"/>
    <w:tmpl w:val="CDEA0E62"/>
    <w:lvl w:ilvl="0" w:tplc="7808646E">
      <w:start w:val="1"/>
      <w:numFmt w:val="decimal"/>
      <w:suff w:val="space"/>
      <w:lvlText w:val="%1."/>
      <w:lvlJc w:val="left"/>
      <w:pPr>
        <w:ind w:left="720" w:firstLine="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9CA6860"/>
    <w:multiLevelType w:val="hybridMultilevel"/>
    <w:tmpl w:val="CC989BD8"/>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6" w15:restartNumberingAfterBreak="0">
    <w:nsid w:val="5A1F2B96"/>
    <w:multiLevelType w:val="hybridMultilevel"/>
    <w:tmpl w:val="BDD0699A"/>
    <w:lvl w:ilvl="0" w:tplc="7808646E">
      <w:start w:val="1"/>
      <w:numFmt w:val="decimal"/>
      <w:suff w:val="space"/>
      <w:lvlText w:val="%1."/>
      <w:lvlJc w:val="left"/>
      <w:pPr>
        <w:ind w:left="45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691E62"/>
    <w:multiLevelType w:val="hybridMultilevel"/>
    <w:tmpl w:val="053AEFFE"/>
    <w:lvl w:ilvl="0" w:tplc="AE70A34C">
      <w:numFmt w:val="bullet"/>
      <w:lvlText w:val=""/>
      <w:lvlJc w:val="left"/>
      <w:pPr>
        <w:ind w:left="720" w:hanging="360"/>
      </w:pPr>
      <w:rPr>
        <w:rFonts w:ascii="Symbol" w:eastAsia="MS Mincho"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8B6308"/>
    <w:multiLevelType w:val="hybridMultilevel"/>
    <w:tmpl w:val="042A2B2E"/>
    <w:lvl w:ilvl="0" w:tplc="8ACAE13A">
      <w:start w:val="7"/>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9" w15:restartNumberingAfterBreak="0">
    <w:nsid w:val="5DE44B34"/>
    <w:multiLevelType w:val="hybridMultilevel"/>
    <w:tmpl w:val="8138D34A"/>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30" w15:restartNumberingAfterBreak="0">
    <w:nsid w:val="60AB59B1"/>
    <w:multiLevelType w:val="hybridMultilevel"/>
    <w:tmpl w:val="29C27E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62081064"/>
    <w:multiLevelType w:val="hybridMultilevel"/>
    <w:tmpl w:val="167E3A0E"/>
    <w:lvl w:ilvl="0" w:tplc="08090001">
      <w:start w:val="1"/>
      <w:numFmt w:val="bullet"/>
      <w:lvlText w:val=""/>
      <w:lvlJc w:val="left"/>
      <w:pPr>
        <w:ind w:left="1208" w:hanging="360"/>
      </w:pPr>
      <w:rPr>
        <w:rFonts w:ascii="Symbol" w:hAnsi="Symbol" w:hint="default"/>
      </w:rPr>
    </w:lvl>
    <w:lvl w:ilvl="1" w:tplc="08090003" w:tentative="1">
      <w:start w:val="1"/>
      <w:numFmt w:val="bullet"/>
      <w:lvlText w:val="o"/>
      <w:lvlJc w:val="left"/>
      <w:pPr>
        <w:ind w:left="1928" w:hanging="360"/>
      </w:pPr>
      <w:rPr>
        <w:rFonts w:ascii="Courier New" w:hAnsi="Courier New" w:cs="Courier New" w:hint="default"/>
      </w:rPr>
    </w:lvl>
    <w:lvl w:ilvl="2" w:tplc="08090005" w:tentative="1">
      <w:start w:val="1"/>
      <w:numFmt w:val="bullet"/>
      <w:lvlText w:val=""/>
      <w:lvlJc w:val="left"/>
      <w:pPr>
        <w:ind w:left="2648" w:hanging="360"/>
      </w:pPr>
      <w:rPr>
        <w:rFonts w:ascii="Wingdings" w:hAnsi="Wingdings" w:hint="default"/>
      </w:rPr>
    </w:lvl>
    <w:lvl w:ilvl="3" w:tplc="08090001" w:tentative="1">
      <w:start w:val="1"/>
      <w:numFmt w:val="bullet"/>
      <w:lvlText w:val=""/>
      <w:lvlJc w:val="left"/>
      <w:pPr>
        <w:ind w:left="3368" w:hanging="360"/>
      </w:pPr>
      <w:rPr>
        <w:rFonts w:ascii="Symbol" w:hAnsi="Symbol" w:hint="default"/>
      </w:rPr>
    </w:lvl>
    <w:lvl w:ilvl="4" w:tplc="08090003" w:tentative="1">
      <w:start w:val="1"/>
      <w:numFmt w:val="bullet"/>
      <w:lvlText w:val="o"/>
      <w:lvlJc w:val="left"/>
      <w:pPr>
        <w:ind w:left="4088" w:hanging="360"/>
      </w:pPr>
      <w:rPr>
        <w:rFonts w:ascii="Courier New" w:hAnsi="Courier New" w:cs="Courier New" w:hint="default"/>
      </w:rPr>
    </w:lvl>
    <w:lvl w:ilvl="5" w:tplc="08090005" w:tentative="1">
      <w:start w:val="1"/>
      <w:numFmt w:val="bullet"/>
      <w:lvlText w:val=""/>
      <w:lvlJc w:val="left"/>
      <w:pPr>
        <w:ind w:left="4808" w:hanging="360"/>
      </w:pPr>
      <w:rPr>
        <w:rFonts w:ascii="Wingdings" w:hAnsi="Wingdings" w:hint="default"/>
      </w:rPr>
    </w:lvl>
    <w:lvl w:ilvl="6" w:tplc="08090001" w:tentative="1">
      <w:start w:val="1"/>
      <w:numFmt w:val="bullet"/>
      <w:lvlText w:val=""/>
      <w:lvlJc w:val="left"/>
      <w:pPr>
        <w:ind w:left="5528" w:hanging="360"/>
      </w:pPr>
      <w:rPr>
        <w:rFonts w:ascii="Symbol" w:hAnsi="Symbol" w:hint="default"/>
      </w:rPr>
    </w:lvl>
    <w:lvl w:ilvl="7" w:tplc="08090003" w:tentative="1">
      <w:start w:val="1"/>
      <w:numFmt w:val="bullet"/>
      <w:lvlText w:val="o"/>
      <w:lvlJc w:val="left"/>
      <w:pPr>
        <w:ind w:left="6248" w:hanging="360"/>
      </w:pPr>
      <w:rPr>
        <w:rFonts w:ascii="Courier New" w:hAnsi="Courier New" w:cs="Courier New" w:hint="default"/>
      </w:rPr>
    </w:lvl>
    <w:lvl w:ilvl="8" w:tplc="08090005" w:tentative="1">
      <w:start w:val="1"/>
      <w:numFmt w:val="bullet"/>
      <w:lvlText w:val=""/>
      <w:lvlJc w:val="left"/>
      <w:pPr>
        <w:ind w:left="6968" w:hanging="360"/>
      </w:pPr>
      <w:rPr>
        <w:rFonts w:ascii="Wingdings" w:hAnsi="Wingdings" w:hint="default"/>
      </w:rPr>
    </w:lvl>
  </w:abstractNum>
  <w:abstractNum w:abstractNumId="32" w15:restartNumberingAfterBreak="0">
    <w:nsid w:val="644D3598"/>
    <w:multiLevelType w:val="hybridMultilevel"/>
    <w:tmpl w:val="6F381450"/>
    <w:lvl w:ilvl="0" w:tplc="7808646E">
      <w:start w:val="1"/>
      <w:numFmt w:val="decimal"/>
      <w:suff w:val="space"/>
      <w:lvlText w:val="%1."/>
      <w:lvlJc w:val="left"/>
      <w:pPr>
        <w:ind w:left="9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5115E3"/>
    <w:multiLevelType w:val="hybridMultilevel"/>
    <w:tmpl w:val="428A1BE2"/>
    <w:lvl w:ilvl="0" w:tplc="7808646E">
      <w:start w:val="1"/>
      <w:numFmt w:val="decimal"/>
      <w:suff w:val="space"/>
      <w:lvlText w:val="%1."/>
      <w:lvlJc w:val="left"/>
      <w:pPr>
        <w:ind w:left="1440" w:firstLine="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4" w15:restartNumberingAfterBreak="0">
    <w:nsid w:val="6CF71C70"/>
    <w:multiLevelType w:val="hybridMultilevel"/>
    <w:tmpl w:val="6EC2714E"/>
    <w:lvl w:ilvl="0" w:tplc="7808646E">
      <w:start w:val="1"/>
      <w:numFmt w:val="decimal"/>
      <w:suff w:val="space"/>
      <w:lvlText w:val="%1."/>
      <w:lvlJc w:val="left"/>
      <w:pPr>
        <w:ind w:left="1080" w:firstLine="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5" w15:restartNumberingAfterBreak="0">
    <w:nsid w:val="7248003D"/>
    <w:multiLevelType w:val="hybridMultilevel"/>
    <w:tmpl w:val="3BE4F554"/>
    <w:lvl w:ilvl="0" w:tplc="7808646E">
      <w:start w:val="1"/>
      <w:numFmt w:val="decimal"/>
      <w:suff w:val="space"/>
      <w:lvlText w:val="%1."/>
      <w:lvlJc w:val="left"/>
      <w:pPr>
        <w:ind w:left="9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D52460"/>
    <w:multiLevelType w:val="hybridMultilevel"/>
    <w:tmpl w:val="67B6107C"/>
    <w:lvl w:ilvl="0" w:tplc="7808646E">
      <w:start w:val="1"/>
      <w:numFmt w:val="decimal"/>
      <w:suff w:val="space"/>
      <w:lvlText w:val="%1."/>
      <w:lvlJc w:val="left"/>
      <w:pPr>
        <w:ind w:left="9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0834C5"/>
    <w:multiLevelType w:val="hybridMultilevel"/>
    <w:tmpl w:val="5D200A6A"/>
    <w:lvl w:ilvl="0" w:tplc="04090001">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8" w15:restartNumberingAfterBreak="0">
    <w:nsid w:val="7B82070E"/>
    <w:multiLevelType w:val="hybridMultilevel"/>
    <w:tmpl w:val="11EE5AD8"/>
    <w:lvl w:ilvl="0" w:tplc="48483E52">
      <w:start w:val="2"/>
      <w:numFmt w:val="decimal"/>
      <w:suff w:val="space"/>
      <w:lvlText w:val="%1."/>
      <w:lvlJc w:val="left"/>
      <w:pPr>
        <w:ind w:left="9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494D38"/>
    <w:multiLevelType w:val="hybridMultilevel"/>
    <w:tmpl w:val="31003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4E3275"/>
    <w:multiLevelType w:val="hybridMultilevel"/>
    <w:tmpl w:val="C218A328"/>
    <w:lvl w:ilvl="0" w:tplc="48483E52">
      <w:start w:val="2"/>
      <w:numFmt w:val="decimal"/>
      <w:suff w:val="space"/>
      <w:lvlText w:val="%1."/>
      <w:lvlJc w:val="left"/>
      <w:pPr>
        <w:ind w:left="9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8849625">
    <w:abstractNumId w:val="27"/>
  </w:num>
  <w:num w:numId="2" w16cid:durableId="1117454450">
    <w:abstractNumId w:val="18"/>
  </w:num>
  <w:num w:numId="3" w16cid:durableId="1883470606">
    <w:abstractNumId w:val="2"/>
  </w:num>
  <w:num w:numId="4" w16cid:durableId="2083717482">
    <w:abstractNumId w:val="20"/>
  </w:num>
  <w:num w:numId="5" w16cid:durableId="838886738">
    <w:abstractNumId w:val="8"/>
  </w:num>
  <w:num w:numId="6" w16cid:durableId="2091846075">
    <w:abstractNumId w:val="26"/>
  </w:num>
  <w:num w:numId="7" w16cid:durableId="218715020">
    <w:abstractNumId w:val="24"/>
  </w:num>
  <w:num w:numId="8" w16cid:durableId="958225924">
    <w:abstractNumId w:val="30"/>
  </w:num>
  <w:num w:numId="9" w16cid:durableId="1927380742">
    <w:abstractNumId w:val="10"/>
  </w:num>
  <w:num w:numId="10" w16cid:durableId="1797095149">
    <w:abstractNumId w:val="36"/>
  </w:num>
  <w:num w:numId="11" w16cid:durableId="947740235">
    <w:abstractNumId w:val="32"/>
  </w:num>
  <w:num w:numId="12" w16cid:durableId="1904753939">
    <w:abstractNumId w:val="7"/>
  </w:num>
  <w:num w:numId="13" w16cid:durableId="2129009687">
    <w:abstractNumId w:val="16"/>
  </w:num>
  <w:num w:numId="14" w16cid:durableId="1957445635">
    <w:abstractNumId w:val="0"/>
  </w:num>
  <w:num w:numId="15" w16cid:durableId="235822569">
    <w:abstractNumId w:val="34"/>
  </w:num>
  <w:num w:numId="16" w16cid:durableId="578827411">
    <w:abstractNumId w:val="14"/>
  </w:num>
  <w:num w:numId="17" w16cid:durableId="785737798">
    <w:abstractNumId w:val="25"/>
  </w:num>
  <w:num w:numId="18" w16cid:durableId="411049515">
    <w:abstractNumId w:val="33"/>
  </w:num>
  <w:num w:numId="19" w16cid:durableId="433401014">
    <w:abstractNumId w:val="22"/>
  </w:num>
  <w:num w:numId="20" w16cid:durableId="1545294545">
    <w:abstractNumId w:val="12"/>
  </w:num>
  <w:num w:numId="21" w16cid:durableId="866329581">
    <w:abstractNumId w:val="6"/>
  </w:num>
  <w:num w:numId="22" w16cid:durableId="1468088614">
    <w:abstractNumId w:val="4"/>
  </w:num>
  <w:num w:numId="23" w16cid:durableId="1624456637">
    <w:abstractNumId w:val="29"/>
  </w:num>
  <w:num w:numId="24" w16cid:durableId="1887403356">
    <w:abstractNumId w:val="28"/>
  </w:num>
  <w:num w:numId="25" w16cid:durableId="1046612173">
    <w:abstractNumId w:val="35"/>
  </w:num>
  <w:num w:numId="26" w16cid:durableId="76093713">
    <w:abstractNumId w:val="23"/>
  </w:num>
  <w:num w:numId="27" w16cid:durableId="977996524">
    <w:abstractNumId w:val="1"/>
  </w:num>
  <w:num w:numId="28" w16cid:durableId="458107896">
    <w:abstractNumId w:val="13"/>
  </w:num>
  <w:num w:numId="29" w16cid:durableId="106585220">
    <w:abstractNumId w:val="39"/>
  </w:num>
  <w:num w:numId="30" w16cid:durableId="71393869">
    <w:abstractNumId w:val="38"/>
  </w:num>
  <w:num w:numId="31" w16cid:durableId="1172796942">
    <w:abstractNumId w:val="21"/>
  </w:num>
  <w:num w:numId="32" w16cid:durableId="591666969">
    <w:abstractNumId w:val="40"/>
  </w:num>
  <w:num w:numId="33" w16cid:durableId="248930827">
    <w:abstractNumId w:val="19"/>
  </w:num>
  <w:num w:numId="34" w16cid:durableId="1293712503">
    <w:abstractNumId w:val="37"/>
  </w:num>
  <w:num w:numId="35" w16cid:durableId="716780980">
    <w:abstractNumId w:val="15"/>
  </w:num>
  <w:num w:numId="36" w16cid:durableId="1990208931">
    <w:abstractNumId w:val="11"/>
  </w:num>
  <w:num w:numId="37" w16cid:durableId="1989701190">
    <w:abstractNumId w:val="9"/>
  </w:num>
  <w:num w:numId="38" w16cid:durableId="1784300617">
    <w:abstractNumId w:val="5"/>
  </w:num>
  <w:num w:numId="39" w16cid:durableId="822281431">
    <w:abstractNumId w:val="3"/>
  </w:num>
  <w:num w:numId="40" w16cid:durableId="387144587">
    <w:abstractNumId w:val="17"/>
  </w:num>
  <w:num w:numId="41" w16cid:durableId="105142363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2B7F"/>
    <w:rsid w:val="00001F3C"/>
    <w:rsid w:val="00015CA9"/>
    <w:rsid w:val="00016276"/>
    <w:rsid w:val="00027355"/>
    <w:rsid w:val="000276E9"/>
    <w:rsid w:val="00031A7D"/>
    <w:rsid w:val="000345AD"/>
    <w:rsid w:val="00052D17"/>
    <w:rsid w:val="000559BC"/>
    <w:rsid w:val="00060F51"/>
    <w:rsid w:val="0006100C"/>
    <w:rsid w:val="000630B8"/>
    <w:rsid w:val="00065FBC"/>
    <w:rsid w:val="00071708"/>
    <w:rsid w:val="00072F43"/>
    <w:rsid w:val="000818FB"/>
    <w:rsid w:val="00085128"/>
    <w:rsid w:val="00087A3A"/>
    <w:rsid w:val="00091E2C"/>
    <w:rsid w:val="000B3D99"/>
    <w:rsid w:val="000B57F9"/>
    <w:rsid w:val="000B68D6"/>
    <w:rsid w:val="000B6CEE"/>
    <w:rsid w:val="000D5C9D"/>
    <w:rsid w:val="000D7E23"/>
    <w:rsid w:val="000E24CC"/>
    <w:rsid w:val="000E2E55"/>
    <w:rsid w:val="000E520E"/>
    <w:rsid w:val="000E5EE6"/>
    <w:rsid w:val="000F4399"/>
    <w:rsid w:val="001038C4"/>
    <w:rsid w:val="00106953"/>
    <w:rsid w:val="001218AA"/>
    <w:rsid w:val="00121D72"/>
    <w:rsid w:val="00122805"/>
    <w:rsid w:val="001339CA"/>
    <w:rsid w:val="00142161"/>
    <w:rsid w:val="001515A2"/>
    <w:rsid w:val="00153918"/>
    <w:rsid w:val="00180BCE"/>
    <w:rsid w:val="00183EC7"/>
    <w:rsid w:val="00186679"/>
    <w:rsid w:val="001872B3"/>
    <w:rsid w:val="00192CAA"/>
    <w:rsid w:val="001966CA"/>
    <w:rsid w:val="001A0BA2"/>
    <w:rsid w:val="001A551A"/>
    <w:rsid w:val="001B0EE5"/>
    <w:rsid w:val="001B4131"/>
    <w:rsid w:val="001B455F"/>
    <w:rsid w:val="001B69A6"/>
    <w:rsid w:val="001C0B2D"/>
    <w:rsid w:val="001C3E94"/>
    <w:rsid w:val="001D0C9D"/>
    <w:rsid w:val="001E04AB"/>
    <w:rsid w:val="001E25D6"/>
    <w:rsid w:val="001E2835"/>
    <w:rsid w:val="001E3A05"/>
    <w:rsid w:val="001E6410"/>
    <w:rsid w:val="001E7282"/>
    <w:rsid w:val="001E7E3D"/>
    <w:rsid w:val="002019A5"/>
    <w:rsid w:val="00210C26"/>
    <w:rsid w:val="00213937"/>
    <w:rsid w:val="00216925"/>
    <w:rsid w:val="0021764C"/>
    <w:rsid w:val="00221AE8"/>
    <w:rsid w:val="00223261"/>
    <w:rsid w:val="00223770"/>
    <w:rsid w:val="00223D3E"/>
    <w:rsid w:val="002303C6"/>
    <w:rsid w:val="00230B46"/>
    <w:rsid w:val="00235529"/>
    <w:rsid w:val="00240627"/>
    <w:rsid w:val="00241814"/>
    <w:rsid w:val="002426BE"/>
    <w:rsid w:val="00246531"/>
    <w:rsid w:val="00250B68"/>
    <w:rsid w:val="00250D02"/>
    <w:rsid w:val="002518CB"/>
    <w:rsid w:val="00253FA6"/>
    <w:rsid w:val="00257911"/>
    <w:rsid w:val="002625EF"/>
    <w:rsid w:val="00265423"/>
    <w:rsid w:val="00270071"/>
    <w:rsid w:val="00281D55"/>
    <w:rsid w:val="002910DE"/>
    <w:rsid w:val="00292120"/>
    <w:rsid w:val="00293B56"/>
    <w:rsid w:val="0029512A"/>
    <w:rsid w:val="002A058D"/>
    <w:rsid w:val="002A47CB"/>
    <w:rsid w:val="002A73F5"/>
    <w:rsid w:val="002B276B"/>
    <w:rsid w:val="002B6A98"/>
    <w:rsid w:val="002B75F6"/>
    <w:rsid w:val="002C2432"/>
    <w:rsid w:val="002C45ED"/>
    <w:rsid w:val="002C6AEE"/>
    <w:rsid w:val="002C7519"/>
    <w:rsid w:val="002D0EB5"/>
    <w:rsid w:val="002D356B"/>
    <w:rsid w:val="002D35A7"/>
    <w:rsid w:val="002D3C71"/>
    <w:rsid w:val="002E0534"/>
    <w:rsid w:val="002E1E10"/>
    <w:rsid w:val="002E2C51"/>
    <w:rsid w:val="00321B52"/>
    <w:rsid w:val="00330CE7"/>
    <w:rsid w:val="00333F48"/>
    <w:rsid w:val="00343701"/>
    <w:rsid w:val="00346334"/>
    <w:rsid w:val="00346D0F"/>
    <w:rsid w:val="00354279"/>
    <w:rsid w:val="003576AB"/>
    <w:rsid w:val="00365368"/>
    <w:rsid w:val="003855DB"/>
    <w:rsid w:val="00386A25"/>
    <w:rsid w:val="00395CD8"/>
    <w:rsid w:val="0039780F"/>
    <w:rsid w:val="003A1B78"/>
    <w:rsid w:val="003A3E0D"/>
    <w:rsid w:val="003A4EF3"/>
    <w:rsid w:val="003B3E3B"/>
    <w:rsid w:val="003B53BF"/>
    <w:rsid w:val="003C452A"/>
    <w:rsid w:val="003C5DA0"/>
    <w:rsid w:val="003C7BC4"/>
    <w:rsid w:val="003D442C"/>
    <w:rsid w:val="003E2A6E"/>
    <w:rsid w:val="003E4FFD"/>
    <w:rsid w:val="003F0686"/>
    <w:rsid w:val="003F5AAE"/>
    <w:rsid w:val="00401161"/>
    <w:rsid w:val="0040675D"/>
    <w:rsid w:val="00407007"/>
    <w:rsid w:val="00411FDC"/>
    <w:rsid w:val="004256FB"/>
    <w:rsid w:val="00425A1E"/>
    <w:rsid w:val="0043337C"/>
    <w:rsid w:val="0043473F"/>
    <w:rsid w:val="004411CB"/>
    <w:rsid w:val="00444980"/>
    <w:rsid w:val="00445F72"/>
    <w:rsid w:val="00446882"/>
    <w:rsid w:val="00450821"/>
    <w:rsid w:val="00454A6D"/>
    <w:rsid w:val="00455FFB"/>
    <w:rsid w:val="0048174B"/>
    <w:rsid w:val="0048758E"/>
    <w:rsid w:val="004877EE"/>
    <w:rsid w:val="00492A08"/>
    <w:rsid w:val="004930C0"/>
    <w:rsid w:val="00496EA4"/>
    <w:rsid w:val="004A5E06"/>
    <w:rsid w:val="004A5E9C"/>
    <w:rsid w:val="004A68F8"/>
    <w:rsid w:val="004B03EC"/>
    <w:rsid w:val="004B3DDD"/>
    <w:rsid w:val="004C1399"/>
    <w:rsid w:val="004C43B5"/>
    <w:rsid w:val="004D4EC7"/>
    <w:rsid w:val="004D5788"/>
    <w:rsid w:val="004D6AE0"/>
    <w:rsid w:val="004F6A52"/>
    <w:rsid w:val="00500B5C"/>
    <w:rsid w:val="005076A4"/>
    <w:rsid w:val="00510786"/>
    <w:rsid w:val="005114EC"/>
    <w:rsid w:val="0052149D"/>
    <w:rsid w:val="00524C38"/>
    <w:rsid w:val="00526D8C"/>
    <w:rsid w:val="00534CFB"/>
    <w:rsid w:val="00537144"/>
    <w:rsid w:val="00544051"/>
    <w:rsid w:val="00545CD9"/>
    <w:rsid w:val="00552A55"/>
    <w:rsid w:val="00556602"/>
    <w:rsid w:val="00567792"/>
    <w:rsid w:val="0057248A"/>
    <w:rsid w:val="005807ED"/>
    <w:rsid w:val="00582417"/>
    <w:rsid w:val="005A3AC1"/>
    <w:rsid w:val="005B4D94"/>
    <w:rsid w:val="005B7587"/>
    <w:rsid w:val="005C3D8E"/>
    <w:rsid w:val="005D28AB"/>
    <w:rsid w:val="005F018E"/>
    <w:rsid w:val="005F092A"/>
    <w:rsid w:val="005F1562"/>
    <w:rsid w:val="005F6B65"/>
    <w:rsid w:val="00606201"/>
    <w:rsid w:val="00610D76"/>
    <w:rsid w:val="00615257"/>
    <w:rsid w:val="00617435"/>
    <w:rsid w:val="006309F9"/>
    <w:rsid w:val="0063782F"/>
    <w:rsid w:val="006508C5"/>
    <w:rsid w:val="00653C85"/>
    <w:rsid w:val="00654607"/>
    <w:rsid w:val="00654655"/>
    <w:rsid w:val="006578A6"/>
    <w:rsid w:val="00663490"/>
    <w:rsid w:val="006701F8"/>
    <w:rsid w:val="00671920"/>
    <w:rsid w:val="00672347"/>
    <w:rsid w:val="0067545E"/>
    <w:rsid w:val="00676785"/>
    <w:rsid w:val="00682CCD"/>
    <w:rsid w:val="00682CE8"/>
    <w:rsid w:val="00690D63"/>
    <w:rsid w:val="006929B1"/>
    <w:rsid w:val="00694BF5"/>
    <w:rsid w:val="0069661E"/>
    <w:rsid w:val="006A3D04"/>
    <w:rsid w:val="006A760A"/>
    <w:rsid w:val="006B1AF3"/>
    <w:rsid w:val="006B24D0"/>
    <w:rsid w:val="006D5203"/>
    <w:rsid w:val="006E5B49"/>
    <w:rsid w:val="006F0A41"/>
    <w:rsid w:val="006F1F18"/>
    <w:rsid w:val="006F5B91"/>
    <w:rsid w:val="006F626D"/>
    <w:rsid w:val="0070598D"/>
    <w:rsid w:val="00711D7B"/>
    <w:rsid w:val="0073144D"/>
    <w:rsid w:val="00740BD6"/>
    <w:rsid w:val="00741B1A"/>
    <w:rsid w:val="007429E2"/>
    <w:rsid w:val="007447A8"/>
    <w:rsid w:val="00746515"/>
    <w:rsid w:val="00750DB3"/>
    <w:rsid w:val="0075263E"/>
    <w:rsid w:val="00756B02"/>
    <w:rsid w:val="0076378B"/>
    <w:rsid w:val="00763C77"/>
    <w:rsid w:val="00770C4F"/>
    <w:rsid w:val="00771788"/>
    <w:rsid w:val="00771C40"/>
    <w:rsid w:val="00771EBE"/>
    <w:rsid w:val="007741DE"/>
    <w:rsid w:val="007774AA"/>
    <w:rsid w:val="007807A2"/>
    <w:rsid w:val="00784640"/>
    <w:rsid w:val="00787491"/>
    <w:rsid w:val="0079144A"/>
    <w:rsid w:val="00791CF0"/>
    <w:rsid w:val="007A1BC3"/>
    <w:rsid w:val="007B4DE3"/>
    <w:rsid w:val="007B5231"/>
    <w:rsid w:val="007C2243"/>
    <w:rsid w:val="007C7661"/>
    <w:rsid w:val="007C7DBB"/>
    <w:rsid w:val="007D0512"/>
    <w:rsid w:val="007D791D"/>
    <w:rsid w:val="007F1422"/>
    <w:rsid w:val="007F45C1"/>
    <w:rsid w:val="007F78CE"/>
    <w:rsid w:val="0080146B"/>
    <w:rsid w:val="00803736"/>
    <w:rsid w:val="00804F2F"/>
    <w:rsid w:val="00805089"/>
    <w:rsid w:val="008057FE"/>
    <w:rsid w:val="00807ED5"/>
    <w:rsid w:val="00810D84"/>
    <w:rsid w:val="008113D5"/>
    <w:rsid w:val="00812167"/>
    <w:rsid w:val="00814F50"/>
    <w:rsid w:val="0081680A"/>
    <w:rsid w:val="008253B3"/>
    <w:rsid w:val="00827241"/>
    <w:rsid w:val="00831AC6"/>
    <w:rsid w:val="008322E1"/>
    <w:rsid w:val="00832B7F"/>
    <w:rsid w:val="00834B52"/>
    <w:rsid w:val="0083537C"/>
    <w:rsid w:val="00840533"/>
    <w:rsid w:val="0084406C"/>
    <w:rsid w:val="00850515"/>
    <w:rsid w:val="00857C26"/>
    <w:rsid w:val="00860377"/>
    <w:rsid w:val="00872536"/>
    <w:rsid w:val="008736CE"/>
    <w:rsid w:val="00874142"/>
    <w:rsid w:val="00875356"/>
    <w:rsid w:val="00881A92"/>
    <w:rsid w:val="00883000"/>
    <w:rsid w:val="008940F5"/>
    <w:rsid w:val="008949B6"/>
    <w:rsid w:val="0089772E"/>
    <w:rsid w:val="008A2B91"/>
    <w:rsid w:val="008A3282"/>
    <w:rsid w:val="008A32C6"/>
    <w:rsid w:val="008A3683"/>
    <w:rsid w:val="008A3E35"/>
    <w:rsid w:val="008A40B4"/>
    <w:rsid w:val="008A5301"/>
    <w:rsid w:val="008A757D"/>
    <w:rsid w:val="008B6093"/>
    <w:rsid w:val="008C054E"/>
    <w:rsid w:val="008C34EE"/>
    <w:rsid w:val="008D1568"/>
    <w:rsid w:val="008E12AE"/>
    <w:rsid w:val="008E1804"/>
    <w:rsid w:val="008E6863"/>
    <w:rsid w:val="008E6C6B"/>
    <w:rsid w:val="008F131C"/>
    <w:rsid w:val="008F17F9"/>
    <w:rsid w:val="008F36A4"/>
    <w:rsid w:val="008F67CC"/>
    <w:rsid w:val="00902113"/>
    <w:rsid w:val="00904F1A"/>
    <w:rsid w:val="0091139B"/>
    <w:rsid w:val="00915EB9"/>
    <w:rsid w:val="0091629A"/>
    <w:rsid w:val="009175E2"/>
    <w:rsid w:val="00924603"/>
    <w:rsid w:val="0093022B"/>
    <w:rsid w:val="009351B2"/>
    <w:rsid w:val="009353E1"/>
    <w:rsid w:val="009372F0"/>
    <w:rsid w:val="00940629"/>
    <w:rsid w:val="00945AE0"/>
    <w:rsid w:val="009507CA"/>
    <w:rsid w:val="00952D5D"/>
    <w:rsid w:val="009602FB"/>
    <w:rsid w:val="00960327"/>
    <w:rsid w:val="00961B25"/>
    <w:rsid w:val="00972084"/>
    <w:rsid w:val="00975863"/>
    <w:rsid w:val="00984D07"/>
    <w:rsid w:val="00985F22"/>
    <w:rsid w:val="0098746A"/>
    <w:rsid w:val="00987A68"/>
    <w:rsid w:val="00992578"/>
    <w:rsid w:val="00996254"/>
    <w:rsid w:val="009A040A"/>
    <w:rsid w:val="009A709A"/>
    <w:rsid w:val="009B074F"/>
    <w:rsid w:val="009B508A"/>
    <w:rsid w:val="009C077C"/>
    <w:rsid w:val="009C0C0B"/>
    <w:rsid w:val="009D119C"/>
    <w:rsid w:val="009D1EFF"/>
    <w:rsid w:val="009D2481"/>
    <w:rsid w:val="009D3582"/>
    <w:rsid w:val="009E3396"/>
    <w:rsid w:val="009E3F60"/>
    <w:rsid w:val="009E73D5"/>
    <w:rsid w:val="009F71D9"/>
    <w:rsid w:val="00A01E53"/>
    <w:rsid w:val="00A060AC"/>
    <w:rsid w:val="00A07B3E"/>
    <w:rsid w:val="00A16D5F"/>
    <w:rsid w:val="00A21DAE"/>
    <w:rsid w:val="00A228C6"/>
    <w:rsid w:val="00A235C1"/>
    <w:rsid w:val="00A2600A"/>
    <w:rsid w:val="00A27892"/>
    <w:rsid w:val="00A300A5"/>
    <w:rsid w:val="00A32627"/>
    <w:rsid w:val="00A35169"/>
    <w:rsid w:val="00A37168"/>
    <w:rsid w:val="00A40203"/>
    <w:rsid w:val="00A42E17"/>
    <w:rsid w:val="00A4614A"/>
    <w:rsid w:val="00A51643"/>
    <w:rsid w:val="00A5607E"/>
    <w:rsid w:val="00A62D18"/>
    <w:rsid w:val="00A702B6"/>
    <w:rsid w:val="00A70FB2"/>
    <w:rsid w:val="00A741B2"/>
    <w:rsid w:val="00A82D29"/>
    <w:rsid w:val="00A84E16"/>
    <w:rsid w:val="00A90C15"/>
    <w:rsid w:val="00A94444"/>
    <w:rsid w:val="00AA0AEE"/>
    <w:rsid w:val="00AA3EE0"/>
    <w:rsid w:val="00AA7225"/>
    <w:rsid w:val="00AB10BE"/>
    <w:rsid w:val="00AB7F30"/>
    <w:rsid w:val="00AC2658"/>
    <w:rsid w:val="00AC26ED"/>
    <w:rsid w:val="00AC43EB"/>
    <w:rsid w:val="00AC4C4B"/>
    <w:rsid w:val="00AD56D5"/>
    <w:rsid w:val="00AE412C"/>
    <w:rsid w:val="00AE4402"/>
    <w:rsid w:val="00AF2071"/>
    <w:rsid w:val="00AF3C8B"/>
    <w:rsid w:val="00AF3CB3"/>
    <w:rsid w:val="00B02819"/>
    <w:rsid w:val="00B03541"/>
    <w:rsid w:val="00B0775D"/>
    <w:rsid w:val="00B10FA7"/>
    <w:rsid w:val="00B31CCB"/>
    <w:rsid w:val="00B324C2"/>
    <w:rsid w:val="00B37866"/>
    <w:rsid w:val="00B42103"/>
    <w:rsid w:val="00B47E0F"/>
    <w:rsid w:val="00B5298B"/>
    <w:rsid w:val="00B70A0E"/>
    <w:rsid w:val="00B8225D"/>
    <w:rsid w:val="00B8691C"/>
    <w:rsid w:val="00B87466"/>
    <w:rsid w:val="00BA02BB"/>
    <w:rsid w:val="00BA24A0"/>
    <w:rsid w:val="00BB1ACC"/>
    <w:rsid w:val="00BB31CE"/>
    <w:rsid w:val="00BB3F2D"/>
    <w:rsid w:val="00BC047B"/>
    <w:rsid w:val="00BC3EAA"/>
    <w:rsid w:val="00BC4B6B"/>
    <w:rsid w:val="00BD5448"/>
    <w:rsid w:val="00BE0C58"/>
    <w:rsid w:val="00BE61AE"/>
    <w:rsid w:val="00BF2EBC"/>
    <w:rsid w:val="00BF51E1"/>
    <w:rsid w:val="00BF5904"/>
    <w:rsid w:val="00BF5CA9"/>
    <w:rsid w:val="00C01CBE"/>
    <w:rsid w:val="00C066A5"/>
    <w:rsid w:val="00C06F42"/>
    <w:rsid w:val="00C11688"/>
    <w:rsid w:val="00C11AB6"/>
    <w:rsid w:val="00C144A4"/>
    <w:rsid w:val="00C17491"/>
    <w:rsid w:val="00C23310"/>
    <w:rsid w:val="00C236B2"/>
    <w:rsid w:val="00C2676B"/>
    <w:rsid w:val="00C26938"/>
    <w:rsid w:val="00C32586"/>
    <w:rsid w:val="00C37CCE"/>
    <w:rsid w:val="00C41910"/>
    <w:rsid w:val="00C42891"/>
    <w:rsid w:val="00C43258"/>
    <w:rsid w:val="00C52A09"/>
    <w:rsid w:val="00C57CD7"/>
    <w:rsid w:val="00C65AC8"/>
    <w:rsid w:val="00C67DF7"/>
    <w:rsid w:val="00C70040"/>
    <w:rsid w:val="00C70931"/>
    <w:rsid w:val="00C750F7"/>
    <w:rsid w:val="00C8665A"/>
    <w:rsid w:val="00C8722C"/>
    <w:rsid w:val="00C96C33"/>
    <w:rsid w:val="00CB0E08"/>
    <w:rsid w:val="00CB22C3"/>
    <w:rsid w:val="00CB3049"/>
    <w:rsid w:val="00CB7384"/>
    <w:rsid w:val="00CC1238"/>
    <w:rsid w:val="00CD2665"/>
    <w:rsid w:val="00CD6B62"/>
    <w:rsid w:val="00CF1FC9"/>
    <w:rsid w:val="00CF2D3B"/>
    <w:rsid w:val="00CF6FAE"/>
    <w:rsid w:val="00CF7969"/>
    <w:rsid w:val="00D003F3"/>
    <w:rsid w:val="00D0447A"/>
    <w:rsid w:val="00D05421"/>
    <w:rsid w:val="00D05DED"/>
    <w:rsid w:val="00D073B0"/>
    <w:rsid w:val="00D07CD9"/>
    <w:rsid w:val="00D11850"/>
    <w:rsid w:val="00D22D12"/>
    <w:rsid w:val="00D372F9"/>
    <w:rsid w:val="00D449B3"/>
    <w:rsid w:val="00D515A0"/>
    <w:rsid w:val="00D54D56"/>
    <w:rsid w:val="00D54D95"/>
    <w:rsid w:val="00D55113"/>
    <w:rsid w:val="00D6015E"/>
    <w:rsid w:val="00D606CD"/>
    <w:rsid w:val="00D61D66"/>
    <w:rsid w:val="00D65E87"/>
    <w:rsid w:val="00D71749"/>
    <w:rsid w:val="00D7240C"/>
    <w:rsid w:val="00D73D7A"/>
    <w:rsid w:val="00D75A67"/>
    <w:rsid w:val="00D775F1"/>
    <w:rsid w:val="00D80799"/>
    <w:rsid w:val="00D82BA5"/>
    <w:rsid w:val="00D95166"/>
    <w:rsid w:val="00D952E4"/>
    <w:rsid w:val="00DA0C51"/>
    <w:rsid w:val="00DA11E3"/>
    <w:rsid w:val="00DA2D67"/>
    <w:rsid w:val="00DB6D20"/>
    <w:rsid w:val="00DC050C"/>
    <w:rsid w:val="00DC30BF"/>
    <w:rsid w:val="00DD3BAA"/>
    <w:rsid w:val="00DD43AF"/>
    <w:rsid w:val="00DD7144"/>
    <w:rsid w:val="00DE5E5C"/>
    <w:rsid w:val="00DF2A11"/>
    <w:rsid w:val="00DF5FCE"/>
    <w:rsid w:val="00E0137D"/>
    <w:rsid w:val="00E0305D"/>
    <w:rsid w:val="00E03B1D"/>
    <w:rsid w:val="00E052E4"/>
    <w:rsid w:val="00E16248"/>
    <w:rsid w:val="00E20A6A"/>
    <w:rsid w:val="00E22F35"/>
    <w:rsid w:val="00E23746"/>
    <w:rsid w:val="00E27B82"/>
    <w:rsid w:val="00E30855"/>
    <w:rsid w:val="00E32284"/>
    <w:rsid w:val="00E35F41"/>
    <w:rsid w:val="00E3713D"/>
    <w:rsid w:val="00E3796F"/>
    <w:rsid w:val="00E4278F"/>
    <w:rsid w:val="00E471B5"/>
    <w:rsid w:val="00E51991"/>
    <w:rsid w:val="00E51C14"/>
    <w:rsid w:val="00E52B07"/>
    <w:rsid w:val="00E57DA2"/>
    <w:rsid w:val="00E60FBE"/>
    <w:rsid w:val="00E63B67"/>
    <w:rsid w:val="00E7284A"/>
    <w:rsid w:val="00E75D7D"/>
    <w:rsid w:val="00E77BA9"/>
    <w:rsid w:val="00E8189F"/>
    <w:rsid w:val="00E8391C"/>
    <w:rsid w:val="00E93A5A"/>
    <w:rsid w:val="00EA497C"/>
    <w:rsid w:val="00EB2CEB"/>
    <w:rsid w:val="00EC3E00"/>
    <w:rsid w:val="00EC50EA"/>
    <w:rsid w:val="00EC64F1"/>
    <w:rsid w:val="00EC709C"/>
    <w:rsid w:val="00ED2003"/>
    <w:rsid w:val="00ED279D"/>
    <w:rsid w:val="00ED2C56"/>
    <w:rsid w:val="00EE0908"/>
    <w:rsid w:val="00EE1981"/>
    <w:rsid w:val="00EE4839"/>
    <w:rsid w:val="00EE73EC"/>
    <w:rsid w:val="00EF745A"/>
    <w:rsid w:val="00F017BD"/>
    <w:rsid w:val="00F02B04"/>
    <w:rsid w:val="00F04B71"/>
    <w:rsid w:val="00F11AC3"/>
    <w:rsid w:val="00F11F51"/>
    <w:rsid w:val="00F21357"/>
    <w:rsid w:val="00F2465C"/>
    <w:rsid w:val="00F26FB3"/>
    <w:rsid w:val="00F320D1"/>
    <w:rsid w:val="00F373F2"/>
    <w:rsid w:val="00F47899"/>
    <w:rsid w:val="00F537EA"/>
    <w:rsid w:val="00F538C3"/>
    <w:rsid w:val="00F56AAC"/>
    <w:rsid w:val="00F609B0"/>
    <w:rsid w:val="00F674F5"/>
    <w:rsid w:val="00F73A9E"/>
    <w:rsid w:val="00F76763"/>
    <w:rsid w:val="00F807DB"/>
    <w:rsid w:val="00F809FB"/>
    <w:rsid w:val="00F8341E"/>
    <w:rsid w:val="00F85400"/>
    <w:rsid w:val="00F85E77"/>
    <w:rsid w:val="00F95F4B"/>
    <w:rsid w:val="00FA3100"/>
    <w:rsid w:val="00FA5CAC"/>
    <w:rsid w:val="00FA7501"/>
    <w:rsid w:val="00FA7B5A"/>
    <w:rsid w:val="00FB0DB4"/>
    <w:rsid w:val="00FB1609"/>
    <w:rsid w:val="00FB2747"/>
    <w:rsid w:val="00FD0C61"/>
    <w:rsid w:val="00FD777D"/>
    <w:rsid w:val="00FE1C7D"/>
    <w:rsid w:val="00FE5DD7"/>
    <w:rsid w:val="00FE67EC"/>
    <w:rsid w:val="00FF186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DC4A3A"/>
  <w15:docId w15:val="{2A9B96FA-FFE3-419C-B706-CDB554AB2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0B2D"/>
    <w:pPr>
      <w:ind w:left="450"/>
    </w:pPr>
    <w:rPr>
      <w:color w:val="595959" w:themeColor="text1" w:themeTint="A6"/>
    </w:rPr>
  </w:style>
  <w:style w:type="paragraph" w:styleId="Heading1">
    <w:name w:val="heading 1"/>
    <w:basedOn w:val="Normal"/>
    <w:next w:val="Normal"/>
    <w:link w:val="Heading1Char"/>
    <w:uiPriority w:val="9"/>
    <w:qFormat/>
    <w:rsid w:val="00A060AC"/>
    <w:pPr>
      <w:keepNext/>
      <w:keepLines/>
      <w:spacing w:before="800" w:after="40" w:line="240" w:lineRule="auto"/>
      <w:outlineLvl w:val="0"/>
    </w:pPr>
    <w:rPr>
      <w:rFonts w:asciiTheme="majorHAnsi" w:eastAsiaTheme="majorEastAsia" w:hAnsiTheme="majorHAnsi" w:cstheme="majorBidi"/>
      <w:color w:val="538135" w:themeColor="accent6" w:themeShade="BF"/>
      <w:kern w:val="28"/>
      <w:sz w:val="52"/>
      <w:szCs w:val="52"/>
      <w14:ligatures w14:val="standard"/>
      <w14:numForm w14:val="oldStyle"/>
    </w:rPr>
  </w:style>
  <w:style w:type="paragraph" w:styleId="Heading2">
    <w:name w:val="heading 2"/>
    <w:basedOn w:val="Normal"/>
    <w:next w:val="Normal"/>
    <w:link w:val="Heading2Char"/>
    <w:uiPriority w:val="9"/>
    <w:unhideWhenUsed/>
    <w:qFormat/>
    <w:rsid w:val="00A060AC"/>
    <w:pPr>
      <w:keepNext/>
      <w:keepLines/>
      <w:pBdr>
        <w:top w:val="single" w:sz="4" w:space="1" w:color="4472C4" w:themeColor="accent5"/>
      </w:pBdr>
      <w:spacing w:before="200" w:after="60" w:line="240" w:lineRule="auto"/>
      <w:outlineLvl w:val="1"/>
    </w:pPr>
    <w:rPr>
      <w:rFonts w:asciiTheme="majorHAnsi" w:eastAsiaTheme="majorEastAsia" w:hAnsiTheme="majorHAnsi" w:cstheme="majorBidi"/>
      <w:color w:val="538135" w:themeColor="accent6" w:themeShade="BF"/>
      <w:kern w:val="28"/>
      <w:sz w:val="32"/>
      <w:szCs w:val="32"/>
      <w14:ligatures w14:val="standard"/>
    </w:rPr>
  </w:style>
  <w:style w:type="paragraph" w:styleId="Heading3">
    <w:name w:val="heading 3"/>
    <w:basedOn w:val="Normal"/>
    <w:next w:val="Normal"/>
    <w:link w:val="Heading3Char"/>
    <w:uiPriority w:val="9"/>
    <w:unhideWhenUsed/>
    <w:qFormat/>
    <w:rsid w:val="00A060AC"/>
    <w:pPr>
      <w:keepNext/>
      <w:keepLines/>
      <w:spacing w:before="40" w:after="0"/>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A060AC"/>
    <w:pPr>
      <w:keepNext/>
      <w:keepLines/>
      <w:spacing w:before="40" w:after="0"/>
      <w:outlineLvl w:val="3"/>
    </w:pPr>
    <w:rPr>
      <w:rFonts w:asciiTheme="majorHAnsi" w:eastAsiaTheme="majorEastAsia" w:hAnsiTheme="majorHAnsi" w:cstheme="majorBidi"/>
      <w:i/>
      <w:iCs/>
      <w:color w:val="538135" w:themeColor="accent6" w:themeShade="BF"/>
    </w:rPr>
  </w:style>
  <w:style w:type="paragraph" w:styleId="Heading5">
    <w:name w:val="heading 5"/>
    <w:basedOn w:val="Normal"/>
    <w:next w:val="Normal"/>
    <w:link w:val="Heading5Char"/>
    <w:uiPriority w:val="9"/>
    <w:unhideWhenUsed/>
    <w:qFormat/>
    <w:rsid w:val="00A07B3E"/>
    <w:pPr>
      <w:keepNext/>
      <w:keepLines/>
      <w:spacing w:before="40" w:after="0"/>
      <w:outlineLvl w:val="4"/>
    </w:pPr>
    <w:rPr>
      <w:rFonts w:asciiTheme="majorHAnsi" w:eastAsiaTheme="majorEastAsia" w:hAnsiTheme="majorHAnsi" w:cstheme="majorBidi"/>
      <w:color w:val="538135"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character" w:customStyle="1" w:styleId="Heading1Char">
    <w:name w:val="Heading 1 Char"/>
    <w:basedOn w:val="DefaultParagraphFont"/>
    <w:link w:val="Heading1"/>
    <w:uiPriority w:val="9"/>
    <w:rsid w:val="00A060AC"/>
    <w:rPr>
      <w:rFonts w:asciiTheme="majorHAnsi" w:eastAsiaTheme="majorEastAsia" w:hAnsiTheme="majorHAnsi" w:cstheme="majorBidi"/>
      <w:color w:val="538135" w:themeColor="accent6" w:themeShade="BF"/>
      <w:kern w:val="28"/>
      <w:sz w:val="52"/>
      <w:szCs w:val="52"/>
      <w14:ligatures w14:val="standard"/>
      <w14:numForm w14:val="oldStyle"/>
    </w:rPr>
  </w:style>
  <w:style w:type="character" w:customStyle="1" w:styleId="Heading2Char">
    <w:name w:val="Heading 2 Char"/>
    <w:basedOn w:val="DefaultParagraphFont"/>
    <w:link w:val="Heading2"/>
    <w:uiPriority w:val="9"/>
    <w:rsid w:val="00A060AC"/>
    <w:rPr>
      <w:rFonts w:asciiTheme="majorHAnsi" w:eastAsiaTheme="majorEastAsia" w:hAnsiTheme="majorHAnsi" w:cstheme="majorBidi"/>
      <w:color w:val="538135" w:themeColor="accent6" w:themeShade="BF"/>
      <w:kern w:val="28"/>
      <w:sz w:val="32"/>
      <w:szCs w:val="32"/>
      <w14:ligatures w14:val="standard"/>
    </w:rPr>
  </w:style>
  <w:style w:type="paragraph" w:styleId="ListParagraph">
    <w:name w:val="List Paragraph"/>
    <w:basedOn w:val="Normal"/>
    <w:link w:val="ListParagraphChar"/>
    <w:uiPriority w:val="34"/>
    <w:qFormat/>
    <w:pPr>
      <w:spacing w:after="240" w:line="240" w:lineRule="auto"/>
      <w:ind w:left="720" w:hanging="288"/>
      <w:contextualSpacing/>
    </w:pPr>
    <w:rPr>
      <w:rFonts w:eastAsia="MS Mincho"/>
      <w:color w:val="404040" w:themeColor="text1" w:themeTint="BF"/>
      <w:kern w:val="20"/>
      <w14:ligatures w14:val="standard"/>
    </w:rPr>
  </w:style>
  <w:style w:type="character" w:styleId="Hyperlink">
    <w:name w:val="Hyperlink"/>
    <w:basedOn w:val="DefaultParagraphFont"/>
    <w:uiPriority w:val="99"/>
    <w:unhideWhenUsed/>
    <w:rPr>
      <w:color w:val="0563C1" w:themeColor="hyperlink"/>
      <w:u w:val="single"/>
    </w:rPr>
  </w:style>
  <w:style w:type="character" w:customStyle="1" w:styleId="ListParagraphChar">
    <w:name w:val="List Paragraph Char"/>
    <w:basedOn w:val="DefaultParagraphFont"/>
    <w:link w:val="ListParagraph"/>
    <w:uiPriority w:val="34"/>
    <w:rPr>
      <w:rFonts w:eastAsia="MS Mincho"/>
      <w:color w:val="404040" w:themeColor="text1" w:themeTint="BF"/>
      <w:kern w:val="20"/>
      <w14:ligatures w14:val="standard"/>
    </w:rPr>
  </w:style>
  <w:style w:type="paragraph" w:styleId="CommentText">
    <w:name w:val="annotation text"/>
    <w:basedOn w:val="Normal"/>
    <w:link w:val="CommentTextChar"/>
    <w:uiPriority w:val="99"/>
    <w:semiHidden/>
    <w:unhideWhenUsed/>
    <w:pPr>
      <w:spacing w:after="160" w:line="240" w:lineRule="auto"/>
    </w:pPr>
    <w:rPr>
      <w:rFonts w:ascii="Arial" w:eastAsia="MS Mincho" w:hAnsi="Arial" w:cs="Arial"/>
      <w:color w:val="484848"/>
      <w:kern w:val="20"/>
      <w:sz w:val="20"/>
      <w:szCs w:val="20"/>
      <w14:ligatures w14:val="standard"/>
    </w:rPr>
  </w:style>
  <w:style w:type="character" w:customStyle="1" w:styleId="CommentTextChar">
    <w:name w:val="Comment Text Char"/>
    <w:basedOn w:val="DefaultParagraphFont"/>
    <w:link w:val="CommentText"/>
    <w:uiPriority w:val="99"/>
    <w:semiHidden/>
    <w:rPr>
      <w:rFonts w:ascii="Arial" w:eastAsia="MS Mincho" w:hAnsi="Arial" w:cs="Arial"/>
      <w:color w:val="484848"/>
      <w:kern w:val="20"/>
      <w:sz w:val="20"/>
      <w:szCs w:val="20"/>
      <w14:ligatures w14:val="standard"/>
    </w:rPr>
  </w:style>
  <w:style w:type="character" w:styleId="CommentReference">
    <w:name w:val="annotation reference"/>
    <w:basedOn w:val="DefaultParagraphFont"/>
    <w:uiPriority w:val="99"/>
    <w:semiHidden/>
    <w:unhideWhenUsed/>
    <w:rPr>
      <w:sz w:val="16"/>
      <w:szCs w:val="16"/>
    </w:rPr>
  </w:style>
  <w:style w:type="character" w:styleId="Strong">
    <w:name w:val="Strong"/>
    <w:basedOn w:val="DefaultParagraphFont"/>
    <w:uiPriority w:val="22"/>
    <w:qFormat/>
    <w:rPr>
      <w:b/>
      <w:bCs/>
      <w:color w:val="595959" w:themeColor="text1" w:themeTint="A6"/>
    </w:rPr>
  </w:style>
  <w:style w:type="character" w:styleId="Emphasis">
    <w:name w:val="Emphasis"/>
    <w:basedOn w:val="DefaultParagraphFont"/>
    <w:uiPriority w:val="20"/>
    <w:qFormat/>
    <w:rPr>
      <w:i w:val="0"/>
      <w:iCs w:val="0"/>
      <w:color w:val="4472C4" w:themeColor="accent5"/>
    </w:rPr>
  </w:style>
  <w:style w:type="paragraph" w:styleId="NormalWeb">
    <w:name w:val="Normal (Web)"/>
    <w:basedOn w:val="Normal"/>
    <w:uiPriority w:val="99"/>
    <w:semiHidden/>
    <w:unhideWhenUsed/>
    <w:pPr>
      <w:spacing w:before="100" w:beforeAutospacing="1" w:after="100" w:afterAutospacing="1" w:line="240" w:lineRule="auto"/>
    </w:pPr>
    <w:rPr>
      <w:rFonts w:ascii="Times New Roman" w:hAnsi="Times New Roman" w:cs="Times New Roman"/>
      <w:color w:val="404040" w:themeColor="text1" w:themeTint="BF"/>
      <w:sz w:val="24"/>
      <w:szCs w:val="24"/>
    </w:rPr>
  </w:style>
  <w:style w:type="table" w:customStyle="1" w:styleId="ListTable4-Accent11">
    <w:name w:val="List Table 4 - Accent 11"/>
    <w:basedOn w:val="TableNormal"/>
    <w:uiPriority w:val="49"/>
    <w:pPr>
      <w:spacing w:after="0" w:line="240" w:lineRule="auto"/>
    </w:pPr>
    <w:rPr>
      <w:rFonts w:eastAsia="MS Mincho"/>
      <w:sz w:val="20"/>
      <w:szCs w:val="20"/>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CellMar>
        <w:top w:w="29" w:type="dxa"/>
        <w:bottom w:w="29"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Instructions">
    <w:name w:val="Instructions"/>
    <w:basedOn w:val="Normal"/>
    <w:qFormat/>
  </w:style>
  <w:style w:type="paragraph" w:styleId="CommentSubject">
    <w:name w:val="annotation subject"/>
    <w:basedOn w:val="CommentText"/>
    <w:next w:val="CommentText"/>
    <w:link w:val="CommentSubjectChar"/>
    <w:uiPriority w:val="99"/>
    <w:semiHidden/>
    <w:unhideWhenUsed/>
    <w:pPr>
      <w:spacing w:after="200"/>
    </w:pPr>
    <w:rPr>
      <w:rFonts w:asciiTheme="minorHAnsi" w:eastAsiaTheme="minorEastAsia" w:hAnsiTheme="minorHAnsi" w:cstheme="minorBidi"/>
      <w:b/>
      <w:bCs/>
      <w:color w:val="auto"/>
      <w:kern w:val="0"/>
      <w14:ligatures w14:val="none"/>
    </w:rPr>
  </w:style>
  <w:style w:type="character" w:customStyle="1" w:styleId="CommentSubjectChar">
    <w:name w:val="Comment Subject Char"/>
    <w:basedOn w:val="CommentTextChar"/>
    <w:link w:val="CommentSubject"/>
    <w:uiPriority w:val="99"/>
    <w:semiHidden/>
    <w:rPr>
      <w:rFonts w:ascii="Arial" w:eastAsia="MS Mincho" w:hAnsi="Arial" w:cs="Arial"/>
      <w:b/>
      <w:bCs/>
      <w:color w:val="484848"/>
      <w:kern w:val="20"/>
      <w:sz w:val="20"/>
      <w:szCs w:val="20"/>
      <w14:ligatures w14:val="standard"/>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character" w:styleId="FollowedHyperlink">
    <w:name w:val="FollowedHyperlink"/>
    <w:basedOn w:val="DefaultParagraphFont"/>
    <w:uiPriority w:val="99"/>
    <w:semiHidden/>
    <w:unhideWhenUsed/>
    <w:rPr>
      <w:color w:val="954F72" w:themeColor="followedHyperlink"/>
      <w:u w:val="single"/>
    </w:rPr>
  </w:style>
  <w:style w:type="paragraph" w:customStyle="1" w:styleId="UI">
    <w:name w:val="UI"/>
    <w:basedOn w:val="Normal"/>
    <w:qFormat/>
    <w:rPr>
      <w:b/>
      <w:bCs/>
      <w:color w:val="auto"/>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060AC"/>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A060AC"/>
    <w:rPr>
      <w:rFonts w:asciiTheme="majorHAnsi" w:eastAsiaTheme="majorEastAsia" w:hAnsiTheme="majorHAnsi" w:cstheme="majorBidi"/>
      <w:i/>
      <w:iCs/>
      <w:color w:val="538135" w:themeColor="accent6" w:themeShade="BF"/>
    </w:rPr>
  </w:style>
  <w:style w:type="character" w:customStyle="1" w:styleId="Heading5Char">
    <w:name w:val="Heading 5 Char"/>
    <w:basedOn w:val="DefaultParagraphFont"/>
    <w:link w:val="Heading5"/>
    <w:uiPriority w:val="9"/>
    <w:rsid w:val="00A07B3E"/>
    <w:rPr>
      <w:rFonts w:asciiTheme="majorHAnsi" w:eastAsiaTheme="majorEastAsia" w:hAnsiTheme="majorHAnsi" w:cstheme="majorBidi"/>
      <w:color w:val="538135" w:themeColor="accent6" w:themeShade="BF"/>
    </w:rPr>
  </w:style>
  <w:style w:type="paragraph" w:styleId="TOCHeading">
    <w:name w:val="TOC Heading"/>
    <w:basedOn w:val="Heading1"/>
    <w:next w:val="Normal"/>
    <w:uiPriority w:val="39"/>
    <w:unhideWhenUsed/>
    <w:qFormat/>
    <w:rsid w:val="00987A68"/>
    <w:pPr>
      <w:spacing w:before="240" w:after="0" w:line="259" w:lineRule="auto"/>
      <w:outlineLvl w:val="9"/>
    </w:pPr>
    <w:rPr>
      <w:color w:val="2E74B5" w:themeColor="accent1" w:themeShade="BF"/>
      <w:kern w:val="0"/>
      <w:sz w:val="32"/>
      <w:szCs w:val="32"/>
      <w:lang w:eastAsia="en-US"/>
      <w14:ligatures w14:val="none"/>
      <w14:numForm w14:val="default"/>
    </w:rPr>
  </w:style>
  <w:style w:type="paragraph" w:styleId="TOC1">
    <w:name w:val="toc 1"/>
    <w:basedOn w:val="Normal"/>
    <w:next w:val="Normal"/>
    <w:autoRedefine/>
    <w:uiPriority w:val="39"/>
    <w:unhideWhenUsed/>
    <w:rsid w:val="002019A5"/>
    <w:pPr>
      <w:tabs>
        <w:tab w:val="right" w:leader="dot" w:pos="9350"/>
      </w:tabs>
      <w:spacing w:after="100"/>
    </w:pPr>
  </w:style>
  <w:style w:type="paragraph" w:styleId="TOC2">
    <w:name w:val="toc 2"/>
    <w:basedOn w:val="Normal"/>
    <w:next w:val="Normal"/>
    <w:autoRedefine/>
    <w:uiPriority w:val="39"/>
    <w:unhideWhenUsed/>
    <w:rsid w:val="00D65E87"/>
    <w:pPr>
      <w:spacing w:after="100"/>
      <w:ind w:left="220"/>
    </w:pPr>
  </w:style>
  <w:style w:type="paragraph" w:styleId="TOC3">
    <w:name w:val="toc 3"/>
    <w:basedOn w:val="Normal"/>
    <w:next w:val="Normal"/>
    <w:autoRedefine/>
    <w:uiPriority w:val="39"/>
    <w:unhideWhenUsed/>
    <w:rsid w:val="00EC50EA"/>
    <w:pPr>
      <w:spacing w:after="100"/>
      <w:ind w:left="440"/>
    </w:pPr>
  </w:style>
  <w:style w:type="paragraph" w:styleId="TOC4">
    <w:name w:val="toc 4"/>
    <w:basedOn w:val="Normal"/>
    <w:next w:val="Normal"/>
    <w:autoRedefine/>
    <w:uiPriority w:val="39"/>
    <w:unhideWhenUsed/>
    <w:rsid w:val="00235529"/>
    <w:pPr>
      <w:spacing w:after="100" w:line="259" w:lineRule="auto"/>
      <w:ind w:left="660"/>
    </w:pPr>
    <w:rPr>
      <w:color w:val="auto"/>
      <w:lang w:eastAsia="en-US"/>
    </w:rPr>
  </w:style>
  <w:style w:type="paragraph" w:styleId="TOC5">
    <w:name w:val="toc 5"/>
    <w:basedOn w:val="Normal"/>
    <w:next w:val="Normal"/>
    <w:autoRedefine/>
    <w:uiPriority w:val="39"/>
    <w:unhideWhenUsed/>
    <w:rsid w:val="00235529"/>
    <w:pPr>
      <w:spacing w:after="100" w:line="259" w:lineRule="auto"/>
      <w:ind w:left="880"/>
    </w:pPr>
    <w:rPr>
      <w:color w:val="auto"/>
      <w:lang w:eastAsia="en-US"/>
    </w:rPr>
  </w:style>
  <w:style w:type="paragraph" w:styleId="TOC6">
    <w:name w:val="toc 6"/>
    <w:basedOn w:val="Normal"/>
    <w:next w:val="Normal"/>
    <w:autoRedefine/>
    <w:uiPriority w:val="39"/>
    <w:unhideWhenUsed/>
    <w:rsid w:val="00235529"/>
    <w:pPr>
      <w:spacing w:after="100" w:line="259" w:lineRule="auto"/>
      <w:ind w:left="1100"/>
    </w:pPr>
    <w:rPr>
      <w:color w:val="auto"/>
      <w:lang w:eastAsia="en-US"/>
    </w:rPr>
  </w:style>
  <w:style w:type="paragraph" w:styleId="TOC7">
    <w:name w:val="toc 7"/>
    <w:basedOn w:val="Normal"/>
    <w:next w:val="Normal"/>
    <w:autoRedefine/>
    <w:uiPriority w:val="39"/>
    <w:unhideWhenUsed/>
    <w:rsid w:val="00235529"/>
    <w:pPr>
      <w:spacing w:after="100" w:line="259" w:lineRule="auto"/>
      <w:ind w:left="1320"/>
    </w:pPr>
    <w:rPr>
      <w:color w:val="auto"/>
      <w:lang w:eastAsia="en-US"/>
    </w:rPr>
  </w:style>
  <w:style w:type="paragraph" w:styleId="TOC8">
    <w:name w:val="toc 8"/>
    <w:basedOn w:val="Normal"/>
    <w:next w:val="Normal"/>
    <w:autoRedefine/>
    <w:uiPriority w:val="39"/>
    <w:unhideWhenUsed/>
    <w:rsid w:val="00235529"/>
    <w:pPr>
      <w:spacing w:after="100" w:line="259" w:lineRule="auto"/>
      <w:ind w:left="1540"/>
    </w:pPr>
    <w:rPr>
      <w:color w:val="auto"/>
      <w:lang w:eastAsia="en-US"/>
    </w:rPr>
  </w:style>
  <w:style w:type="paragraph" w:styleId="TOC9">
    <w:name w:val="toc 9"/>
    <w:basedOn w:val="Normal"/>
    <w:next w:val="Normal"/>
    <w:autoRedefine/>
    <w:uiPriority w:val="39"/>
    <w:unhideWhenUsed/>
    <w:rsid w:val="00235529"/>
    <w:pPr>
      <w:spacing w:after="100" w:line="259" w:lineRule="auto"/>
      <w:ind w:left="1760"/>
    </w:pPr>
    <w:rPr>
      <w:color w:val="auto"/>
      <w:lang w:eastAsia="en-US"/>
    </w:rPr>
  </w:style>
  <w:style w:type="paragraph" w:styleId="Title">
    <w:name w:val="Title"/>
    <w:basedOn w:val="Normal"/>
    <w:next w:val="Normal"/>
    <w:link w:val="TitleChar"/>
    <w:uiPriority w:val="10"/>
    <w:qFormat/>
    <w:rsid w:val="006F5B91"/>
    <w:pPr>
      <w:spacing w:after="0" w:line="240" w:lineRule="auto"/>
      <w:contextualSpacing/>
    </w:pPr>
    <w:rPr>
      <w:rFonts w:asciiTheme="majorHAnsi" w:eastAsiaTheme="majorEastAsia" w:hAnsiTheme="majorHAnsi" w:cstheme="majorBidi"/>
      <w:color w:val="auto"/>
      <w:spacing w:val="-10"/>
      <w:kern w:val="28"/>
      <w:sz w:val="56"/>
      <w:szCs w:val="56"/>
      <w:lang w:eastAsia="en-US"/>
    </w:rPr>
  </w:style>
  <w:style w:type="character" w:customStyle="1" w:styleId="TitleChar">
    <w:name w:val="Title Char"/>
    <w:basedOn w:val="DefaultParagraphFont"/>
    <w:link w:val="Title"/>
    <w:uiPriority w:val="10"/>
    <w:rsid w:val="006F5B91"/>
    <w:rPr>
      <w:rFonts w:asciiTheme="majorHAnsi" w:eastAsiaTheme="majorEastAsia" w:hAnsiTheme="majorHAnsi" w:cstheme="majorBidi"/>
      <w:spacing w:val="-10"/>
      <w:kern w:val="28"/>
      <w:sz w:val="56"/>
      <w:szCs w:val="56"/>
      <w:lang w:eastAsia="en-US"/>
    </w:rPr>
  </w:style>
  <w:style w:type="paragraph" w:styleId="Revision">
    <w:name w:val="Revision"/>
    <w:hidden/>
    <w:uiPriority w:val="99"/>
    <w:semiHidden/>
    <w:rsid w:val="003855DB"/>
    <w:pPr>
      <w:spacing w:after="0" w:line="240" w:lineRule="auto"/>
    </w:pPr>
    <w:rPr>
      <w:color w:val="595959" w:themeColor="text1" w:themeTint="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2174900">
      <w:bodyDiv w:val="1"/>
      <w:marLeft w:val="0"/>
      <w:marRight w:val="750"/>
      <w:marTop w:val="0"/>
      <w:marBottom w:val="0"/>
      <w:divBdr>
        <w:top w:val="none" w:sz="0" w:space="0" w:color="auto"/>
        <w:left w:val="none" w:sz="0" w:space="0" w:color="auto"/>
        <w:bottom w:val="none" w:sz="0" w:space="0" w:color="auto"/>
        <w:right w:val="none" w:sz="0" w:space="0" w:color="auto"/>
      </w:divBdr>
      <w:divsChild>
        <w:div w:id="1347748371">
          <w:marLeft w:val="0"/>
          <w:marRight w:val="0"/>
          <w:marTop w:val="0"/>
          <w:marBottom w:val="0"/>
          <w:divBdr>
            <w:top w:val="none" w:sz="0" w:space="0" w:color="auto"/>
            <w:left w:val="none" w:sz="0" w:space="0" w:color="auto"/>
            <w:bottom w:val="none" w:sz="0" w:space="0" w:color="auto"/>
            <w:right w:val="none" w:sz="0" w:space="0" w:color="auto"/>
          </w:divBdr>
          <w:divsChild>
            <w:div w:id="961376159">
              <w:marLeft w:val="0"/>
              <w:marRight w:val="0"/>
              <w:marTop w:val="0"/>
              <w:marBottom w:val="0"/>
              <w:divBdr>
                <w:top w:val="none" w:sz="0" w:space="0" w:color="auto"/>
                <w:left w:val="single" w:sz="6" w:space="8" w:color="BBBBBB"/>
                <w:bottom w:val="none" w:sz="0" w:space="0" w:color="auto"/>
                <w:right w:val="none" w:sz="0" w:space="0" w:color="auto"/>
              </w:divBdr>
              <w:divsChild>
                <w:div w:id="161358912">
                  <w:marLeft w:val="0"/>
                  <w:marRight w:val="0"/>
                  <w:marTop w:val="0"/>
                  <w:marBottom w:val="0"/>
                  <w:divBdr>
                    <w:top w:val="none" w:sz="0" w:space="0" w:color="auto"/>
                    <w:left w:val="none" w:sz="0" w:space="0" w:color="auto"/>
                    <w:bottom w:val="none" w:sz="0" w:space="0" w:color="auto"/>
                    <w:right w:val="none" w:sz="0" w:space="0" w:color="auto"/>
                  </w:divBdr>
                  <w:divsChild>
                    <w:div w:id="12393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607438">
      <w:bodyDiv w:val="1"/>
      <w:marLeft w:val="0"/>
      <w:marRight w:val="0"/>
      <w:marTop w:val="0"/>
      <w:marBottom w:val="0"/>
      <w:divBdr>
        <w:top w:val="none" w:sz="0" w:space="0" w:color="auto"/>
        <w:left w:val="none" w:sz="0" w:space="0" w:color="auto"/>
        <w:bottom w:val="none" w:sz="0" w:space="0" w:color="auto"/>
        <w:right w:val="none" w:sz="0" w:space="0" w:color="auto"/>
      </w:divBdr>
    </w:div>
    <w:div w:id="1517622802">
      <w:bodyDiv w:val="1"/>
      <w:marLeft w:val="0"/>
      <w:marRight w:val="0"/>
      <w:marTop w:val="0"/>
      <w:marBottom w:val="0"/>
      <w:divBdr>
        <w:top w:val="none" w:sz="0" w:space="0" w:color="auto"/>
        <w:left w:val="none" w:sz="0" w:space="0" w:color="auto"/>
        <w:bottom w:val="none" w:sz="0" w:space="0" w:color="auto"/>
        <w:right w:val="none" w:sz="0" w:space="0" w:color="auto"/>
      </w:divBdr>
    </w:div>
    <w:div w:id="1780875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vimeo.com/user103775098" TargetMode="External"/><Relationship Id="rId16" Type="http://schemas.openxmlformats.org/officeDocument/2006/relationships/image" Target="media/image9.png"/><Relationship Id="rId11" Type="http://schemas.openxmlformats.org/officeDocument/2006/relationships/hyperlink" Target="http://www.store.shoestringastronomy.c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hyperlink" Target="https://www.facebook.com/groups/517303835383709/" TargetMode="External"/><Relationship Id="rId22" Type="http://schemas.openxmlformats.org/officeDocument/2006/relationships/image" Target="media/image15.png"/><Relationship Id="rId27" Type="http://schemas.openxmlformats.org/officeDocument/2006/relationships/hyperlink" Target="http://astronomy.tools/calculators/field_of_view/" TargetMode="External"/><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groups.io/g/GSS/topics" TargetMode="Externa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svg"/><Relationship Id="rId30" Type="http://schemas.openxmlformats.org/officeDocument/2006/relationships/image" Target="media/image2.pn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y\AppData\Roaming\Microsoft\Templates\Welcome%20to%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B12D87-EAD4-40AB-B795-35451146303C}">
  <ds:schemaRefs>
    <ds:schemaRef ds:uri="http://schemas.microsoft.com/sharepoint/v3/contenttype/forms"/>
  </ds:schemaRefs>
</ds:datastoreItem>
</file>

<file path=customXml/itemProps2.xml><?xml version="1.0" encoding="utf-8"?>
<ds:datastoreItem xmlns:ds="http://schemas.openxmlformats.org/officeDocument/2006/customXml" ds:itemID="{995F26FE-1E81-41C2-A8BB-BEBFC241D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Welcome to Word.dotx</Template>
  <TotalTime>13238</TotalTime>
  <Pages>66</Pages>
  <Words>13490</Words>
  <Characters>67589</Characters>
  <Application>Microsoft Office Word</Application>
  <DocSecurity>0</DocSecurity>
  <Lines>1536</Lines>
  <Paragraphs>1026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creator>
  <cp:keywords/>
  <dc:description/>
  <cp:lastModifiedBy>Andy Watson</cp:lastModifiedBy>
  <cp:revision>97</cp:revision>
  <cp:lastPrinted>2023-01-14T14:15:00Z</cp:lastPrinted>
  <dcterms:created xsi:type="dcterms:W3CDTF">2018-08-12T12:30:00Z</dcterms:created>
  <dcterms:modified xsi:type="dcterms:W3CDTF">2025-12-04T10:56:00Z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TC029239499991</vt:lpwstr>
  </property>
</Properties>
</file>